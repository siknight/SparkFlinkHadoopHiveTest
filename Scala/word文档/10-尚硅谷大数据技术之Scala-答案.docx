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D1" w:rsidRPr="00020AAF" w:rsidRDefault="000F5ED1" w:rsidP="000F5ED1">
      <w:pPr>
        <w:tabs>
          <w:tab w:val="center" w:pos="4873"/>
        </w:tabs>
        <w:spacing w:before="3120" w:line="360" w:lineRule="auto"/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Scala</w:t>
      </w:r>
      <w:r>
        <w:rPr>
          <w:rFonts w:eastAsia="黑体" w:hint="eastAsia"/>
          <w:b/>
          <w:sz w:val="52"/>
        </w:rPr>
        <w:t>程序设计解析</w:t>
      </w:r>
    </w:p>
    <w:p w:rsidR="005F776E" w:rsidRPr="000F5ED1" w:rsidRDefault="003B45D1" w:rsidP="00457F98">
      <w:pPr>
        <w:spacing w:beforeLines="350" w:line="360" w:lineRule="auto"/>
        <w:jc w:val="center"/>
        <w:outlineLvl w:val="0"/>
        <w:rPr>
          <w:rFonts w:ascii="楷体_GB2312" w:eastAsia="楷体_GB2312"/>
          <w:b/>
          <w:sz w:val="44"/>
        </w:rPr>
      </w:pPr>
      <w:r>
        <w:rPr>
          <w:rFonts w:ascii="楷体_GB2312" w:eastAsia="楷体_GB2312" w:hint="eastAsia"/>
          <w:b/>
          <w:sz w:val="44"/>
        </w:rPr>
        <w:t>配套课后习题</w:t>
      </w:r>
    </w:p>
    <w:p w:rsidR="000F5ED1" w:rsidRDefault="000F5ED1">
      <w:pPr>
        <w:jc w:val="center"/>
        <w:rPr>
          <w:b/>
          <w:sz w:val="28"/>
        </w:rPr>
        <w:sectPr w:rsidR="000F5ED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pgBorders w:offsetFrom="page">
            <w:top w:val="none" w:sz="0" w:space="24" w:color="auto"/>
            <w:left w:val="none" w:sz="0" w:space="24" w:color="auto"/>
            <w:bottom w:val="none" w:sz="0" w:space="24" w:color="auto"/>
            <w:right w:val="none" w:sz="0" w:space="24" w:color="auto"/>
          </w:pgBorders>
          <w:pgNumType w:fmt="upperRoman" w:start="1"/>
          <w:cols w:space="720"/>
          <w:titlePg/>
          <w:docGrid w:type="lines" w:linePitch="326"/>
        </w:sectPr>
      </w:pPr>
    </w:p>
    <w:p w:rsidR="005F776E" w:rsidRDefault="005F776E">
      <w:pPr>
        <w:pStyle w:val="a0"/>
        <w:jc w:val="center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lastRenderedPageBreak/>
        <w:t>目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录</w:t>
      </w:r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r w:rsidRPr="00015F3B">
        <w:fldChar w:fldCharType="begin"/>
      </w:r>
      <w:r w:rsidR="005F776E">
        <w:instrText xml:space="preserve"> TOC \o "1-3" \h \z </w:instrText>
      </w:r>
      <w:r w:rsidRPr="00015F3B">
        <w:fldChar w:fldCharType="separate"/>
      </w:r>
      <w:hyperlink w:anchor="_Toc492825621" w:history="1">
        <w:r w:rsidR="00114CF4" w:rsidRPr="00DF0214">
          <w:rPr>
            <w:rStyle w:val="a5"/>
            <w:rFonts w:hint="eastAsia"/>
            <w:noProof/>
          </w:rPr>
          <w:t>第1章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noProof/>
          </w:rPr>
          <w:t>Scala</w:t>
        </w:r>
        <w:r w:rsidR="00114CF4" w:rsidRPr="00DF0214">
          <w:rPr>
            <w:rStyle w:val="a5"/>
            <w:rFonts w:hint="eastAsia"/>
            <w:noProof/>
          </w:rPr>
          <w:t>基础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2" w:history="1">
        <w:r w:rsidR="00114CF4" w:rsidRPr="00DF0214">
          <w:rPr>
            <w:rStyle w:val="a5"/>
            <w:rFonts w:hint="eastAsia"/>
            <w:noProof/>
          </w:rPr>
          <w:t>第2章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控制结构和函数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3" w:history="1">
        <w:r w:rsidR="00114CF4" w:rsidRPr="00DF0214">
          <w:rPr>
            <w:rStyle w:val="a5"/>
            <w:rFonts w:hint="eastAsia"/>
            <w:noProof/>
          </w:rPr>
          <w:t>第3章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数据结构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4" w:history="1">
        <w:r w:rsidR="00114CF4" w:rsidRPr="00DF0214">
          <w:rPr>
            <w:rStyle w:val="a5"/>
            <w:rFonts w:hint="eastAsia"/>
            <w:noProof/>
          </w:rPr>
          <w:t>第4章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模式匹配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5" w:history="1">
        <w:r w:rsidR="00114CF4" w:rsidRPr="00DF0214">
          <w:rPr>
            <w:rStyle w:val="a5"/>
            <w:rFonts w:hint="eastAsia"/>
            <w:noProof/>
          </w:rPr>
          <w:t>第5章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高阶函数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6" w:history="1">
        <w:r w:rsidR="00114CF4" w:rsidRPr="00DF0214">
          <w:rPr>
            <w:rStyle w:val="a5"/>
            <w:rFonts w:hint="eastAsia"/>
            <w:noProof/>
          </w:rPr>
          <w:t>第6章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类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7" w:history="1">
        <w:r w:rsidR="00114CF4" w:rsidRPr="00DF0214">
          <w:rPr>
            <w:rStyle w:val="a5"/>
            <w:rFonts w:hint="eastAsia"/>
            <w:noProof/>
          </w:rPr>
          <w:t>第7章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对象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8" w:history="1">
        <w:r w:rsidR="00114CF4" w:rsidRPr="00DF0214">
          <w:rPr>
            <w:rStyle w:val="a5"/>
            <w:rFonts w:hint="eastAsia"/>
            <w:noProof/>
          </w:rPr>
          <w:t>第8章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包和引入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29" w:history="1">
        <w:r w:rsidR="00114CF4" w:rsidRPr="00DF0214">
          <w:rPr>
            <w:rStyle w:val="a5"/>
            <w:rFonts w:hint="eastAsia"/>
            <w:noProof/>
          </w:rPr>
          <w:t>第9章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继承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30" w:history="1">
        <w:r w:rsidR="00114CF4" w:rsidRPr="00DF0214">
          <w:rPr>
            <w:rStyle w:val="a5"/>
            <w:rFonts w:hint="eastAsia"/>
            <w:noProof/>
          </w:rPr>
          <w:t>第10章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特质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31" w:history="1">
        <w:r w:rsidR="00114CF4" w:rsidRPr="00DF0214">
          <w:rPr>
            <w:rStyle w:val="a5"/>
            <w:rFonts w:hint="eastAsia"/>
            <w:noProof/>
          </w:rPr>
          <w:t>第11章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类型参数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32" w:history="1">
        <w:r w:rsidR="00114CF4" w:rsidRPr="00DF0214">
          <w:rPr>
            <w:rStyle w:val="a5"/>
            <w:rFonts w:hint="eastAsia"/>
            <w:noProof/>
          </w:rPr>
          <w:t>第12章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文件和正则表达式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14CF4" w:rsidRDefault="00015F3B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pacing w:val="0"/>
          <w:szCs w:val="24"/>
        </w:rPr>
      </w:pPr>
      <w:hyperlink w:anchor="_Toc492825633" w:history="1">
        <w:r w:rsidR="00114CF4" w:rsidRPr="00DF0214">
          <w:rPr>
            <w:rStyle w:val="a5"/>
            <w:rFonts w:hint="eastAsia"/>
            <w:noProof/>
          </w:rPr>
          <w:t>第13章</w:t>
        </w:r>
        <w:r w:rsidR="00114CF4">
          <w:rPr>
            <w:rFonts w:asciiTheme="minorHAnsi" w:eastAsiaTheme="minorEastAsia" w:hAnsiTheme="minorHAnsi" w:cstheme="minorBidi"/>
            <w:b w:val="0"/>
            <w:bCs w:val="0"/>
            <w:noProof/>
            <w:spacing w:val="0"/>
            <w:szCs w:val="24"/>
          </w:rPr>
          <w:tab/>
        </w:r>
        <w:r w:rsidR="00114CF4" w:rsidRPr="00DF0214">
          <w:rPr>
            <w:rStyle w:val="a5"/>
            <w:rFonts w:hint="eastAsia"/>
            <w:noProof/>
          </w:rPr>
          <w:t>高级类型</w:t>
        </w:r>
        <w:r w:rsidR="00114C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14CF4">
          <w:rPr>
            <w:noProof/>
            <w:webHidden/>
          </w:rPr>
          <w:instrText xml:space="preserve"> PAGEREF _Toc492825633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CF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76E" w:rsidRDefault="00015F3B">
      <w:pPr>
        <w:pStyle w:val="a0"/>
      </w:pPr>
      <w:r>
        <w:fldChar w:fldCharType="end"/>
      </w:r>
    </w:p>
    <w:p w:rsidR="005F776E" w:rsidRDefault="005F776E">
      <w:pPr>
        <w:pStyle w:val="a0"/>
      </w:pPr>
    </w:p>
    <w:p w:rsidR="005F776E" w:rsidRDefault="005F776E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</w:pPr>
    </w:p>
    <w:p w:rsidR="00114CF4" w:rsidRDefault="00114CF4" w:rsidP="00841446">
      <w:pPr>
        <w:pStyle w:val="a0"/>
        <w:ind w:firstLine="0"/>
        <w:sectPr w:rsidR="00114CF4">
          <w:headerReference w:type="default" r:id="rId12"/>
          <w:pgSz w:w="11906" w:h="16838"/>
          <w:pgMar w:top="1418" w:right="1418" w:bottom="1418" w:left="1701" w:header="851" w:footer="992" w:gutter="0"/>
          <w:pgNumType w:start="1"/>
          <w:cols w:space="720"/>
          <w:docGrid w:type="lines" w:linePitch="326"/>
        </w:sectPr>
      </w:pPr>
    </w:p>
    <w:p w:rsidR="00841446" w:rsidRDefault="00841446" w:rsidP="00841446"/>
    <w:p w:rsidR="005F776E" w:rsidRDefault="007D63C9">
      <w:pPr>
        <w:pStyle w:val="1"/>
      </w:pPr>
      <w:bookmarkStart w:id="0" w:name="_Toc492825621"/>
      <w:r>
        <w:rPr>
          <w:rFonts w:hint="eastAsia"/>
        </w:rPr>
        <w:lastRenderedPageBreak/>
        <w:t>Scala</w:t>
      </w:r>
      <w:r>
        <w:rPr>
          <w:rFonts w:hint="eastAsia"/>
        </w:rPr>
        <w:t>基础</w:t>
      </w:r>
      <w:bookmarkEnd w:id="0"/>
    </w:p>
    <w:p w:rsidR="004409FE" w:rsidRPr="0085036F" w:rsidRDefault="004409FE" w:rsidP="0085036F">
      <w:pPr>
        <w:rPr>
          <w:b/>
        </w:rPr>
      </w:pPr>
      <w:bookmarkStart w:id="1" w:name="_步骤零：项目环境准备"/>
      <w:bookmarkStart w:id="2" w:name="_Toc255575835"/>
      <w:bookmarkEnd w:id="1"/>
      <w:r w:rsidRPr="0085036F">
        <w:rPr>
          <w:b/>
        </w:rPr>
        <w:t>1</w:t>
      </w:r>
      <w:r w:rsidRPr="0085036F">
        <w:rPr>
          <w:b/>
        </w:rPr>
        <w:t>、</w:t>
      </w:r>
      <w:r w:rsidR="00516C13" w:rsidRPr="0085036F">
        <w:rPr>
          <w:b/>
        </w:rPr>
        <w:t>在</w:t>
      </w:r>
      <w:r w:rsidR="00516C13" w:rsidRPr="0085036F">
        <w:rPr>
          <w:b/>
        </w:rPr>
        <w:t>Scala REPL</w:t>
      </w:r>
      <w:r w:rsidR="00516C13" w:rsidRPr="0085036F">
        <w:rPr>
          <w:b/>
        </w:rPr>
        <w:t>中，计算</w:t>
      </w:r>
      <w:r w:rsidR="00516C13" w:rsidRPr="0085036F">
        <w:rPr>
          <w:b/>
        </w:rPr>
        <w:t>3</w:t>
      </w:r>
      <w:r w:rsidR="00516C13" w:rsidRPr="0085036F">
        <w:rPr>
          <w:b/>
        </w:rPr>
        <w:t>的平方根</w:t>
      </w:r>
      <w:r w:rsidR="00516C13" w:rsidRPr="0085036F">
        <w:rPr>
          <w:b/>
        </w:rPr>
        <w:t>,</w:t>
      </w:r>
      <w:r w:rsidR="00516C13" w:rsidRPr="0085036F">
        <w:rPr>
          <w:b/>
        </w:rPr>
        <w:t>然后再对</w:t>
      </w:r>
      <w:proofErr w:type="gramStart"/>
      <w:r w:rsidR="00516C13" w:rsidRPr="0085036F">
        <w:rPr>
          <w:b/>
        </w:rPr>
        <w:t>该值求平方</w:t>
      </w:r>
      <w:proofErr w:type="gramEnd"/>
      <w:r w:rsidR="00516C13" w:rsidRPr="0085036F">
        <w:rPr>
          <w:b/>
        </w:rPr>
        <w:t>。现在，这个结果与</w:t>
      </w:r>
      <w:r w:rsidR="00516C13" w:rsidRPr="0085036F">
        <w:rPr>
          <w:b/>
        </w:rPr>
        <w:t>3</w:t>
      </w:r>
      <w:r w:rsidR="00516C13" w:rsidRPr="0085036F">
        <w:rPr>
          <w:b/>
        </w:rPr>
        <w:t>相差多少？</w:t>
      </w:r>
      <w:r w:rsidRPr="0085036F">
        <w:rPr>
          <w:rFonts w:hint="eastAsia"/>
          <w:b/>
        </w:rPr>
        <w:t xml:space="preserve"> </w:t>
      </w:r>
    </w:p>
    <w:p w:rsidR="00516C13" w:rsidRPr="004409FE" w:rsidRDefault="004409FE" w:rsidP="0085036F">
      <w:pPr>
        <w:rPr>
          <w:rFonts w:ascii="Arial" w:hAnsi="Arial"/>
          <w:sz w:val="32"/>
        </w:rPr>
      </w:pPr>
      <w:r>
        <w:rPr>
          <w:rFonts w:hint="eastAsia"/>
        </w:rPr>
        <w:t>解：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scala.math.sqrt(3)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warning</w:t>
      </w:r>
      <w:proofErr w:type="gramEnd"/>
      <w:r w:rsidRPr="00841446">
        <w:rPr>
          <w:rFonts w:ascii="Courier" w:hAnsi="Courier" w:cs="宋体"/>
          <w:color w:val="555555"/>
        </w:rPr>
        <w:t>: there were 1 deprecation warnings; re-run with -deprecation for details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res5: Double = 1.7320508075688772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res5*res5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res6: Double = 2.9999999999999996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3 - res6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res7: Double = 4.440892098500626E-16  </w:t>
      </w:r>
    </w:p>
    <w:p w:rsidR="004409FE" w:rsidRDefault="00516C13" w:rsidP="0085036F">
      <w:pPr>
        <w:rPr>
          <w:b/>
          <w:spacing w:val="10"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 w:rsidRPr="0085036F">
        <w:rPr>
          <w:rFonts w:hint="eastAsia"/>
          <w:b/>
        </w:rPr>
        <w:t>2</w:t>
      </w:r>
      <w:r w:rsidR="004409FE" w:rsidRPr="0085036F">
        <w:rPr>
          <w:rFonts w:hint="eastAsia"/>
          <w:b/>
        </w:rPr>
        <w:t>、如何检测一个</w:t>
      </w:r>
      <w:r w:rsidRPr="0085036F">
        <w:rPr>
          <w:b/>
        </w:rPr>
        <w:t>变量是</w:t>
      </w:r>
      <w:r w:rsidRPr="0085036F">
        <w:rPr>
          <w:b/>
        </w:rPr>
        <w:t>val</w:t>
      </w:r>
      <w:r w:rsidRPr="0085036F">
        <w:rPr>
          <w:b/>
        </w:rPr>
        <w:t>还是</w:t>
      </w:r>
      <w:r w:rsidRPr="0085036F">
        <w:rPr>
          <w:b/>
        </w:rPr>
        <w:t>var? </w:t>
      </w:r>
    </w:p>
    <w:p w:rsidR="00516C13" w:rsidRPr="004409FE" w:rsidRDefault="004409FE" w:rsidP="004409FE">
      <w:pPr>
        <w:rPr>
          <w:rFonts w:ascii="宋体" w:hAnsi="宋体" w:cs="宋体"/>
        </w:rPr>
      </w:pPr>
      <w:r w:rsidRPr="004409FE">
        <w:rPr>
          <w:rFonts w:hint="eastAsia"/>
          <w:spacing w:val="10"/>
        </w:rPr>
        <w:t>解：</w:t>
      </w:r>
      <w:r w:rsidR="00516C13"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val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是不可变的，而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var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是可变的，只需要给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res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变量重新赋值就可以检测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res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val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还是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var</w:t>
      </w:r>
      <w:r w:rsidR="00516C13"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了</w:t>
      </w:r>
      <w:r w:rsidR="00516C13" w:rsidRPr="00D76A5B">
        <w:rPr>
          <w:rFonts w:ascii="Helvetica" w:hAnsi="Helvetica" w:cs="Helvetica"/>
          <w:color w:val="000000"/>
          <w:sz w:val="16"/>
        </w:rPr>
        <w:t>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res9 = 3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&lt;</w:t>
      </w:r>
      <w:proofErr w:type="gramStart"/>
      <w:r w:rsidRPr="00841446">
        <w:rPr>
          <w:rFonts w:ascii="Courier" w:hAnsi="Courier" w:cs="宋体"/>
          <w:color w:val="555555"/>
        </w:rPr>
        <w:t>console</w:t>
      </w:r>
      <w:proofErr w:type="gramEnd"/>
      <w:r w:rsidRPr="00841446">
        <w:rPr>
          <w:rFonts w:ascii="Courier" w:hAnsi="Courier" w:cs="宋体"/>
          <w:color w:val="555555"/>
        </w:rPr>
        <w:t>&gt;:8: error: reassignment to val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       res9 = 3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            ^  </w:t>
      </w:r>
    </w:p>
    <w:p w:rsidR="00516C13" w:rsidRPr="0085036F" w:rsidRDefault="00516C13" w:rsidP="0085036F">
      <w:pPr>
        <w:rPr>
          <w:b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 w:rsidRPr="0085036F">
        <w:rPr>
          <w:b/>
        </w:rPr>
        <w:t>3</w:t>
      </w:r>
      <w:r w:rsidR="004409FE" w:rsidRPr="0085036F">
        <w:rPr>
          <w:b/>
        </w:rPr>
        <w:t>、</w:t>
      </w:r>
      <w:r w:rsidRPr="0085036F">
        <w:rPr>
          <w:b/>
        </w:rPr>
        <w:t>Scala</w:t>
      </w:r>
      <w:r w:rsidRPr="0085036F">
        <w:rPr>
          <w:b/>
        </w:rPr>
        <w:t>允许你用数字去乘</w:t>
      </w:r>
      <w:r w:rsidR="004409FE" w:rsidRPr="0085036F">
        <w:rPr>
          <w:rFonts w:hint="eastAsia"/>
          <w:b/>
        </w:rPr>
        <w:t>一个</w:t>
      </w:r>
      <w:r w:rsidRPr="0085036F">
        <w:rPr>
          <w:b/>
        </w:rPr>
        <w:t>字符串</w:t>
      </w:r>
      <w:r w:rsidR="004409FE" w:rsidRPr="0085036F">
        <w:rPr>
          <w:b/>
        </w:rPr>
        <w:t>，</w:t>
      </w:r>
      <w:r w:rsidRPr="0085036F">
        <w:rPr>
          <w:b/>
        </w:rPr>
        <w:t>去</w:t>
      </w:r>
      <w:r w:rsidRPr="0085036F">
        <w:rPr>
          <w:b/>
        </w:rPr>
        <w:t>REPL</w:t>
      </w:r>
      <w:r w:rsidRPr="0085036F">
        <w:rPr>
          <w:b/>
        </w:rPr>
        <w:t>中试一下</w:t>
      </w:r>
      <w:r w:rsidRPr="0085036F">
        <w:rPr>
          <w:b/>
        </w:rPr>
        <w:t>"crazy"*3</w:t>
      </w:r>
      <w:r w:rsidRPr="0085036F">
        <w:rPr>
          <w:b/>
        </w:rPr>
        <w:t>。这个</w:t>
      </w:r>
      <w:proofErr w:type="gramStart"/>
      <w:r w:rsidRPr="0085036F">
        <w:rPr>
          <w:b/>
        </w:rPr>
        <w:t>操作做</w:t>
      </w:r>
      <w:proofErr w:type="gramEnd"/>
      <w:r w:rsidRPr="0085036F">
        <w:rPr>
          <w:b/>
        </w:rPr>
        <w:t>什么？在</w:t>
      </w:r>
      <w:r w:rsidRPr="0085036F">
        <w:rPr>
          <w:b/>
        </w:rPr>
        <w:t>Scaladoc</w:t>
      </w:r>
      <w:r w:rsidRPr="0085036F">
        <w:rPr>
          <w:b/>
        </w:rPr>
        <w:t>中如何找到这个操作</w:t>
      </w:r>
      <w:r w:rsidRPr="0085036F">
        <w:rPr>
          <w:b/>
        </w:rPr>
        <w:t>? </w:t>
      </w:r>
    </w:p>
    <w:p w:rsidR="00516C13" w:rsidRPr="004409FE" w:rsidRDefault="004409FE" w:rsidP="004409FE">
      <w:r w:rsidRPr="004409FE">
        <w:rPr>
          <w:rFonts w:hint="eastAsia"/>
          <w:spacing w:val="10"/>
        </w:rPr>
        <w:t>解：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"crazy"*3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res11: String = crazycrazycrazy  </w:t>
      </w:r>
    </w:p>
    <w:p w:rsidR="00516C13" w:rsidRPr="004409FE" w:rsidRDefault="00516C13" w:rsidP="004409FE"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从代码可以推断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,*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"crazy"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这个字符串所具有的方法，但是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Java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中的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String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可没这个方法，很明显。此方法在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StringOps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中。</w:t>
      </w:r>
      <w:r w:rsidRPr="00D76A5B">
        <w:rPr>
          <w:rFonts w:ascii="Helvetica" w:hAnsi="Helvetica" w:cs="Helvetica"/>
          <w:color w:val="000000"/>
          <w:sz w:val="16"/>
        </w:rPr>
        <w:t> </w:t>
      </w: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>
        <w:rPr>
          <w:b/>
          <w:spacing w:val="10"/>
        </w:rPr>
        <w:t>4</w:t>
      </w:r>
      <w:r w:rsidR="004409FE">
        <w:rPr>
          <w:b/>
          <w:spacing w:val="10"/>
        </w:rPr>
        <w:t>、</w:t>
      </w:r>
      <w:r w:rsidRPr="004409FE">
        <w:rPr>
          <w:b/>
          <w:spacing w:val="10"/>
        </w:rPr>
        <w:t>10 max 2</w:t>
      </w:r>
      <w:r w:rsidRPr="004409FE">
        <w:rPr>
          <w:b/>
          <w:spacing w:val="10"/>
        </w:rPr>
        <w:t>的含义是什么？</w:t>
      </w:r>
      <w:r w:rsidRPr="004409FE">
        <w:rPr>
          <w:b/>
          <w:spacing w:val="10"/>
        </w:rPr>
        <w:t>max</w:t>
      </w:r>
      <w:r w:rsidRPr="004409FE">
        <w:rPr>
          <w:b/>
          <w:spacing w:val="10"/>
        </w:rPr>
        <w:t>方法定义在哪个类中？</w:t>
      </w:r>
      <w:r w:rsidRPr="004409FE">
        <w:rPr>
          <w:b/>
          <w:spacing w:val="10"/>
        </w:rPr>
        <w:t> </w:t>
      </w: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 w:rsidRPr="004409FE">
        <w:rPr>
          <w:rFonts w:hint="eastAsia"/>
          <w:spacing w:val="10"/>
        </w:rPr>
        <w:t>解：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10 max 2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lastRenderedPageBreak/>
        <w:t>res0: Int = 10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7 max 8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res1: Int = 8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0 max 0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res2: Int = 0  </w:t>
      </w:r>
    </w:p>
    <w:p w:rsidR="00516C13" w:rsidRPr="00D76A5B" w:rsidRDefault="00516C13" w:rsidP="00516C13">
      <w:pPr>
        <w:rPr>
          <w:rFonts w:ascii="宋体" w:hAnsi="宋体" w:cs="宋体"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可以看出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,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此方法返回两个数字中较大的那个。此方法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Java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中不存在，所以在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RichInt</w:t>
      </w:r>
      <w:r w:rsidRPr="00D76A5B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中。</w:t>
      </w:r>
      <w:r w:rsidRPr="00D76A5B">
        <w:rPr>
          <w:rFonts w:ascii="Helvetica" w:hAnsi="Helvetica" w:cs="Helvetica"/>
          <w:color w:val="000000"/>
          <w:sz w:val="16"/>
        </w:rPr>
        <w:t> </w:t>
      </w: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4409FE">
        <w:rPr>
          <w:rFonts w:hint="eastAsia"/>
          <w:b/>
          <w:spacing w:val="10"/>
        </w:rPr>
        <w:t>5</w:t>
      </w:r>
      <w:r w:rsidR="004409FE">
        <w:rPr>
          <w:rFonts w:hint="eastAsia"/>
          <w:b/>
          <w:spacing w:val="10"/>
        </w:rPr>
        <w:t>、</w:t>
      </w:r>
      <w:r w:rsidRPr="004409FE">
        <w:rPr>
          <w:b/>
          <w:spacing w:val="10"/>
        </w:rPr>
        <w:t>用</w:t>
      </w:r>
      <w:r w:rsidRPr="004409FE">
        <w:rPr>
          <w:b/>
          <w:spacing w:val="10"/>
        </w:rPr>
        <w:t>BigInt</w:t>
      </w:r>
      <w:r w:rsidRPr="004409FE">
        <w:rPr>
          <w:b/>
          <w:spacing w:val="10"/>
        </w:rPr>
        <w:t>计算</w:t>
      </w:r>
      <w:r w:rsidRPr="004409FE">
        <w:rPr>
          <w:b/>
          <w:spacing w:val="10"/>
        </w:rPr>
        <w:t>2</w:t>
      </w:r>
      <w:r w:rsidRPr="004409FE">
        <w:rPr>
          <w:b/>
          <w:spacing w:val="10"/>
        </w:rPr>
        <w:t>的</w:t>
      </w:r>
      <w:r w:rsidRPr="004409FE">
        <w:rPr>
          <w:b/>
          <w:spacing w:val="10"/>
        </w:rPr>
        <w:t>1024</w:t>
      </w:r>
      <w:r w:rsidRPr="004409FE">
        <w:rPr>
          <w:b/>
          <w:spacing w:val="10"/>
        </w:rPr>
        <w:t>次方</w:t>
      </w:r>
      <w:r w:rsidRPr="004409FE">
        <w:rPr>
          <w:b/>
          <w:spacing w:val="10"/>
        </w:rPr>
        <w:t> </w:t>
      </w:r>
    </w:p>
    <w:p w:rsidR="00516C13" w:rsidRPr="00D76A5B" w:rsidRDefault="004409FE" w:rsidP="0085036F">
      <w:pPr>
        <w:rPr>
          <w:rFonts w:ascii="Consolas" w:hAnsi="Consolas" w:cs="Consolas"/>
          <w:b/>
          <w:bCs/>
          <w:color w:val="000000"/>
          <w:sz w:val="14"/>
          <w:szCs w:val="14"/>
        </w:rPr>
      </w:pPr>
      <w:r w:rsidRPr="004409FE">
        <w:rPr>
          <w:rFonts w:hint="eastAsia"/>
        </w:rPr>
        <w:t>解：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41446">
        <w:rPr>
          <w:rFonts w:ascii="Courier" w:hAnsi="Courier" w:cs="宋体"/>
          <w:color w:val="555555"/>
        </w:rPr>
        <w:t>scala</w:t>
      </w:r>
      <w:proofErr w:type="gramEnd"/>
      <w:r w:rsidRPr="00841446">
        <w:rPr>
          <w:rFonts w:ascii="Courier" w:hAnsi="Courier" w:cs="宋体"/>
          <w:color w:val="555555"/>
        </w:rPr>
        <w:t>&gt; BigInt(2).pow(1024)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res4: scala.math.BigInt = 1797693134862315907729305190789024733617976978942306572734300811577326758055009631327084773224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075360211201138798713933576587897688144166224928474306394741243777678934248654852763022196012460941194530829520850057688  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38150682342462881473913110540827237163350510684586298239947245938479716304835356329624224137216  </w:t>
      </w:r>
    </w:p>
    <w:p w:rsidR="00516C13" w:rsidRPr="0085036F" w:rsidRDefault="00516C13" w:rsidP="0085036F">
      <w:pPr>
        <w:rPr>
          <w:rFonts w:ascii="Consolas" w:hAnsi="Consolas" w:cs="Consolas"/>
          <w:color w:val="2B91AF"/>
          <w:sz w:val="14"/>
          <w:szCs w:val="14"/>
        </w:rPr>
      </w:pPr>
      <w:r w:rsidRPr="00D76A5B">
        <w:rPr>
          <w:rFonts w:ascii="Helvetica" w:hAnsi="Helvetica" w:cs="Helvetica"/>
          <w:color w:val="000000"/>
          <w:sz w:val="16"/>
          <w:szCs w:val="16"/>
        </w:rPr>
        <w:br/>
      </w:r>
      <w:r w:rsidR="0085036F">
        <w:rPr>
          <w:b/>
          <w:spacing w:val="10"/>
        </w:rPr>
        <w:t>6</w:t>
      </w:r>
      <w:r w:rsidR="0085036F">
        <w:rPr>
          <w:b/>
          <w:spacing w:val="10"/>
        </w:rPr>
        <w:t>、</w:t>
      </w:r>
      <w:r w:rsidRPr="0085036F">
        <w:rPr>
          <w:b/>
          <w:spacing w:val="10"/>
        </w:rPr>
        <w:t>在</w:t>
      </w:r>
      <w:r w:rsidRPr="0085036F">
        <w:rPr>
          <w:b/>
          <w:spacing w:val="10"/>
        </w:rPr>
        <w:t>Scala</w:t>
      </w:r>
      <w:r w:rsidRPr="0085036F">
        <w:rPr>
          <w:b/>
          <w:spacing w:val="10"/>
        </w:rPr>
        <w:t>中如何获取字符串</w:t>
      </w:r>
      <w:r w:rsidR="00A22B3B" w:rsidRPr="0085036F">
        <w:rPr>
          <w:rFonts w:hint="eastAsia"/>
          <w:b/>
          <w:spacing w:val="10"/>
        </w:rPr>
        <w:t>“</w:t>
      </w:r>
      <w:r w:rsidR="00A22B3B" w:rsidRPr="0085036F">
        <w:rPr>
          <w:rFonts w:hint="eastAsia"/>
          <w:b/>
          <w:spacing w:val="10"/>
        </w:rPr>
        <w:t>Hello</w:t>
      </w:r>
      <w:r w:rsidR="00A22B3B" w:rsidRPr="0085036F">
        <w:rPr>
          <w:rFonts w:hint="eastAsia"/>
          <w:b/>
          <w:spacing w:val="10"/>
        </w:rPr>
        <w:t>”</w:t>
      </w:r>
      <w:r w:rsidRPr="0085036F">
        <w:rPr>
          <w:b/>
          <w:spacing w:val="10"/>
        </w:rPr>
        <w:t>的首字符和</w:t>
      </w:r>
      <w:proofErr w:type="gramStart"/>
      <w:r w:rsidRPr="0085036F">
        <w:rPr>
          <w:b/>
          <w:spacing w:val="10"/>
        </w:rPr>
        <w:t>尾字符</w:t>
      </w:r>
      <w:proofErr w:type="gramEnd"/>
      <w:r w:rsidRPr="0085036F">
        <w:rPr>
          <w:b/>
          <w:spacing w:val="10"/>
        </w:rPr>
        <w:t>？</w:t>
      </w:r>
      <w:r w:rsidRPr="0085036F">
        <w:rPr>
          <w:b/>
          <w:spacing w:val="10"/>
        </w:rPr>
        <w:t> </w:t>
      </w:r>
    </w:p>
    <w:p w:rsidR="00516C13" w:rsidRPr="00D76A5B" w:rsidRDefault="00A22B3B" w:rsidP="0085036F">
      <w:pPr>
        <w:rPr>
          <w:rFonts w:ascii="Consolas" w:hAnsi="Consolas" w:cs="Consolas"/>
          <w:b/>
          <w:bCs/>
          <w:color w:val="000000"/>
          <w:sz w:val="14"/>
          <w:szCs w:val="14"/>
        </w:rPr>
      </w:pPr>
      <w:r w:rsidRPr="004409FE">
        <w:rPr>
          <w:rFonts w:hint="eastAsia"/>
        </w:rPr>
        <w:t>解：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//</w:t>
      </w:r>
      <w:r w:rsidRPr="00841446">
        <w:rPr>
          <w:rFonts w:ascii="Courier" w:hAnsi="Courier" w:cs="宋体"/>
          <w:color w:val="555555"/>
        </w:rPr>
        <w:t>获取首字符</w:t>
      </w:r>
      <w:r w:rsidRPr="00841446">
        <w:rPr>
          <w:rFonts w:ascii="Courier" w:hAnsi="Courier" w:cs="宋体"/>
          <w:color w:val="555555"/>
        </w:rPr>
        <w:t>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"Hello"(0)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"Hello".</w:t>
      </w:r>
      <w:proofErr w:type="gramStart"/>
      <w:r w:rsidRPr="00841446">
        <w:rPr>
          <w:rFonts w:ascii="Courier" w:hAnsi="Courier" w:cs="宋体"/>
          <w:color w:val="555555"/>
        </w:rPr>
        <w:t>take(</w:t>
      </w:r>
      <w:proofErr w:type="gramEnd"/>
      <w:r w:rsidRPr="00841446">
        <w:rPr>
          <w:rFonts w:ascii="Courier" w:hAnsi="Courier" w:cs="宋体"/>
          <w:color w:val="555555"/>
        </w:rPr>
        <w:t>1)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//</w:t>
      </w:r>
      <w:r w:rsidRPr="00841446">
        <w:rPr>
          <w:rFonts w:ascii="Courier" w:hAnsi="Courier" w:cs="宋体"/>
          <w:color w:val="555555"/>
        </w:rPr>
        <w:t>获取尾字符</w:t>
      </w:r>
      <w:r w:rsidRPr="00841446">
        <w:rPr>
          <w:rFonts w:ascii="Courier" w:hAnsi="Courier" w:cs="宋体"/>
          <w:color w:val="555555"/>
        </w:rPr>
        <w:t>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"Hello".</w:t>
      </w:r>
      <w:proofErr w:type="gramStart"/>
      <w:r w:rsidRPr="00841446">
        <w:rPr>
          <w:rFonts w:ascii="Courier" w:hAnsi="Courier" w:cs="宋体"/>
          <w:color w:val="555555"/>
        </w:rPr>
        <w:t>reverse(</w:t>
      </w:r>
      <w:proofErr w:type="gramEnd"/>
      <w:r w:rsidRPr="00841446">
        <w:rPr>
          <w:rFonts w:ascii="Courier" w:hAnsi="Courier" w:cs="宋体"/>
          <w:color w:val="555555"/>
        </w:rPr>
        <w:t>0)  </w:t>
      </w:r>
    </w:p>
    <w:p w:rsidR="00516C13" w:rsidRPr="00841446" w:rsidRDefault="00516C13" w:rsidP="00841446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41446">
        <w:rPr>
          <w:rFonts w:ascii="Courier" w:hAnsi="Courier" w:cs="宋体"/>
          <w:color w:val="555555"/>
        </w:rPr>
        <w:t>"Hello".</w:t>
      </w:r>
      <w:proofErr w:type="gramStart"/>
      <w:r w:rsidRPr="00841446">
        <w:rPr>
          <w:rFonts w:ascii="Courier" w:hAnsi="Courier" w:cs="宋体"/>
          <w:color w:val="555555"/>
        </w:rPr>
        <w:t>takeRight(</w:t>
      </w:r>
      <w:proofErr w:type="gramEnd"/>
      <w:r w:rsidRPr="00841446">
        <w:rPr>
          <w:rFonts w:ascii="Courier" w:hAnsi="Courier" w:cs="宋体"/>
          <w:color w:val="555555"/>
        </w:rPr>
        <w:t>1)  </w:t>
      </w:r>
    </w:p>
    <w:p w:rsidR="00516C13" w:rsidRPr="00516C13" w:rsidRDefault="00516C13" w:rsidP="00516C13"/>
    <w:p w:rsidR="0085036F" w:rsidRPr="0085036F" w:rsidRDefault="00253FCD" w:rsidP="0085036F">
      <w:pPr>
        <w:pStyle w:val="1"/>
      </w:pPr>
      <w:bookmarkStart w:id="3" w:name="_Toc492825622"/>
      <w:r>
        <w:rPr>
          <w:rFonts w:hint="eastAsia"/>
        </w:rPr>
        <w:t>控制结构</w:t>
      </w:r>
      <w:r w:rsidR="00615E36">
        <w:rPr>
          <w:rFonts w:hint="eastAsia"/>
        </w:rPr>
        <w:t>和函数</w:t>
      </w:r>
      <w:bookmarkEnd w:id="2"/>
      <w:bookmarkEnd w:id="3"/>
      <w:r w:rsidR="0085036F" w:rsidRPr="0085036F">
        <w:rPr>
          <w:rFonts w:ascii="Trebuchet MS" w:hAnsi="Trebuchet MS" w:cs="宋体"/>
          <w:color w:val="657A83"/>
          <w:kern w:val="0"/>
          <w:sz w:val="15"/>
          <w:szCs w:val="15"/>
        </w:rPr>
        <w:t> </w:t>
      </w:r>
    </w:p>
    <w:p w:rsidR="0085036F" w:rsidRPr="0085036F" w:rsidRDefault="0085036F" w:rsidP="0085036F">
      <w:pPr>
        <w:rPr>
          <w:b/>
          <w:spacing w:val="10"/>
        </w:rPr>
      </w:pPr>
      <w:r>
        <w:rPr>
          <w:rFonts w:hint="eastAsia"/>
          <w:b/>
          <w:spacing w:val="10"/>
        </w:rPr>
        <w:t>1</w:t>
      </w:r>
      <w:r>
        <w:rPr>
          <w:rFonts w:hint="eastAsia"/>
          <w:b/>
          <w:spacing w:val="10"/>
        </w:rPr>
        <w:t>、</w:t>
      </w:r>
      <w:r w:rsidRPr="0085036F">
        <w:rPr>
          <w:b/>
          <w:spacing w:val="10"/>
        </w:rPr>
        <w:t>一个数字如果为正数，则它的</w:t>
      </w:r>
      <w:r w:rsidRPr="0085036F">
        <w:rPr>
          <w:b/>
          <w:spacing w:val="10"/>
        </w:rPr>
        <w:t>signum</w:t>
      </w:r>
      <w:r w:rsidRPr="0085036F">
        <w:rPr>
          <w:b/>
          <w:spacing w:val="10"/>
        </w:rPr>
        <w:t>为</w:t>
      </w:r>
      <w:r w:rsidRPr="0085036F">
        <w:rPr>
          <w:b/>
          <w:spacing w:val="10"/>
        </w:rPr>
        <w:t>1;</w:t>
      </w:r>
      <w:r w:rsidRPr="0085036F">
        <w:rPr>
          <w:b/>
          <w:spacing w:val="10"/>
        </w:rPr>
        <w:t>如果是负数</w:t>
      </w:r>
      <w:r w:rsidRPr="0085036F">
        <w:rPr>
          <w:b/>
          <w:spacing w:val="10"/>
        </w:rPr>
        <w:t>,</w:t>
      </w:r>
      <w:r w:rsidRPr="0085036F">
        <w:rPr>
          <w:b/>
          <w:spacing w:val="10"/>
        </w:rPr>
        <w:t>则</w:t>
      </w:r>
      <w:r w:rsidRPr="0085036F">
        <w:rPr>
          <w:b/>
          <w:spacing w:val="10"/>
        </w:rPr>
        <w:t>signum</w:t>
      </w:r>
      <w:r w:rsidRPr="0085036F">
        <w:rPr>
          <w:b/>
          <w:spacing w:val="10"/>
        </w:rPr>
        <w:t>为</w:t>
      </w:r>
      <w:r w:rsidRPr="0085036F">
        <w:rPr>
          <w:b/>
          <w:spacing w:val="10"/>
        </w:rPr>
        <w:t>-1;</w:t>
      </w:r>
      <w:r w:rsidRPr="0085036F">
        <w:rPr>
          <w:b/>
          <w:spacing w:val="10"/>
        </w:rPr>
        <w:t>如果为</w:t>
      </w:r>
      <w:r w:rsidRPr="0085036F">
        <w:rPr>
          <w:b/>
          <w:spacing w:val="10"/>
        </w:rPr>
        <w:t>0,</w:t>
      </w:r>
      <w:r w:rsidRPr="0085036F">
        <w:rPr>
          <w:b/>
          <w:spacing w:val="10"/>
        </w:rPr>
        <w:t>则</w:t>
      </w:r>
      <w:r w:rsidRPr="0085036F">
        <w:rPr>
          <w:b/>
          <w:spacing w:val="10"/>
        </w:rPr>
        <w:t>signum</w:t>
      </w:r>
      <w:r w:rsidRPr="0085036F">
        <w:rPr>
          <w:b/>
          <w:spacing w:val="10"/>
        </w:rPr>
        <w:t>为</w:t>
      </w:r>
      <w:r w:rsidRPr="0085036F">
        <w:rPr>
          <w:b/>
          <w:spacing w:val="10"/>
        </w:rPr>
        <w:t>0.</w:t>
      </w:r>
      <w:r w:rsidRPr="0085036F">
        <w:rPr>
          <w:b/>
          <w:spacing w:val="10"/>
        </w:rPr>
        <w:t>编写一个函数来计算这个值</w:t>
      </w:r>
    </w:p>
    <w:p w:rsidR="0085036F" w:rsidRPr="0085036F" w:rsidRDefault="0085036F" w:rsidP="0085036F">
      <w:pPr>
        <w:rPr>
          <w:b/>
          <w:spacing w:val="10"/>
        </w:rPr>
      </w:pPr>
    </w:p>
    <w:p w:rsidR="0085036F" w:rsidRPr="0085036F" w:rsidRDefault="0085036F" w:rsidP="0085036F">
      <w:pPr>
        <w:rPr>
          <w:spacing w:val="10"/>
        </w:rPr>
      </w:pPr>
      <w:r w:rsidRPr="0085036F">
        <w:rPr>
          <w:rFonts w:hint="eastAsia"/>
          <w:spacing w:val="10"/>
        </w:rPr>
        <w:t>解：</w:t>
      </w:r>
    </w:p>
    <w:p w:rsidR="0085036F" w:rsidRPr="0085036F" w:rsidRDefault="0085036F" w:rsidP="0085036F">
      <w:pPr>
        <w:rPr>
          <w:shd w:val="clear" w:color="auto" w:fill="FFFFFF"/>
        </w:rPr>
      </w:pPr>
      <w:r w:rsidRPr="0085036F">
        <w:rPr>
          <w:shd w:val="clear" w:color="auto" w:fill="FFFFFF"/>
        </w:rPr>
        <w:t>简单的逻辑判断</w:t>
      </w:r>
    </w:p>
    <w:p w:rsidR="0085036F" w:rsidRPr="0085036F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85036F">
        <w:rPr>
          <w:rFonts w:ascii="Courier" w:hAnsi="Courier" w:cs="宋体"/>
          <w:color w:val="555555"/>
        </w:rPr>
        <w:t>def signum(num:Int){if(num&gt;0)print(1)else if(num&lt;0)print(-1)else print(0)}</w:t>
      </w:r>
    </w:p>
    <w:p w:rsidR="0085036F" w:rsidRPr="0085036F" w:rsidRDefault="0085036F" w:rsidP="0085036F">
      <w:pPr>
        <w:rPr>
          <w:shd w:val="clear" w:color="auto" w:fill="FFFFFF"/>
        </w:rPr>
      </w:pPr>
      <w:r w:rsidRPr="0085036F">
        <w:rPr>
          <w:shd w:val="clear" w:color="auto" w:fill="FFFFFF"/>
        </w:rPr>
        <w:t>Scala</w:t>
      </w:r>
      <w:r w:rsidRPr="0085036F">
        <w:rPr>
          <w:shd w:val="clear" w:color="auto" w:fill="FFFFFF"/>
        </w:rPr>
        <w:t>中已经有此方法了，刚才查找</w:t>
      </w:r>
      <w:r w:rsidRPr="0085036F">
        <w:rPr>
          <w:shd w:val="clear" w:color="auto" w:fill="FFFFFF"/>
        </w:rPr>
        <w:t>API</w:t>
      </w:r>
      <w:r w:rsidRPr="0085036F">
        <w:rPr>
          <w:shd w:val="clear" w:color="auto" w:fill="FFFFFF"/>
        </w:rPr>
        <w:t>的时候，应该能看到</w:t>
      </w:r>
    </w:p>
    <w:p w:rsidR="0085036F" w:rsidRPr="0085036F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85036F">
        <w:rPr>
          <w:rFonts w:ascii="Courier" w:hAnsi="Courier" w:cs="宋体"/>
          <w:color w:val="555555"/>
        </w:rPr>
        <w:t>BigInt(</w:t>
      </w:r>
      <w:proofErr w:type="gramEnd"/>
      <w:r w:rsidRPr="0085036F">
        <w:rPr>
          <w:rFonts w:ascii="Courier" w:hAnsi="Courier" w:cs="宋体"/>
          <w:color w:val="555555"/>
        </w:rPr>
        <w:t>10).signum</w:t>
      </w:r>
    </w:p>
    <w:p w:rsidR="0085036F" w:rsidRPr="00077D77" w:rsidRDefault="0085036F" w:rsidP="0085036F">
      <w:r w:rsidRPr="00077D77">
        <w:t> </w:t>
      </w:r>
    </w:p>
    <w:p w:rsidR="0085036F" w:rsidRDefault="0085036F" w:rsidP="0085036F">
      <w:pPr>
        <w:rPr>
          <w:b/>
          <w:spacing w:val="10"/>
        </w:rPr>
      </w:pPr>
      <w:r>
        <w:rPr>
          <w:b/>
          <w:spacing w:val="10"/>
        </w:rPr>
        <w:t>2</w:t>
      </w:r>
      <w:r>
        <w:rPr>
          <w:b/>
          <w:spacing w:val="10"/>
        </w:rPr>
        <w:t>、一个空的</w:t>
      </w:r>
      <w:r>
        <w:rPr>
          <w:rFonts w:hint="eastAsia"/>
          <w:b/>
          <w:spacing w:val="10"/>
        </w:rPr>
        <w:t>块</w:t>
      </w:r>
      <w:r w:rsidRPr="0085036F">
        <w:rPr>
          <w:b/>
          <w:spacing w:val="10"/>
        </w:rPr>
        <w:t>表达式</w:t>
      </w:r>
      <w:r w:rsidRPr="0085036F">
        <w:rPr>
          <w:b/>
          <w:spacing w:val="10"/>
        </w:rPr>
        <w:t>{}</w:t>
      </w:r>
      <w:r w:rsidRPr="0085036F">
        <w:rPr>
          <w:b/>
          <w:spacing w:val="10"/>
        </w:rPr>
        <w:t>的值是什么？类型是什么？</w:t>
      </w:r>
    </w:p>
    <w:p w:rsidR="0085036F" w:rsidRDefault="0085036F" w:rsidP="0085036F">
      <w:pPr>
        <w:rPr>
          <w:b/>
          <w:spacing w:val="10"/>
        </w:rPr>
      </w:pPr>
    </w:p>
    <w:p w:rsidR="0085036F" w:rsidRPr="0085036F" w:rsidRDefault="0085036F" w:rsidP="0085036F">
      <w:pPr>
        <w:rPr>
          <w:spacing w:val="10"/>
        </w:rPr>
      </w:pPr>
      <w:r w:rsidRPr="0085036F">
        <w:rPr>
          <w:rFonts w:hint="eastAsia"/>
          <w:spacing w:val="10"/>
        </w:rPr>
        <w:t>解：</w:t>
      </w:r>
    </w:p>
    <w:p w:rsidR="0085036F" w:rsidRPr="0085036F" w:rsidRDefault="0085036F" w:rsidP="0085036F">
      <w:pPr>
        <w:rPr>
          <w:shd w:val="clear" w:color="auto" w:fill="FFFFFF"/>
        </w:rPr>
      </w:pPr>
      <w:r w:rsidRPr="0085036F">
        <w:rPr>
          <w:shd w:val="clear" w:color="auto" w:fill="FFFFFF"/>
        </w:rPr>
        <w:t>在</w:t>
      </w:r>
      <w:r w:rsidRPr="0085036F">
        <w:rPr>
          <w:shd w:val="clear" w:color="auto" w:fill="FFFFFF"/>
        </w:rPr>
        <w:t>REPL</w:t>
      </w:r>
      <w:r w:rsidRPr="0085036F">
        <w:rPr>
          <w:shd w:val="clear" w:color="auto" w:fill="FFFFFF"/>
        </w:rPr>
        <w:t>中就能看出来了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scala</w:t>
      </w:r>
      <w:proofErr w:type="gramEnd"/>
      <w:r w:rsidRPr="00077D77">
        <w:rPr>
          <w:rFonts w:ascii="Courier" w:hAnsi="Courier" w:cs="宋体"/>
          <w:color w:val="555555"/>
        </w:rPr>
        <w:t>&gt; val t = {}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t</w:t>
      </w:r>
      <w:proofErr w:type="gramEnd"/>
      <w:r w:rsidRPr="00077D77">
        <w:rPr>
          <w:rFonts w:ascii="Courier" w:hAnsi="Courier" w:cs="宋体"/>
          <w:color w:val="555555"/>
        </w:rPr>
        <w:t>: Unit = ()</w:t>
      </w:r>
    </w:p>
    <w:p w:rsidR="0085036F" w:rsidRPr="0085036F" w:rsidRDefault="0085036F" w:rsidP="0085036F">
      <w:pPr>
        <w:rPr>
          <w:shd w:val="clear" w:color="auto" w:fill="FFFFFF"/>
        </w:rPr>
      </w:pPr>
      <w:r w:rsidRPr="0085036F">
        <w:rPr>
          <w:shd w:val="clear" w:color="auto" w:fill="FFFFFF"/>
        </w:rPr>
        <w:t>可以看出，它的值是</w:t>
      </w:r>
      <w:r w:rsidRPr="0085036F">
        <w:rPr>
          <w:shd w:val="clear" w:color="auto" w:fill="FFFFFF"/>
        </w:rPr>
        <w:t>()</w:t>
      </w:r>
      <w:r w:rsidRPr="0085036F">
        <w:rPr>
          <w:shd w:val="clear" w:color="auto" w:fill="FFFFFF"/>
        </w:rPr>
        <w:t>类型是</w:t>
      </w:r>
      <w:r w:rsidRPr="0085036F">
        <w:rPr>
          <w:shd w:val="clear" w:color="auto" w:fill="FFFFFF"/>
        </w:rPr>
        <w:t>Unit</w:t>
      </w:r>
    </w:p>
    <w:p w:rsidR="0085036F" w:rsidRPr="0085036F" w:rsidRDefault="0085036F" w:rsidP="0085036F">
      <w:pPr>
        <w:rPr>
          <w:shd w:val="clear" w:color="auto" w:fill="FFFFFF"/>
        </w:rPr>
      </w:pPr>
      <w:r w:rsidRPr="0085036F">
        <w:rPr>
          <w:shd w:val="clear" w:color="auto" w:fill="FFFFFF"/>
        </w:rPr>
        <w:t> </w:t>
      </w:r>
    </w:p>
    <w:p w:rsidR="00436305" w:rsidRDefault="00436305" w:rsidP="00436305">
      <w:pPr>
        <w:rPr>
          <w:b/>
          <w:spacing w:val="10"/>
        </w:rPr>
      </w:pPr>
      <w:r>
        <w:rPr>
          <w:b/>
          <w:spacing w:val="10"/>
        </w:rPr>
        <w:t>3</w:t>
      </w:r>
      <w:r>
        <w:rPr>
          <w:b/>
          <w:spacing w:val="10"/>
        </w:rPr>
        <w:t>、</w:t>
      </w:r>
      <w:r w:rsidR="0085036F" w:rsidRPr="00436305">
        <w:rPr>
          <w:b/>
          <w:spacing w:val="10"/>
        </w:rPr>
        <w:t>针对下列</w:t>
      </w:r>
      <w:r w:rsidR="0085036F" w:rsidRPr="00436305">
        <w:rPr>
          <w:b/>
          <w:spacing w:val="10"/>
        </w:rPr>
        <w:t>Java</w:t>
      </w:r>
      <w:r w:rsidR="0085036F" w:rsidRPr="00436305">
        <w:rPr>
          <w:b/>
          <w:spacing w:val="10"/>
        </w:rPr>
        <w:t>循环编写一个</w:t>
      </w:r>
      <w:r w:rsidR="0085036F" w:rsidRPr="00436305">
        <w:rPr>
          <w:b/>
          <w:spacing w:val="10"/>
        </w:rPr>
        <w:t>Scala</w:t>
      </w:r>
      <w:r w:rsidR="0085036F" w:rsidRPr="00436305">
        <w:rPr>
          <w:b/>
          <w:spacing w:val="10"/>
        </w:rPr>
        <w:t>版本</w:t>
      </w:r>
      <w:r>
        <w:rPr>
          <w:b/>
          <w:spacing w:val="10"/>
        </w:rPr>
        <w:t>:</w:t>
      </w:r>
    </w:p>
    <w:p w:rsidR="0085036F" w:rsidRDefault="00436305" w:rsidP="00436305">
      <w:pPr>
        <w:rPr>
          <w:b/>
          <w:spacing w:val="10"/>
        </w:rPr>
      </w:pPr>
      <w:r>
        <w:rPr>
          <w:rFonts w:hint="eastAsia"/>
          <w:b/>
          <w:spacing w:val="10"/>
        </w:rPr>
        <w:t xml:space="preserve">         </w:t>
      </w:r>
      <w:proofErr w:type="gramStart"/>
      <w:r>
        <w:rPr>
          <w:b/>
          <w:spacing w:val="10"/>
        </w:rPr>
        <w:t>for(</w:t>
      </w:r>
      <w:proofErr w:type="gramEnd"/>
      <w:r>
        <w:rPr>
          <w:b/>
          <w:spacing w:val="10"/>
        </w:rPr>
        <w:t xml:space="preserve">int </w:t>
      </w:r>
      <w:r w:rsidR="0085036F" w:rsidRPr="00436305">
        <w:rPr>
          <w:b/>
          <w:spacing w:val="10"/>
        </w:rPr>
        <w:t>i=10;i&gt;=0;i–)System.out.println(i);</w:t>
      </w:r>
    </w:p>
    <w:p w:rsidR="00436305" w:rsidRDefault="00436305" w:rsidP="00436305">
      <w:pPr>
        <w:rPr>
          <w:b/>
          <w:spacing w:val="10"/>
        </w:rPr>
      </w:pPr>
    </w:p>
    <w:p w:rsidR="00436305" w:rsidRPr="00436305" w:rsidRDefault="00436305" w:rsidP="00436305">
      <w:pPr>
        <w:rPr>
          <w:spacing w:val="10"/>
        </w:rPr>
      </w:pPr>
      <w:r w:rsidRPr="00436305">
        <w:rPr>
          <w:rFonts w:hint="eastAsia"/>
          <w:spacing w:val="10"/>
        </w:rPr>
        <w:t>解：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859900"/>
        </w:rPr>
        <w:t>for</w:t>
      </w:r>
      <w:r w:rsidRPr="00077D77">
        <w:rPr>
          <w:rFonts w:ascii="Courier" w:hAnsi="Courier" w:cs="宋体"/>
          <w:color w:val="555555"/>
        </w:rPr>
        <w:t>(</w:t>
      </w:r>
      <w:proofErr w:type="gramEnd"/>
      <w:r w:rsidRPr="00077D77">
        <w:rPr>
          <w:rFonts w:ascii="Courier" w:hAnsi="Courier" w:cs="宋体"/>
          <w:color w:val="555555"/>
        </w:rPr>
        <w:t>i &lt;- 0 to 10 reverse)print(i)</w:t>
      </w:r>
    </w:p>
    <w:p w:rsidR="0085036F" w:rsidRPr="00077D77" w:rsidRDefault="0085036F" w:rsidP="00436305">
      <w:r w:rsidRPr="00077D77">
        <w:t> </w:t>
      </w:r>
    </w:p>
    <w:p w:rsidR="0085036F" w:rsidRDefault="00436305" w:rsidP="00436305">
      <w:pPr>
        <w:rPr>
          <w:b/>
          <w:spacing w:val="10"/>
        </w:rPr>
      </w:pPr>
      <w:r>
        <w:rPr>
          <w:b/>
          <w:spacing w:val="10"/>
        </w:rPr>
        <w:t>4</w:t>
      </w:r>
      <w:r>
        <w:rPr>
          <w:b/>
          <w:spacing w:val="10"/>
        </w:rPr>
        <w:t>、</w:t>
      </w:r>
      <w:r w:rsidR="0085036F" w:rsidRPr="00436305">
        <w:rPr>
          <w:b/>
          <w:spacing w:val="10"/>
        </w:rPr>
        <w:t>编写一个过程</w:t>
      </w:r>
      <w:r w:rsidR="0085036F" w:rsidRPr="00436305">
        <w:rPr>
          <w:b/>
          <w:spacing w:val="10"/>
        </w:rPr>
        <w:t>countdown(n:Int)</w:t>
      </w:r>
      <w:r w:rsidR="0085036F" w:rsidRPr="00436305">
        <w:rPr>
          <w:b/>
          <w:spacing w:val="10"/>
        </w:rPr>
        <w:t>，打印从</w:t>
      </w:r>
      <w:r w:rsidR="0085036F" w:rsidRPr="00436305">
        <w:rPr>
          <w:b/>
          <w:spacing w:val="10"/>
        </w:rPr>
        <w:t>n</w:t>
      </w:r>
      <w:r w:rsidR="0085036F" w:rsidRPr="00436305">
        <w:rPr>
          <w:b/>
          <w:spacing w:val="10"/>
        </w:rPr>
        <w:t>到</w:t>
      </w:r>
      <w:r w:rsidR="0085036F" w:rsidRPr="00436305">
        <w:rPr>
          <w:b/>
          <w:spacing w:val="10"/>
        </w:rPr>
        <w:t>0</w:t>
      </w:r>
      <w:r w:rsidR="0085036F" w:rsidRPr="00436305">
        <w:rPr>
          <w:b/>
          <w:spacing w:val="10"/>
        </w:rPr>
        <w:t>的数字</w:t>
      </w:r>
    </w:p>
    <w:p w:rsidR="00436305" w:rsidRDefault="00436305" w:rsidP="00436305">
      <w:pPr>
        <w:rPr>
          <w:b/>
          <w:spacing w:val="10"/>
        </w:rPr>
      </w:pPr>
    </w:p>
    <w:p w:rsidR="00436305" w:rsidRPr="00436305" w:rsidRDefault="00436305" w:rsidP="00436305">
      <w:pPr>
        <w:rPr>
          <w:spacing w:val="10"/>
        </w:rPr>
      </w:pPr>
      <w:r w:rsidRPr="00436305">
        <w:rPr>
          <w:rFonts w:hint="eastAsia"/>
          <w:spacing w:val="10"/>
        </w:rPr>
        <w:t>解：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859900"/>
        </w:rPr>
        <w:t>def</w:t>
      </w:r>
      <w:proofErr w:type="gramEnd"/>
      <w:r w:rsidRPr="00077D77">
        <w:rPr>
          <w:rFonts w:ascii="Courier" w:hAnsi="Courier" w:cs="宋体"/>
          <w:color w:val="555555"/>
        </w:rPr>
        <w:t xml:space="preserve"> </w:t>
      </w:r>
      <w:r w:rsidRPr="00077D77">
        <w:rPr>
          <w:rFonts w:ascii="Courier" w:hAnsi="Courier" w:cs="宋体"/>
          <w:color w:val="268BD2"/>
        </w:rPr>
        <w:t>countdown</w:t>
      </w:r>
      <w:r w:rsidRPr="00077D77">
        <w:rPr>
          <w:rFonts w:ascii="Courier" w:hAnsi="Courier" w:cs="宋体"/>
          <w:color w:val="555555"/>
        </w:rPr>
        <w:t>(</w:t>
      </w:r>
      <w:r w:rsidRPr="00077D77">
        <w:rPr>
          <w:rFonts w:ascii="Courier" w:hAnsi="Courier" w:cs="宋体"/>
          <w:color w:val="268BD2"/>
        </w:rPr>
        <w:t>n</w:t>
      </w:r>
      <w:r w:rsidRPr="00077D77">
        <w:rPr>
          <w:rFonts w:ascii="Courier" w:hAnsi="Courier" w:cs="宋体"/>
          <w:color w:val="555555"/>
        </w:rPr>
        <w:t>:</w:t>
      </w:r>
      <w:r w:rsidRPr="00077D77">
        <w:rPr>
          <w:rFonts w:ascii="Courier" w:hAnsi="Courier" w:cs="宋体"/>
          <w:color w:val="B58900"/>
        </w:rPr>
        <w:t>Int</w:t>
      </w:r>
      <w:r w:rsidRPr="00077D77">
        <w:rPr>
          <w:rFonts w:ascii="Courier" w:hAnsi="Courier" w:cs="宋体"/>
          <w:color w:val="555555"/>
        </w:rPr>
        <w:t>){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</w:t>
      </w:r>
      <w:r w:rsidR="009F7ACD">
        <w:rPr>
          <w:rFonts w:ascii="Courier" w:hAnsi="Courier" w:cs="宋体" w:hint="eastAsia"/>
          <w:color w:val="555555"/>
        </w:rPr>
        <w:t>(</w:t>
      </w:r>
      <w:r w:rsidRPr="00077D77">
        <w:rPr>
          <w:rFonts w:ascii="Courier" w:hAnsi="Courier" w:cs="宋体"/>
          <w:color w:val="555555"/>
        </w:rPr>
        <w:t>0 to n</w:t>
      </w:r>
      <w:r w:rsidR="009F7ACD">
        <w:rPr>
          <w:rFonts w:ascii="Courier" w:hAnsi="Courier" w:cs="宋体"/>
          <w:color w:val="555555"/>
        </w:rPr>
        <w:t>).</w:t>
      </w:r>
      <w:proofErr w:type="gramStart"/>
      <w:r w:rsidR="009F7ACD">
        <w:rPr>
          <w:rFonts w:ascii="Courier" w:hAnsi="Courier" w:cs="宋体"/>
          <w:color w:val="555555"/>
        </w:rPr>
        <w:t>reverse.foreach(</w:t>
      </w:r>
      <w:proofErr w:type="gramEnd"/>
      <w:r w:rsidRPr="00077D77">
        <w:rPr>
          <w:rFonts w:ascii="Courier" w:hAnsi="Courier" w:cs="宋体"/>
          <w:color w:val="555555"/>
        </w:rPr>
        <w:t>print</w:t>
      </w:r>
      <w:r w:rsidR="009F7ACD">
        <w:rPr>
          <w:rFonts w:ascii="Courier" w:hAnsi="Courier" w:cs="宋体"/>
          <w:color w:val="555555"/>
        </w:rPr>
        <w:t>)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>}</w:t>
      </w:r>
    </w:p>
    <w:p w:rsidR="0085036F" w:rsidRPr="00077D77" w:rsidRDefault="0085036F" w:rsidP="00436305">
      <w:r w:rsidRPr="00077D77">
        <w:t> </w:t>
      </w:r>
    </w:p>
    <w:p w:rsidR="0085036F" w:rsidRDefault="00436305" w:rsidP="00436305">
      <w:pPr>
        <w:rPr>
          <w:b/>
          <w:spacing w:val="10"/>
        </w:rPr>
      </w:pPr>
      <w:r>
        <w:rPr>
          <w:b/>
          <w:spacing w:val="10"/>
        </w:rPr>
        <w:t>5</w:t>
      </w:r>
      <w:r>
        <w:rPr>
          <w:b/>
          <w:spacing w:val="10"/>
        </w:rPr>
        <w:t>、</w:t>
      </w:r>
      <w:r w:rsidR="0085036F" w:rsidRPr="00436305">
        <w:rPr>
          <w:b/>
          <w:spacing w:val="10"/>
        </w:rPr>
        <w:t>编写一个</w:t>
      </w:r>
      <w:r w:rsidR="0085036F" w:rsidRPr="00436305">
        <w:rPr>
          <w:b/>
          <w:spacing w:val="10"/>
        </w:rPr>
        <w:t>for</w:t>
      </w:r>
      <w:r w:rsidR="0085036F" w:rsidRPr="00436305">
        <w:rPr>
          <w:b/>
          <w:spacing w:val="10"/>
        </w:rPr>
        <w:t>循环</w:t>
      </w:r>
      <w:r w:rsidR="0085036F" w:rsidRPr="00436305">
        <w:rPr>
          <w:b/>
          <w:spacing w:val="10"/>
        </w:rPr>
        <w:t>,</w:t>
      </w:r>
      <w:r w:rsidR="0085036F" w:rsidRPr="00436305">
        <w:rPr>
          <w:b/>
          <w:spacing w:val="10"/>
        </w:rPr>
        <w:t>计算字符串中所有字母的</w:t>
      </w:r>
      <w:r w:rsidR="0085036F" w:rsidRPr="00436305">
        <w:rPr>
          <w:b/>
          <w:spacing w:val="10"/>
        </w:rPr>
        <w:t>Unicode</w:t>
      </w:r>
      <w:r w:rsidR="0085036F" w:rsidRPr="00436305">
        <w:rPr>
          <w:b/>
          <w:spacing w:val="10"/>
        </w:rPr>
        <w:t>代码</w:t>
      </w:r>
      <w:r w:rsidR="00456A4A">
        <w:rPr>
          <w:rFonts w:hint="eastAsia"/>
          <w:b/>
          <w:spacing w:val="10"/>
        </w:rPr>
        <w:t>（</w:t>
      </w:r>
      <w:r w:rsidR="00456A4A">
        <w:rPr>
          <w:rFonts w:hint="eastAsia"/>
          <w:b/>
          <w:spacing w:val="10"/>
        </w:rPr>
        <w:t>toLong</w:t>
      </w:r>
      <w:r w:rsidR="00456A4A">
        <w:rPr>
          <w:rFonts w:hint="eastAsia"/>
          <w:b/>
          <w:spacing w:val="10"/>
        </w:rPr>
        <w:t>方法）</w:t>
      </w:r>
      <w:r w:rsidR="0085036F" w:rsidRPr="00436305">
        <w:rPr>
          <w:b/>
          <w:spacing w:val="10"/>
        </w:rPr>
        <w:t>的乘积。举例来说，</w:t>
      </w:r>
      <w:r w:rsidR="0085036F" w:rsidRPr="00436305">
        <w:rPr>
          <w:b/>
          <w:spacing w:val="10"/>
        </w:rPr>
        <w:t>"Hello"</w:t>
      </w:r>
      <w:r w:rsidR="0085036F" w:rsidRPr="00436305">
        <w:rPr>
          <w:b/>
          <w:spacing w:val="10"/>
        </w:rPr>
        <w:t>中所有字符串的乘积为</w:t>
      </w:r>
      <w:r w:rsidR="0085036F" w:rsidRPr="00436305">
        <w:rPr>
          <w:b/>
          <w:spacing w:val="10"/>
        </w:rPr>
        <w:t>9415087488L</w:t>
      </w:r>
    </w:p>
    <w:p w:rsidR="00436305" w:rsidRDefault="00436305" w:rsidP="00436305">
      <w:pPr>
        <w:rPr>
          <w:b/>
          <w:spacing w:val="10"/>
        </w:rPr>
      </w:pPr>
    </w:p>
    <w:p w:rsidR="00436305" w:rsidRPr="00436305" w:rsidRDefault="00436305" w:rsidP="00436305">
      <w:pPr>
        <w:rPr>
          <w:b/>
          <w:spacing w:val="10"/>
        </w:rPr>
      </w:pPr>
      <w:r>
        <w:rPr>
          <w:rFonts w:hint="eastAsia"/>
          <w:b/>
          <w:spacing w:val="10"/>
        </w:rPr>
        <w:t>解：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scala</w:t>
      </w:r>
      <w:proofErr w:type="gramEnd"/>
      <w:r w:rsidRPr="00077D77">
        <w:rPr>
          <w:rFonts w:ascii="Courier" w:hAnsi="Courier" w:cs="宋体"/>
          <w:color w:val="555555"/>
        </w:rPr>
        <w:t>&gt; var t:Long = 1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t</w:t>
      </w:r>
      <w:proofErr w:type="gramEnd"/>
      <w:r w:rsidRPr="00077D77">
        <w:rPr>
          <w:rFonts w:ascii="Courier" w:hAnsi="Courier" w:cs="宋体"/>
          <w:color w:val="555555"/>
        </w:rPr>
        <w:t>: Long = 1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scala</w:t>
      </w:r>
      <w:proofErr w:type="gramEnd"/>
      <w:r w:rsidRPr="00077D77">
        <w:rPr>
          <w:rFonts w:ascii="Courier" w:hAnsi="Courier" w:cs="宋体"/>
          <w:color w:val="555555"/>
        </w:rPr>
        <w:t>&gt; for(i &lt;- "Hello"){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 | </w:t>
      </w:r>
      <w:r w:rsidR="00436305">
        <w:rPr>
          <w:rFonts w:ascii="Courier" w:hAnsi="Courier" w:cs="宋体" w:hint="eastAsia"/>
          <w:color w:val="555555"/>
        </w:rPr>
        <w:t xml:space="preserve">     </w:t>
      </w:r>
      <w:r w:rsidRPr="00077D77">
        <w:rPr>
          <w:rFonts w:ascii="Courier" w:hAnsi="Courier" w:cs="宋体"/>
          <w:color w:val="555555"/>
        </w:rPr>
        <w:t>t = t * i.toLong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 | </w:t>
      </w:r>
      <w:r w:rsidR="00436305">
        <w:rPr>
          <w:rFonts w:ascii="Courier" w:hAnsi="Courier" w:cs="宋体" w:hint="eastAsia"/>
          <w:color w:val="555555"/>
        </w:rPr>
        <w:t xml:space="preserve"> </w:t>
      </w:r>
      <w:r w:rsidRPr="00077D77">
        <w:rPr>
          <w:rFonts w:ascii="Courier" w:hAnsi="Courier" w:cs="宋体"/>
          <w:color w:val="555555"/>
        </w:rPr>
        <w:t>}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scala</w:t>
      </w:r>
      <w:proofErr w:type="gramEnd"/>
      <w:r w:rsidRPr="00077D77">
        <w:rPr>
          <w:rFonts w:ascii="Courier" w:hAnsi="Courier" w:cs="宋体"/>
          <w:color w:val="555555"/>
        </w:rPr>
        <w:t>&gt; t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>res57: Long = 9415087488</w:t>
      </w:r>
    </w:p>
    <w:p w:rsidR="0085036F" w:rsidRPr="00077D77" w:rsidRDefault="0085036F" w:rsidP="00456A4A">
      <w:r w:rsidRPr="00077D77">
        <w:t> </w:t>
      </w:r>
    </w:p>
    <w:p w:rsidR="0085036F" w:rsidRDefault="002949DC" w:rsidP="00456A4A">
      <w:pPr>
        <w:rPr>
          <w:b/>
          <w:spacing w:val="10"/>
        </w:rPr>
      </w:pPr>
      <w:r>
        <w:rPr>
          <w:b/>
          <w:spacing w:val="10"/>
        </w:rPr>
        <w:t>6</w:t>
      </w:r>
      <w:r>
        <w:rPr>
          <w:b/>
          <w:spacing w:val="10"/>
        </w:rPr>
        <w:t>、</w:t>
      </w:r>
      <w:r w:rsidR="0085036F" w:rsidRPr="00456A4A">
        <w:rPr>
          <w:b/>
          <w:spacing w:val="10"/>
        </w:rPr>
        <w:t>同样是解决前一个练习的问题，</w:t>
      </w:r>
      <w:r>
        <w:rPr>
          <w:rFonts w:hint="eastAsia"/>
          <w:b/>
          <w:spacing w:val="10"/>
        </w:rPr>
        <w:t>请用</w:t>
      </w:r>
      <w:r>
        <w:rPr>
          <w:rFonts w:hint="eastAsia"/>
          <w:b/>
          <w:spacing w:val="10"/>
        </w:rPr>
        <w:t>StringOps</w:t>
      </w:r>
      <w:r>
        <w:rPr>
          <w:rFonts w:hint="eastAsia"/>
          <w:b/>
          <w:spacing w:val="10"/>
        </w:rPr>
        <w:t>的</w:t>
      </w:r>
      <w:r>
        <w:rPr>
          <w:rFonts w:hint="eastAsia"/>
          <w:b/>
          <w:spacing w:val="10"/>
        </w:rPr>
        <w:t>foreach</w:t>
      </w:r>
      <w:r>
        <w:rPr>
          <w:rFonts w:hint="eastAsia"/>
          <w:b/>
          <w:spacing w:val="10"/>
        </w:rPr>
        <w:t>方式解决。</w:t>
      </w:r>
    </w:p>
    <w:p w:rsidR="00456A4A" w:rsidRDefault="00456A4A" w:rsidP="00456A4A">
      <w:pPr>
        <w:rPr>
          <w:b/>
          <w:spacing w:val="10"/>
        </w:rPr>
      </w:pPr>
    </w:p>
    <w:p w:rsidR="00456A4A" w:rsidRPr="00456A4A" w:rsidRDefault="00456A4A" w:rsidP="00456A4A">
      <w:pPr>
        <w:rPr>
          <w:b/>
          <w:spacing w:val="10"/>
        </w:rPr>
      </w:pPr>
      <w:r>
        <w:rPr>
          <w:rFonts w:hint="eastAsia"/>
          <w:b/>
          <w:spacing w:val="10"/>
        </w:rPr>
        <w:t>解：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scala</w:t>
      </w:r>
      <w:proofErr w:type="gramEnd"/>
      <w:r w:rsidRPr="00077D77">
        <w:rPr>
          <w:rFonts w:ascii="Courier" w:hAnsi="Courier" w:cs="宋体"/>
          <w:color w:val="555555"/>
        </w:rPr>
        <w:t>&gt; var t:Long = 1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t</w:t>
      </w:r>
      <w:proofErr w:type="gramEnd"/>
      <w:r w:rsidRPr="00077D77">
        <w:rPr>
          <w:rFonts w:ascii="Courier" w:hAnsi="Courier" w:cs="宋体"/>
          <w:color w:val="555555"/>
        </w:rPr>
        <w:t>: Long = 1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scala</w:t>
      </w:r>
      <w:proofErr w:type="gramEnd"/>
      <w:r w:rsidRPr="00077D77">
        <w:rPr>
          <w:rFonts w:ascii="Courier" w:hAnsi="Courier" w:cs="宋体"/>
          <w:color w:val="555555"/>
        </w:rPr>
        <w:t>&gt; "Hello".foreach(t *= _.toLong)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555555"/>
        </w:rPr>
        <w:t>scala</w:t>
      </w:r>
      <w:proofErr w:type="gramEnd"/>
      <w:r w:rsidRPr="00077D77">
        <w:rPr>
          <w:rFonts w:ascii="Courier" w:hAnsi="Courier" w:cs="宋体"/>
          <w:color w:val="555555"/>
        </w:rPr>
        <w:t>&gt; t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>res59: Long = 9415087488</w:t>
      </w:r>
    </w:p>
    <w:p w:rsidR="0085036F" w:rsidRPr="00077D77" w:rsidRDefault="0085036F" w:rsidP="002949DC">
      <w:r w:rsidRPr="00077D77">
        <w:t> </w:t>
      </w:r>
    </w:p>
    <w:p w:rsidR="002949DC" w:rsidRDefault="002949DC" w:rsidP="002949DC">
      <w:pPr>
        <w:rPr>
          <w:b/>
          <w:spacing w:val="10"/>
        </w:rPr>
      </w:pPr>
      <w:r>
        <w:rPr>
          <w:b/>
          <w:spacing w:val="10"/>
        </w:rPr>
        <w:t>7</w:t>
      </w:r>
      <w:r>
        <w:rPr>
          <w:b/>
          <w:spacing w:val="10"/>
        </w:rPr>
        <w:t>、</w:t>
      </w:r>
      <w:r w:rsidR="0085036F" w:rsidRPr="002949DC">
        <w:rPr>
          <w:b/>
          <w:spacing w:val="10"/>
        </w:rPr>
        <w:t>编写一个函数</w:t>
      </w:r>
      <w:r w:rsidR="0085036F" w:rsidRPr="002949DC">
        <w:rPr>
          <w:b/>
          <w:spacing w:val="10"/>
        </w:rPr>
        <w:t>product(s:String)</w:t>
      </w:r>
      <w:r w:rsidR="0085036F" w:rsidRPr="002949DC">
        <w:rPr>
          <w:b/>
          <w:spacing w:val="10"/>
        </w:rPr>
        <w:t>，</w:t>
      </w:r>
      <w:r w:rsidRPr="00436305">
        <w:rPr>
          <w:b/>
          <w:spacing w:val="10"/>
        </w:rPr>
        <w:t>计算字符串中所有字母的</w:t>
      </w:r>
      <w:r w:rsidRPr="00436305">
        <w:rPr>
          <w:b/>
          <w:spacing w:val="10"/>
        </w:rPr>
        <w:t>Unicode</w:t>
      </w:r>
      <w:r w:rsidRPr="00436305">
        <w:rPr>
          <w:b/>
          <w:spacing w:val="10"/>
        </w:rPr>
        <w:t>代码</w:t>
      </w:r>
      <w:r>
        <w:rPr>
          <w:rFonts w:hint="eastAsia"/>
          <w:b/>
          <w:spacing w:val="10"/>
        </w:rPr>
        <w:t>（</w:t>
      </w:r>
      <w:r>
        <w:rPr>
          <w:rFonts w:hint="eastAsia"/>
          <w:b/>
          <w:spacing w:val="10"/>
        </w:rPr>
        <w:t>toLong</w:t>
      </w:r>
      <w:r>
        <w:rPr>
          <w:rFonts w:hint="eastAsia"/>
          <w:b/>
          <w:spacing w:val="10"/>
        </w:rPr>
        <w:t>方法）</w:t>
      </w:r>
      <w:r w:rsidRPr="00436305">
        <w:rPr>
          <w:b/>
          <w:spacing w:val="10"/>
        </w:rPr>
        <w:t>的乘积</w:t>
      </w:r>
    </w:p>
    <w:p w:rsidR="002949DC" w:rsidRDefault="002949DC" w:rsidP="002949DC">
      <w:pPr>
        <w:rPr>
          <w:b/>
          <w:spacing w:val="10"/>
        </w:rPr>
      </w:pPr>
    </w:p>
    <w:p w:rsidR="002949DC" w:rsidRPr="002949DC" w:rsidRDefault="002949DC" w:rsidP="002949DC">
      <w:pPr>
        <w:rPr>
          <w:b/>
          <w:spacing w:val="10"/>
        </w:rPr>
      </w:pPr>
      <w:r>
        <w:rPr>
          <w:rFonts w:hint="eastAsia"/>
          <w:b/>
          <w:spacing w:val="10"/>
        </w:rPr>
        <w:t>解：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2949DC">
        <w:rPr>
          <w:rFonts w:ascii="Courier" w:hAnsi="Courier" w:cs="宋体"/>
          <w:color w:val="555555"/>
        </w:rPr>
        <w:t>def</w:t>
      </w:r>
      <w:proofErr w:type="gramEnd"/>
      <w:r w:rsidRPr="00077D77">
        <w:rPr>
          <w:rFonts w:ascii="Courier" w:hAnsi="Courier" w:cs="宋体"/>
          <w:color w:val="555555"/>
        </w:rPr>
        <w:t xml:space="preserve"> </w:t>
      </w:r>
      <w:r w:rsidRPr="002949DC">
        <w:rPr>
          <w:rFonts w:ascii="Courier" w:hAnsi="Courier" w:cs="宋体"/>
          <w:color w:val="555555"/>
        </w:rPr>
        <w:t>product</w:t>
      </w:r>
      <w:r w:rsidRPr="00077D77">
        <w:rPr>
          <w:rFonts w:ascii="Courier" w:hAnsi="Courier" w:cs="宋体"/>
          <w:color w:val="555555"/>
        </w:rPr>
        <w:t>(</w:t>
      </w:r>
      <w:r w:rsidRPr="002949DC">
        <w:rPr>
          <w:rFonts w:ascii="Courier" w:hAnsi="Courier" w:cs="宋体"/>
          <w:color w:val="555555"/>
        </w:rPr>
        <w:t>s</w:t>
      </w:r>
      <w:r w:rsidRPr="00077D77">
        <w:rPr>
          <w:rFonts w:ascii="Courier" w:hAnsi="Courier" w:cs="宋体"/>
          <w:color w:val="555555"/>
        </w:rPr>
        <w:t>:</w:t>
      </w:r>
      <w:r w:rsidRPr="002949DC">
        <w:rPr>
          <w:rFonts w:ascii="Courier" w:hAnsi="Courier" w:cs="宋体"/>
          <w:color w:val="555555"/>
        </w:rPr>
        <w:t>String</w:t>
      </w:r>
      <w:r w:rsidRPr="00077D77">
        <w:rPr>
          <w:rFonts w:ascii="Courier" w:hAnsi="Courier" w:cs="宋体"/>
          <w:color w:val="555555"/>
        </w:rPr>
        <w:t>):</w:t>
      </w:r>
      <w:r w:rsidRPr="002949DC">
        <w:rPr>
          <w:rFonts w:ascii="Courier" w:hAnsi="Courier" w:cs="宋体"/>
          <w:color w:val="555555"/>
        </w:rPr>
        <w:t>Long</w:t>
      </w:r>
      <w:r w:rsidRPr="00077D77">
        <w:rPr>
          <w:rFonts w:ascii="Courier" w:hAnsi="Courier" w:cs="宋体"/>
          <w:color w:val="555555"/>
        </w:rPr>
        <w:t>={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</w:t>
      </w:r>
      <w:proofErr w:type="gramStart"/>
      <w:r w:rsidRPr="002949DC">
        <w:rPr>
          <w:rFonts w:ascii="Courier" w:hAnsi="Courier" w:cs="宋体"/>
          <w:color w:val="555555"/>
        </w:rPr>
        <w:t>var</w:t>
      </w:r>
      <w:proofErr w:type="gramEnd"/>
      <w:r w:rsidRPr="00077D77">
        <w:rPr>
          <w:rFonts w:ascii="Courier" w:hAnsi="Courier" w:cs="宋体"/>
          <w:color w:val="555555"/>
        </w:rPr>
        <w:t xml:space="preserve"> </w:t>
      </w:r>
      <w:r w:rsidRPr="002949DC">
        <w:rPr>
          <w:rFonts w:ascii="Courier" w:hAnsi="Courier" w:cs="宋体"/>
          <w:color w:val="555555"/>
        </w:rPr>
        <w:t>t</w:t>
      </w:r>
      <w:r w:rsidRPr="00077D77">
        <w:rPr>
          <w:rFonts w:ascii="Courier" w:hAnsi="Courier" w:cs="宋体"/>
          <w:color w:val="555555"/>
        </w:rPr>
        <w:t>:</w:t>
      </w:r>
      <w:r w:rsidRPr="002949DC">
        <w:rPr>
          <w:rFonts w:ascii="Courier" w:hAnsi="Courier" w:cs="宋体"/>
          <w:color w:val="555555"/>
        </w:rPr>
        <w:t xml:space="preserve">Long </w:t>
      </w:r>
      <w:r w:rsidRPr="00077D77">
        <w:rPr>
          <w:rFonts w:ascii="Courier" w:hAnsi="Courier" w:cs="宋体"/>
          <w:color w:val="555555"/>
        </w:rPr>
        <w:t>= 1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</w:t>
      </w:r>
      <w:proofErr w:type="gramStart"/>
      <w:r w:rsidRPr="002949DC">
        <w:rPr>
          <w:rFonts w:ascii="Courier" w:hAnsi="Courier" w:cs="宋体"/>
          <w:color w:val="555555"/>
        </w:rPr>
        <w:t>for</w:t>
      </w:r>
      <w:r w:rsidRPr="00077D77">
        <w:rPr>
          <w:rFonts w:ascii="Courier" w:hAnsi="Courier" w:cs="宋体"/>
          <w:color w:val="555555"/>
        </w:rPr>
        <w:t>(</w:t>
      </w:r>
      <w:proofErr w:type="gramEnd"/>
      <w:r w:rsidRPr="00077D77">
        <w:rPr>
          <w:rFonts w:ascii="Courier" w:hAnsi="Courier" w:cs="宋体"/>
          <w:color w:val="555555"/>
        </w:rPr>
        <w:t>i &lt;- s){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    </w:t>
      </w:r>
      <w:proofErr w:type="gramStart"/>
      <w:r w:rsidRPr="00077D77">
        <w:rPr>
          <w:rFonts w:ascii="Courier" w:hAnsi="Courier" w:cs="宋体"/>
          <w:color w:val="555555"/>
        </w:rPr>
        <w:t>t</w:t>
      </w:r>
      <w:proofErr w:type="gramEnd"/>
      <w:r w:rsidRPr="00077D77">
        <w:rPr>
          <w:rFonts w:ascii="Courier" w:hAnsi="Courier" w:cs="宋体"/>
          <w:color w:val="555555"/>
        </w:rPr>
        <w:t xml:space="preserve"> *= i.toLong</w:t>
      </w:r>
    </w:p>
    <w:p w:rsidR="0085036F" w:rsidRDefault="0085036F" w:rsidP="002949D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 w:firstLine="480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>}</w:t>
      </w:r>
    </w:p>
    <w:p w:rsidR="002949DC" w:rsidRPr="00077D77" w:rsidRDefault="002949DC" w:rsidP="002949D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</w:t>
      </w:r>
      <w:proofErr w:type="gramStart"/>
      <w:r w:rsidRPr="00077D77">
        <w:rPr>
          <w:rFonts w:ascii="Courier" w:hAnsi="Courier" w:cs="宋体"/>
          <w:color w:val="555555"/>
        </w:rPr>
        <w:t>t</w:t>
      </w:r>
      <w:proofErr w:type="gramEnd"/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>}</w:t>
      </w:r>
    </w:p>
    <w:p w:rsidR="0085036F" w:rsidRPr="00077D77" w:rsidRDefault="0085036F" w:rsidP="002949DC">
      <w:r w:rsidRPr="00077D77">
        <w:t> </w:t>
      </w:r>
    </w:p>
    <w:p w:rsidR="0085036F" w:rsidRDefault="002949DC" w:rsidP="002949DC">
      <w:pPr>
        <w:rPr>
          <w:b/>
          <w:spacing w:val="10"/>
        </w:rPr>
      </w:pPr>
      <w:r>
        <w:rPr>
          <w:rFonts w:hint="eastAsia"/>
          <w:b/>
          <w:spacing w:val="10"/>
        </w:rPr>
        <w:t>8</w:t>
      </w:r>
      <w:r>
        <w:rPr>
          <w:rFonts w:hint="eastAsia"/>
          <w:b/>
          <w:spacing w:val="10"/>
        </w:rPr>
        <w:t>、</w:t>
      </w:r>
      <w:r w:rsidR="0085036F" w:rsidRPr="002949DC">
        <w:rPr>
          <w:b/>
          <w:spacing w:val="10"/>
        </w:rPr>
        <w:t>把</w:t>
      </w:r>
      <w:r>
        <w:rPr>
          <w:rFonts w:hint="eastAsia"/>
          <w:b/>
          <w:spacing w:val="10"/>
        </w:rPr>
        <w:t>7</w:t>
      </w:r>
      <w:r w:rsidR="0085036F" w:rsidRPr="002949DC">
        <w:rPr>
          <w:b/>
          <w:spacing w:val="10"/>
        </w:rPr>
        <w:t>练习中的函数改成递归函数</w:t>
      </w:r>
    </w:p>
    <w:p w:rsidR="002949DC" w:rsidRDefault="002949DC" w:rsidP="002949DC">
      <w:pPr>
        <w:rPr>
          <w:b/>
          <w:spacing w:val="10"/>
        </w:rPr>
      </w:pPr>
    </w:p>
    <w:p w:rsidR="002949DC" w:rsidRPr="002949DC" w:rsidRDefault="002949DC" w:rsidP="002949DC">
      <w:pPr>
        <w:rPr>
          <w:b/>
          <w:spacing w:val="10"/>
        </w:rPr>
      </w:pPr>
      <w:r>
        <w:rPr>
          <w:rFonts w:hint="eastAsia"/>
          <w:b/>
          <w:spacing w:val="10"/>
        </w:rPr>
        <w:t>解：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859900"/>
        </w:rPr>
        <w:t>def</w:t>
      </w:r>
      <w:proofErr w:type="gramEnd"/>
      <w:r w:rsidRPr="00077D77">
        <w:rPr>
          <w:rFonts w:ascii="Courier" w:hAnsi="Courier" w:cs="宋体"/>
          <w:color w:val="555555"/>
        </w:rPr>
        <w:t xml:space="preserve"> </w:t>
      </w:r>
      <w:r w:rsidRPr="00077D77">
        <w:rPr>
          <w:rFonts w:ascii="Courier" w:hAnsi="Courier" w:cs="宋体"/>
          <w:color w:val="268BD2"/>
        </w:rPr>
        <w:t>product</w:t>
      </w:r>
      <w:r w:rsidRPr="00077D77">
        <w:rPr>
          <w:rFonts w:ascii="Courier" w:hAnsi="Courier" w:cs="宋体"/>
          <w:color w:val="555555"/>
        </w:rPr>
        <w:t>(</w:t>
      </w:r>
      <w:r w:rsidRPr="00077D77">
        <w:rPr>
          <w:rFonts w:ascii="Courier" w:hAnsi="Courier" w:cs="宋体"/>
          <w:color w:val="268BD2"/>
        </w:rPr>
        <w:t>s</w:t>
      </w:r>
      <w:r w:rsidRPr="00077D77">
        <w:rPr>
          <w:rFonts w:ascii="Courier" w:hAnsi="Courier" w:cs="宋体"/>
          <w:color w:val="555555"/>
        </w:rPr>
        <w:t>:</w:t>
      </w:r>
      <w:r w:rsidRPr="00077D77">
        <w:rPr>
          <w:rFonts w:ascii="Courier" w:hAnsi="Courier" w:cs="宋体"/>
          <w:color w:val="B58900"/>
        </w:rPr>
        <w:t>String</w:t>
      </w:r>
      <w:r w:rsidRPr="00077D77">
        <w:rPr>
          <w:rFonts w:ascii="Courier" w:hAnsi="Courier" w:cs="宋体"/>
          <w:color w:val="555555"/>
        </w:rPr>
        <w:t>):</w:t>
      </w:r>
      <w:r w:rsidRPr="00077D77">
        <w:rPr>
          <w:rFonts w:ascii="Courier" w:hAnsi="Courier" w:cs="宋体"/>
          <w:color w:val="B58900"/>
        </w:rPr>
        <w:t>Long</w:t>
      </w:r>
      <w:r w:rsidRPr="00077D77">
        <w:rPr>
          <w:rFonts w:ascii="Courier" w:hAnsi="Courier" w:cs="宋体"/>
          <w:color w:val="555555"/>
        </w:rPr>
        <w:t>={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lastRenderedPageBreak/>
        <w:t xml:space="preserve">    </w:t>
      </w:r>
      <w:proofErr w:type="gramStart"/>
      <w:r w:rsidRPr="00077D77">
        <w:rPr>
          <w:rFonts w:ascii="Courier" w:hAnsi="Courier" w:cs="宋体"/>
          <w:color w:val="859900"/>
        </w:rPr>
        <w:t>if</w:t>
      </w:r>
      <w:r w:rsidRPr="00077D77">
        <w:rPr>
          <w:rFonts w:ascii="Courier" w:hAnsi="Courier" w:cs="宋体"/>
          <w:color w:val="555555"/>
        </w:rPr>
        <w:t>(</w:t>
      </w:r>
      <w:proofErr w:type="gramEnd"/>
      <w:r w:rsidRPr="00077D77">
        <w:rPr>
          <w:rFonts w:ascii="Courier" w:hAnsi="Courier" w:cs="宋体"/>
          <w:color w:val="555555"/>
        </w:rPr>
        <w:t xml:space="preserve">s.length == 1) </w:t>
      </w:r>
      <w:r w:rsidRPr="00077D77">
        <w:rPr>
          <w:rFonts w:ascii="Courier" w:hAnsi="Courier" w:cs="宋体"/>
          <w:color w:val="859900"/>
        </w:rPr>
        <w:t>return</w:t>
      </w:r>
      <w:r w:rsidRPr="00077D77">
        <w:rPr>
          <w:rFonts w:ascii="Courier" w:hAnsi="Courier" w:cs="宋体"/>
          <w:color w:val="555555"/>
        </w:rPr>
        <w:t xml:space="preserve"> s.charAt(0).toLong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</w:t>
      </w:r>
      <w:proofErr w:type="gramStart"/>
      <w:r w:rsidRPr="00077D77">
        <w:rPr>
          <w:rFonts w:ascii="Courier" w:hAnsi="Courier" w:cs="宋体"/>
          <w:color w:val="859900"/>
        </w:rPr>
        <w:t>else</w:t>
      </w:r>
      <w:proofErr w:type="gramEnd"/>
      <w:r w:rsidRPr="00077D77">
        <w:rPr>
          <w:rFonts w:ascii="Courier" w:hAnsi="Courier" w:cs="宋体"/>
          <w:color w:val="555555"/>
        </w:rPr>
        <w:t xml:space="preserve"> s.take(1).charAt(0).toLong * product(s.drop(1))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>}</w:t>
      </w:r>
    </w:p>
    <w:p w:rsidR="0085036F" w:rsidRPr="00077D77" w:rsidRDefault="0085036F" w:rsidP="002949DC">
      <w:r w:rsidRPr="00077D77">
        <w:t> </w:t>
      </w:r>
    </w:p>
    <w:p w:rsidR="0085036F" w:rsidRPr="002949DC" w:rsidRDefault="005C630B" w:rsidP="002949DC">
      <w:pPr>
        <w:rPr>
          <w:b/>
          <w:spacing w:val="10"/>
        </w:rPr>
      </w:pPr>
      <w:r>
        <w:rPr>
          <w:rFonts w:hint="eastAsia"/>
          <w:b/>
          <w:spacing w:val="10"/>
        </w:rPr>
        <w:t>9</w:t>
      </w:r>
      <w:r>
        <w:rPr>
          <w:rFonts w:hint="eastAsia"/>
          <w:b/>
          <w:spacing w:val="10"/>
        </w:rPr>
        <w:t>、</w:t>
      </w:r>
      <w:r w:rsidR="0085036F" w:rsidRPr="002949DC">
        <w:rPr>
          <w:b/>
          <w:spacing w:val="10"/>
        </w:rPr>
        <w:t>编写函数计算</w:t>
      </w:r>
      <w:r w:rsidR="002949DC" w:rsidRPr="002949DC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,</w:t>
      </w:r>
      <w:r w:rsidR="0085036F" w:rsidRPr="002949DC">
        <w:rPr>
          <w:b/>
          <w:spacing w:val="10"/>
        </w:rPr>
        <w:t>其中</w:t>
      </w:r>
      <w:r w:rsidR="0085036F" w:rsidRPr="002949DC">
        <w:rPr>
          <w:b/>
          <w:spacing w:val="10"/>
        </w:rPr>
        <w:t>n</w:t>
      </w:r>
      <w:r w:rsidR="0085036F" w:rsidRPr="002949DC">
        <w:rPr>
          <w:b/>
          <w:spacing w:val="10"/>
        </w:rPr>
        <w:t>是整数，使用如下的递归定义</w:t>
      </w:r>
      <w:r w:rsidR="0085036F" w:rsidRPr="002949DC">
        <w:rPr>
          <w:b/>
          <w:spacing w:val="10"/>
        </w:rPr>
        <w:t>:</w:t>
      </w:r>
    </w:p>
    <w:p w:rsidR="0085036F" w:rsidRPr="002949DC" w:rsidRDefault="00A21362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2949DC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 = x*</w:t>
      </w:r>
      <w:r w:rsidRPr="00A21362">
        <w:rPr>
          <w:b/>
          <w:noProof/>
          <w:spacing w:val="10"/>
        </w:rPr>
        <w:drawing>
          <wp:inline distT="0" distB="0" distL="0" distR="0">
            <wp:extent cx="266700" cy="190500"/>
            <wp:effectExtent l="0" t="0" r="12700" b="1270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,</w:t>
      </w:r>
      <w:r w:rsidR="0085036F" w:rsidRPr="002949DC">
        <w:rPr>
          <w:b/>
          <w:spacing w:val="10"/>
        </w:rPr>
        <w:t>如果</w:t>
      </w:r>
      <w:r w:rsidR="0085036F" w:rsidRPr="002949DC">
        <w:rPr>
          <w:b/>
          <w:spacing w:val="10"/>
        </w:rPr>
        <w:t>n</w:t>
      </w:r>
      <w:r w:rsidR="0085036F" w:rsidRPr="002949DC">
        <w:rPr>
          <w:b/>
          <w:spacing w:val="10"/>
        </w:rPr>
        <w:t>是正数的话</w:t>
      </w:r>
    </w:p>
    <w:p w:rsidR="0085036F" w:rsidRPr="002949DC" w:rsidRDefault="00A21362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A21362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 = 1</w:t>
      </w:r>
    </w:p>
    <w:p w:rsidR="0085036F" w:rsidRPr="002949DC" w:rsidRDefault="00A21362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2949DC">
        <w:rPr>
          <w:b/>
          <w:noProof/>
          <w:spacing w:val="10"/>
        </w:rPr>
        <w:drawing>
          <wp:inline distT="0" distB="0" distL="0" distR="0">
            <wp:extent cx="177800" cy="190500"/>
            <wp:effectExtent l="0" t="0" r="0" b="1270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 = 1/</w:t>
      </w:r>
      <w:r w:rsidRPr="00A21362">
        <w:rPr>
          <w:b/>
          <w:noProof/>
          <w:spacing w:val="10"/>
        </w:rPr>
        <w:drawing>
          <wp:inline distT="0" distB="0" distL="0" distR="0">
            <wp:extent cx="241300" cy="190500"/>
            <wp:effectExtent l="0" t="0" r="12700" b="1270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6F" w:rsidRPr="002949DC">
        <w:rPr>
          <w:b/>
          <w:spacing w:val="10"/>
        </w:rPr>
        <w:t>,</w:t>
      </w:r>
      <w:r w:rsidR="0085036F" w:rsidRPr="002949DC">
        <w:rPr>
          <w:b/>
          <w:spacing w:val="10"/>
        </w:rPr>
        <w:t>如果</w:t>
      </w:r>
      <w:r w:rsidR="0085036F" w:rsidRPr="002949DC">
        <w:rPr>
          <w:b/>
          <w:spacing w:val="10"/>
        </w:rPr>
        <w:t>n</w:t>
      </w:r>
      <w:r w:rsidR="0085036F" w:rsidRPr="002949DC">
        <w:rPr>
          <w:b/>
          <w:spacing w:val="10"/>
        </w:rPr>
        <w:t>是负数的话</w:t>
      </w:r>
    </w:p>
    <w:p w:rsidR="0085036F" w:rsidRDefault="0085036F" w:rsidP="002949DC">
      <w:pPr>
        <w:pStyle w:val="afe"/>
        <w:numPr>
          <w:ilvl w:val="0"/>
          <w:numId w:val="23"/>
        </w:numPr>
        <w:rPr>
          <w:b/>
          <w:spacing w:val="10"/>
        </w:rPr>
      </w:pPr>
      <w:r w:rsidRPr="002949DC">
        <w:rPr>
          <w:b/>
          <w:spacing w:val="10"/>
        </w:rPr>
        <w:t>不得使用</w:t>
      </w:r>
      <w:r w:rsidRPr="002949DC">
        <w:rPr>
          <w:b/>
          <w:spacing w:val="10"/>
        </w:rPr>
        <w:t>return</w:t>
      </w:r>
      <w:r w:rsidRPr="002949DC">
        <w:rPr>
          <w:b/>
          <w:spacing w:val="10"/>
        </w:rPr>
        <w:t>语句</w:t>
      </w:r>
    </w:p>
    <w:p w:rsidR="002949DC" w:rsidRDefault="002949DC" w:rsidP="002949DC">
      <w:pPr>
        <w:rPr>
          <w:b/>
          <w:spacing w:val="10"/>
        </w:rPr>
      </w:pPr>
    </w:p>
    <w:p w:rsidR="002949DC" w:rsidRPr="002949DC" w:rsidRDefault="002949DC" w:rsidP="002949DC">
      <w:pPr>
        <w:rPr>
          <w:b/>
          <w:spacing w:val="10"/>
        </w:rPr>
      </w:pPr>
      <w:r>
        <w:rPr>
          <w:rFonts w:hint="eastAsia"/>
          <w:b/>
          <w:spacing w:val="10"/>
        </w:rPr>
        <w:t>解：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077D77">
        <w:rPr>
          <w:rFonts w:ascii="Courier" w:hAnsi="Courier" w:cs="宋体"/>
          <w:color w:val="859900"/>
        </w:rPr>
        <w:t>def</w:t>
      </w:r>
      <w:proofErr w:type="gramEnd"/>
      <w:r w:rsidRPr="00077D77">
        <w:rPr>
          <w:rFonts w:ascii="Courier" w:hAnsi="Courier" w:cs="宋体"/>
          <w:color w:val="555555"/>
        </w:rPr>
        <w:t xml:space="preserve"> </w:t>
      </w:r>
      <w:r w:rsidRPr="00077D77">
        <w:rPr>
          <w:rFonts w:ascii="Courier" w:hAnsi="Courier" w:cs="宋体"/>
          <w:color w:val="268BD2"/>
        </w:rPr>
        <w:t>mi</w:t>
      </w:r>
      <w:r w:rsidRPr="00077D77">
        <w:rPr>
          <w:rFonts w:ascii="Courier" w:hAnsi="Courier" w:cs="宋体"/>
          <w:color w:val="555555"/>
        </w:rPr>
        <w:t>(</w:t>
      </w:r>
      <w:r w:rsidRPr="00077D77">
        <w:rPr>
          <w:rFonts w:ascii="Courier" w:hAnsi="Courier" w:cs="宋体"/>
          <w:color w:val="268BD2"/>
        </w:rPr>
        <w:t>x</w:t>
      </w:r>
      <w:r w:rsidRPr="00077D77">
        <w:rPr>
          <w:rFonts w:ascii="Courier" w:hAnsi="Courier" w:cs="宋体"/>
          <w:color w:val="555555"/>
        </w:rPr>
        <w:t>:</w:t>
      </w:r>
      <w:r w:rsidRPr="00077D77">
        <w:rPr>
          <w:rFonts w:ascii="Courier" w:hAnsi="Courier" w:cs="宋体"/>
          <w:color w:val="B58900"/>
        </w:rPr>
        <w:t>Double</w:t>
      </w:r>
      <w:r w:rsidRPr="00077D77">
        <w:rPr>
          <w:rFonts w:ascii="Courier" w:hAnsi="Courier" w:cs="宋体"/>
          <w:color w:val="555555"/>
        </w:rPr>
        <w:t>,</w:t>
      </w:r>
      <w:r w:rsidRPr="00077D77">
        <w:rPr>
          <w:rFonts w:ascii="Courier" w:hAnsi="Courier" w:cs="宋体"/>
          <w:color w:val="268BD2"/>
        </w:rPr>
        <w:t>n</w:t>
      </w:r>
      <w:r w:rsidRPr="00077D77">
        <w:rPr>
          <w:rFonts w:ascii="Courier" w:hAnsi="Courier" w:cs="宋体"/>
          <w:color w:val="555555"/>
        </w:rPr>
        <w:t>:</w:t>
      </w:r>
      <w:r w:rsidRPr="00077D77">
        <w:rPr>
          <w:rFonts w:ascii="Courier" w:hAnsi="Courier" w:cs="宋体"/>
          <w:color w:val="B58900"/>
        </w:rPr>
        <w:t>Int</w:t>
      </w:r>
      <w:r w:rsidRPr="00077D77">
        <w:rPr>
          <w:rFonts w:ascii="Courier" w:hAnsi="Courier" w:cs="宋体"/>
          <w:color w:val="555555"/>
        </w:rPr>
        <w:t>):</w:t>
      </w:r>
      <w:r w:rsidRPr="00077D77">
        <w:rPr>
          <w:rFonts w:ascii="Courier" w:hAnsi="Courier" w:cs="宋体"/>
          <w:color w:val="B58900"/>
        </w:rPr>
        <w:t>Double</w:t>
      </w:r>
      <w:r w:rsidRPr="00077D77">
        <w:rPr>
          <w:rFonts w:ascii="Courier" w:hAnsi="Courier" w:cs="宋体"/>
          <w:color w:val="555555"/>
        </w:rPr>
        <w:t>={</w:t>
      </w:r>
    </w:p>
    <w:p w:rsidR="0085036F" w:rsidRPr="00077D77" w:rsidRDefault="005C630B" w:rsidP="00A2136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>
        <w:rPr>
          <w:rFonts w:ascii="Courier" w:hAnsi="Courier" w:cs="宋体" w:hint="eastAsia"/>
          <w:color w:val="859900"/>
        </w:rPr>
        <w:t xml:space="preserve">    </w:t>
      </w:r>
      <w:proofErr w:type="gramStart"/>
      <w:r w:rsidR="0085036F" w:rsidRPr="00077D77">
        <w:rPr>
          <w:rFonts w:ascii="Courier" w:hAnsi="Courier" w:cs="宋体"/>
          <w:color w:val="859900"/>
        </w:rPr>
        <w:t>if</w:t>
      </w:r>
      <w:r w:rsidR="0085036F" w:rsidRPr="00077D77">
        <w:rPr>
          <w:rFonts w:ascii="Courier" w:hAnsi="Courier" w:cs="宋体"/>
          <w:color w:val="555555"/>
        </w:rPr>
        <w:t>(</w:t>
      </w:r>
      <w:proofErr w:type="gramEnd"/>
      <w:r w:rsidR="0085036F" w:rsidRPr="00077D77">
        <w:rPr>
          <w:rFonts w:ascii="Courier" w:hAnsi="Courier" w:cs="宋体"/>
          <w:color w:val="555555"/>
        </w:rPr>
        <w:t>n == 0) 1</w:t>
      </w:r>
    </w:p>
    <w:p w:rsidR="0085036F" w:rsidRPr="00077D77" w:rsidRDefault="005C630B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>
        <w:rPr>
          <w:rFonts w:ascii="Courier" w:hAnsi="Courier" w:cs="宋体" w:hint="eastAsia"/>
          <w:color w:val="859900"/>
        </w:rPr>
        <w:t xml:space="preserve">    </w:t>
      </w:r>
      <w:proofErr w:type="gramStart"/>
      <w:r w:rsidR="0085036F" w:rsidRPr="00077D77">
        <w:rPr>
          <w:rFonts w:ascii="Courier" w:hAnsi="Courier" w:cs="宋体"/>
          <w:color w:val="859900"/>
        </w:rPr>
        <w:t>else</w:t>
      </w:r>
      <w:proofErr w:type="gramEnd"/>
      <w:r w:rsidR="0085036F" w:rsidRPr="00077D77">
        <w:rPr>
          <w:rFonts w:ascii="Courier" w:hAnsi="Courier" w:cs="宋体"/>
          <w:color w:val="555555"/>
        </w:rPr>
        <w:t xml:space="preserve"> </w:t>
      </w:r>
      <w:r w:rsidR="0085036F" w:rsidRPr="00077D77">
        <w:rPr>
          <w:rFonts w:ascii="Courier" w:hAnsi="Courier" w:cs="宋体"/>
          <w:color w:val="859900"/>
        </w:rPr>
        <w:t>if</w:t>
      </w:r>
      <w:r w:rsidR="00A21362">
        <w:rPr>
          <w:rFonts w:ascii="Courier" w:hAnsi="Courier" w:cs="宋体"/>
          <w:color w:val="555555"/>
        </w:rPr>
        <w:t>(n&gt;0</w:t>
      </w:r>
      <w:r w:rsidR="0085036F" w:rsidRPr="00077D77">
        <w:rPr>
          <w:rFonts w:ascii="Courier" w:hAnsi="Courier" w:cs="宋体"/>
          <w:color w:val="555555"/>
        </w:rPr>
        <w:t>) x * mi(x,n-1)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 xml:space="preserve">    </w:t>
      </w:r>
      <w:proofErr w:type="gramStart"/>
      <w:r w:rsidRPr="00077D77">
        <w:rPr>
          <w:rFonts w:ascii="Courier" w:hAnsi="Courier" w:cs="宋体"/>
          <w:color w:val="859900"/>
        </w:rPr>
        <w:t>else</w:t>
      </w:r>
      <w:proofErr w:type="gramEnd"/>
      <w:r w:rsidRPr="00077D77">
        <w:rPr>
          <w:rFonts w:ascii="Courier" w:hAnsi="Courier" w:cs="宋体"/>
          <w:color w:val="555555"/>
        </w:rPr>
        <w:t xml:space="preserve"> 1/mi(x,-n)</w:t>
      </w:r>
    </w:p>
    <w:p w:rsidR="0085036F" w:rsidRPr="00077D77" w:rsidRDefault="0085036F" w:rsidP="0085036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077D77">
        <w:rPr>
          <w:rFonts w:ascii="Courier" w:hAnsi="Courier" w:cs="宋体"/>
          <w:color w:val="555555"/>
        </w:rPr>
        <w:t>}</w:t>
      </w:r>
    </w:p>
    <w:p w:rsidR="00377E45" w:rsidRPr="0082491A" w:rsidRDefault="00377E45" w:rsidP="00377E45">
      <w:pPr>
        <w:rPr>
          <w:rFonts w:ascii="黑体" w:eastAsia="黑体" w:hAnsi="黑体"/>
          <w:b/>
          <w:noProof/>
          <w:color w:val="FF0000"/>
        </w:rPr>
      </w:pPr>
    </w:p>
    <w:p w:rsidR="00253FCD" w:rsidRDefault="00253FCD" w:rsidP="00253FCD">
      <w:pPr>
        <w:pStyle w:val="1"/>
      </w:pPr>
      <w:bookmarkStart w:id="4" w:name="_Toc492825623"/>
      <w:r>
        <w:rPr>
          <w:rFonts w:hint="eastAsia"/>
        </w:rPr>
        <w:t>数据结构</w:t>
      </w:r>
      <w:bookmarkEnd w:id="4"/>
    </w:p>
    <w:p w:rsidR="00A21362" w:rsidRPr="005C630B" w:rsidRDefault="005C630B" w:rsidP="005C630B">
      <w:pPr>
        <w:rPr>
          <w:b/>
          <w:spacing w:val="10"/>
        </w:rPr>
      </w:pPr>
      <w:r>
        <w:rPr>
          <w:rFonts w:hint="eastAsia"/>
          <w:b/>
          <w:spacing w:val="10"/>
        </w:rPr>
        <w:t>1</w:t>
      </w:r>
      <w:r>
        <w:rPr>
          <w:rFonts w:hint="eastAsia"/>
          <w:b/>
          <w:spacing w:val="10"/>
        </w:rPr>
        <w:t>、</w:t>
      </w:r>
      <w:r w:rsidR="00A21362" w:rsidRPr="005C630B">
        <w:rPr>
          <w:b/>
          <w:spacing w:val="10"/>
        </w:rPr>
        <w:t>编写</w:t>
      </w:r>
      <w:proofErr w:type="gramStart"/>
      <w:r w:rsidR="00A21362" w:rsidRPr="005C630B">
        <w:rPr>
          <w:b/>
          <w:spacing w:val="10"/>
        </w:rPr>
        <w:t>一</w:t>
      </w:r>
      <w:proofErr w:type="gramEnd"/>
      <w:r w:rsidR="00A21362" w:rsidRPr="005C630B">
        <w:rPr>
          <w:b/>
          <w:spacing w:val="10"/>
        </w:rPr>
        <w:t>段代码，将</w:t>
      </w:r>
      <w:r w:rsidR="00A21362" w:rsidRPr="005C630B">
        <w:rPr>
          <w:b/>
          <w:spacing w:val="10"/>
        </w:rPr>
        <w:t>a</w:t>
      </w:r>
      <w:r w:rsidR="00A21362" w:rsidRPr="005C630B">
        <w:rPr>
          <w:b/>
          <w:spacing w:val="10"/>
        </w:rPr>
        <w:t>设置为一个</w:t>
      </w:r>
      <w:r w:rsidR="00A21362" w:rsidRPr="005C630B">
        <w:rPr>
          <w:b/>
          <w:spacing w:val="10"/>
        </w:rPr>
        <w:t>n</w:t>
      </w:r>
      <w:proofErr w:type="gramStart"/>
      <w:r w:rsidR="00A21362" w:rsidRPr="005C630B">
        <w:rPr>
          <w:b/>
          <w:spacing w:val="10"/>
        </w:rPr>
        <w:t>个</w:t>
      </w:r>
      <w:proofErr w:type="gramEnd"/>
      <w:r w:rsidR="00A21362" w:rsidRPr="005C630B">
        <w:rPr>
          <w:b/>
          <w:spacing w:val="10"/>
        </w:rPr>
        <w:t>随机整数的数组，要求随机数介于</w:t>
      </w:r>
      <w:r w:rsidR="00A21362" w:rsidRPr="005C630B">
        <w:rPr>
          <w:b/>
          <w:spacing w:val="10"/>
        </w:rPr>
        <w:t>0</w:t>
      </w:r>
      <w:r w:rsidR="00A21362" w:rsidRPr="005C630B">
        <w:rPr>
          <w:b/>
          <w:spacing w:val="10"/>
        </w:rPr>
        <w:t>和</w:t>
      </w:r>
      <w:r w:rsidR="00A21362" w:rsidRPr="005C630B">
        <w:rPr>
          <w:b/>
          <w:spacing w:val="10"/>
        </w:rPr>
        <w:t>n</w:t>
      </w:r>
      <w:r w:rsidR="00A21362" w:rsidRPr="005C630B">
        <w:rPr>
          <w:b/>
          <w:spacing w:val="10"/>
        </w:rPr>
        <w:t>之间。</w:t>
      </w:r>
    </w:p>
    <w:tbl>
      <w:tblPr>
        <w:tblStyle w:val="afc"/>
        <w:tblW w:w="0" w:type="auto"/>
        <w:tblLook w:val="04A0"/>
      </w:tblPr>
      <w:tblGrid>
        <w:gridCol w:w="8777"/>
      </w:tblGrid>
      <w:tr w:rsidR="005C630B" w:rsidTr="005C630B">
        <w:tc>
          <w:tcPr>
            <w:tcW w:w="8777" w:type="dxa"/>
          </w:tcPr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scala&gt; def makeArr(n : Int) : Array[Int] = {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 xml:space="preserve">     |     val a = new Array[Int](n);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 xml:space="preserve">     |     val rand = new scala.util.Random();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 xml:space="preserve">     |     for (i &lt;- a) yield rand.nextInt(n);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 xml:space="preserve">     |   }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makeArr: (n: Int)Array[Int]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scala&gt; makeArr(10).foreach(println)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9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8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lastRenderedPageBreak/>
              <w:t>3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5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9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6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8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8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859900"/>
              </w:rPr>
            </w:pPr>
            <w:r w:rsidRPr="005C630B">
              <w:rPr>
                <w:rFonts w:ascii="Courier" w:hAnsi="Courier" w:cs="宋体"/>
                <w:color w:val="859900"/>
              </w:rPr>
              <w:t>0</w:t>
            </w:r>
          </w:p>
          <w:p w:rsidR="005C630B" w:rsidRPr="005C630B" w:rsidRDefault="005C630B" w:rsidP="005C630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spacing w:val="10"/>
              </w:rPr>
            </w:pPr>
            <w:r w:rsidRPr="005C630B">
              <w:rPr>
                <w:rFonts w:ascii="Courier" w:hAnsi="Courier" w:cs="宋体"/>
                <w:color w:val="859900"/>
              </w:rPr>
              <w:t>1</w:t>
            </w:r>
          </w:p>
        </w:tc>
      </w:tr>
    </w:tbl>
    <w:p w:rsidR="005C630B" w:rsidRPr="005C630B" w:rsidRDefault="005C630B" w:rsidP="005C630B">
      <w:pPr>
        <w:rPr>
          <w:b/>
          <w:spacing w:val="10"/>
        </w:rPr>
      </w:pPr>
    </w:p>
    <w:p w:rsidR="00A21362" w:rsidRDefault="00A21362" w:rsidP="005C630B">
      <w:pPr>
        <w:rPr>
          <w:b/>
          <w:spacing w:val="10"/>
        </w:rPr>
      </w:pPr>
      <w:r w:rsidRPr="005C630B">
        <w:rPr>
          <w:b/>
          <w:spacing w:val="10"/>
        </w:rPr>
        <w:t xml:space="preserve">2. </w:t>
      </w:r>
      <w:r w:rsidRPr="005C630B">
        <w:rPr>
          <w:b/>
          <w:spacing w:val="10"/>
        </w:rPr>
        <w:t>编写一个循环，将整数数组中相邻的元素置换。</w:t>
      </w:r>
      <w:r w:rsidR="000456AD">
        <w:rPr>
          <w:rFonts w:hint="eastAsia"/>
          <w:b/>
          <w:spacing w:val="10"/>
        </w:rPr>
        <w:t>比如</w:t>
      </w:r>
      <w:r w:rsidR="00D7681E" w:rsidRPr="00E930EE">
        <w:rPr>
          <w:rFonts w:ascii="Courier" w:hAnsi="Courier" w:cs="宋体"/>
          <w:color w:val="555555"/>
        </w:rPr>
        <w:t>Array(1, 2, 3, 4, 5)</w:t>
      </w:r>
      <w:r w:rsidR="00D7681E">
        <w:rPr>
          <w:rFonts w:ascii="Courier" w:hAnsi="Courier" w:cs="宋体" w:hint="eastAsia"/>
          <w:color w:val="555555"/>
        </w:rPr>
        <w:t>置换后为</w:t>
      </w:r>
      <w:r w:rsidR="00D7681E">
        <w:rPr>
          <w:rFonts w:ascii="Courier" w:hAnsi="Courier" w:cs="宋体"/>
          <w:color w:val="555555"/>
        </w:rPr>
        <w:t>Array(2, 1, 4, 3</w:t>
      </w:r>
      <w:r w:rsidR="00D7681E" w:rsidRPr="00E930EE">
        <w:rPr>
          <w:rFonts w:ascii="Courier" w:hAnsi="Courier" w:cs="宋体"/>
          <w:color w:val="555555"/>
        </w:rPr>
        <w:t>, 5)</w:t>
      </w:r>
    </w:p>
    <w:p w:rsid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E930EE">
        <w:rPr>
          <w:rFonts w:ascii="Courier" w:hAnsi="Courier" w:cs="宋体"/>
          <w:color w:val="555555"/>
        </w:rPr>
        <w:t>scala</w:t>
      </w:r>
      <w:proofErr w:type="gramEnd"/>
      <w:r w:rsidRPr="00E930EE">
        <w:rPr>
          <w:rFonts w:ascii="Courier" w:hAnsi="Courier" w:cs="宋体"/>
          <w:color w:val="555555"/>
        </w:rPr>
        <w:t>&gt; def revert(arr : Array[Int]) = {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 xml:space="preserve">     |     </w:t>
      </w:r>
      <w:proofErr w:type="gramStart"/>
      <w:r w:rsidRPr="00E930EE">
        <w:rPr>
          <w:rFonts w:ascii="Courier" w:hAnsi="Courier" w:cs="宋体"/>
          <w:color w:val="555555"/>
        </w:rPr>
        <w:t>for</w:t>
      </w:r>
      <w:proofErr w:type="gramEnd"/>
      <w:r w:rsidRPr="00E930EE">
        <w:rPr>
          <w:rFonts w:ascii="Courier" w:hAnsi="Courier" w:cs="宋体"/>
          <w:color w:val="555555"/>
        </w:rPr>
        <w:t xml:space="preserve"> (i &lt;- 0 until (arr.length - 1, 2)) {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 xml:space="preserve">     |       </w:t>
      </w:r>
      <w:proofErr w:type="gramStart"/>
      <w:r w:rsidRPr="00E930EE">
        <w:rPr>
          <w:rFonts w:ascii="Courier" w:hAnsi="Courier" w:cs="宋体"/>
          <w:color w:val="555555"/>
        </w:rPr>
        <w:t>val</w:t>
      </w:r>
      <w:proofErr w:type="gramEnd"/>
      <w:r w:rsidRPr="00E930EE">
        <w:rPr>
          <w:rFonts w:ascii="Courier" w:hAnsi="Courier" w:cs="宋体"/>
          <w:color w:val="555555"/>
        </w:rPr>
        <w:t xml:space="preserve"> t = arr(i);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 xml:space="preserve">     |       </w:t>
      </w:r>
      <w:proofErr w:type="gramStart"/>
      <w:r w:rsidRPr="00E930EE">
        <w:rPr>
          <w:rFonts w:ascii="Courier" w:hAnsi="Courier" w:cs="宋体"/>
          <w:color w:val="555555"/>
        </w:rPr>
        <w:t>arr(</w:t>
      </w:r>
      <w:proofErr w:type="gramEnd"/>
      <w:r w:rsidRPr="00E930EE">
        <w:rPr>
          <w:rFonts w:ascii="Courier" w:hAnsi="Courier" w:cs="宋体"/>
          <w:color w:val="555555"/>
        </w:rPr>
        <w:t>i) = arr(i + 1);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 xml:space="preserve">     |       </w:t>
      </w:r>
      <w:proofErr w:type="gramStart"/>
      <w:r w:rsidRPr="00E930EE">
        <w:rPr>
          <w:rFonts w:ascii="Courier" w:hAnsi="Courier" w:cs="宋体"/>
          <w:color w:val="555555"/>
        </w:rPr>
        <w:t>arr(</w:t>
      </w:r>
      <w:proofErr w:type="gramEnd"/>
      <w:r w:rsidRPr="00E930EE">
        <w:rPr>
          <w:rFonts w:ascii="Courier" w:hAnsi="Courier" w:cs="宋体"/>
          <w:color w:val="555555"/>
        </w:rPr>
        <w:t>i + 1) = t;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 xml:space="preserve">     |     }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 xml:space="preserve">     |   }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E930EE">
        <w:rPr>
          <w:rFonts w:ascii="Courier" w:hAnsi="Courier" w:cs="宋体"/>
          <w:color w:val="555555"/>
        </w:rPr>
        <w:t>revert</w:t>
      </w:r>
      <w:proofErr w:type="gramEnd"/>
      <w:r w:rsidRPr="00E930EE">
        <w:rPr>
          <w:rFonts w:ascii="Courier" w:hAnsi="Courier" w:cs="宋体"/>
          <w:color w:val="555555"/>
        </w:rPr>
        <w:t>: (arr: Array[Int])Unit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E930EE">
        <w:rPr>
          <w:rFonts w:ascii="Courier" w:hAnsi="Courier" w:cs="宋体"/>
          <w:color w:val="555555"/>
        </w:rPr>
        <w:t>scala</w:t>
      </w:r>
      <w:proofErr w:type="gramEnd"/>
      <w:r w:rsidRPr="00E930EE">
        <w:rPr>
          <w:rFonts w:ascii="Courier" w:hAnsi="Courier" w:cs="宋体"/>
          <w:color w:val="555555"/>
        </w:rPr>
        <w:t>&gt; val a = Array(1, 2, 3, 4, 5);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E930EE">
        <w:rPr>
          <w:rFonts w:ascii="Courier" w:hAnsi="Courier" w:cs="宋体"/>
          <w:color w:val="555555"/>
        </w:rPr>
        <w:t>a</w:t>
      </w:r>
      <w:proofErr w:type="gramEnd"/>
      <w:r w:rsidRPr="00E930EE">
        <w:rPr>
          <w:rFonts w:ascii="Courier" w:hAnsi="Courier" w:cs="宋体"/>
          <w:color w:val="555555"/>
        </w:rPr>
        <w:t>: Array[Int] = Array(1, 2, 3, 4, 5)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E930EE">
        <w:rPr>
          <w:rFonts w:ascii="Courier" w:hAnsi="Courier" w:cs="宋体"/>
          <w:color w:val="555555"/>
        </w:rPr>
        <w:t>scala</w:t>
      </w:r>
      <w:proofErr w:type="gramEnd"/>
      <w:r w:rsidRPr="00E930EE">
        <w:rPr>
          <w:rFonts w:ascii="Courier" w:hAnsi="Courier" w:cs="宋体"/>
          <w:color w:val="555555"/>
        </w:rPr>
        <w:t>&gt;     revert(a);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E930EE">
        <w:rPr>
          <w:rFonts w:ascii="Courier" w:hAnsi="Courier" w:cs="宋体"/>
          <w:color w:val="555555"/>
        </w:rPr>
        <w:t>scala</w:t>
      </w:r>
      <w:proofErr w:type="gramEnd"/>
      <w:r w:rsidRPr="00E930EE">
        <w:rPr>
          <w:rFonts w:ascii="Courier" w:hAnsi="Courier" w:cs="宋体"/>
          <w:color w:val="555555"/>
        </w:rPr>
        <w:t>&gt;     a.foreach(println);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>2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>1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>4</w:t>
      </w:r>
    </w:p>
    <w:p w:rsidR="00E930EE" w:rsidRPr="00E930EE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>3</w:t>
      </w:r>
    </w:p>
    <w:p w:rsidR="00E930EE" w:rsidRPr="00077D77" w:rsidRDefault="00E930EE" w:rsidP="00E930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E930EE">
        <w:rPr>
          <w:rFonts w:ascii="Courier" w:hAnsi="Courier" w:cs="宋体"/>
          <w:color w:val="555555"/>
        </w:rPr>
        <w:t>5</w:t>
      </w:r>
    </w:p>
    <w:p w:rsidR="00A21362" w:rsidRDefault="00577C32" w:rsidP="00577C32">
      <w:pPr>
        <w:rPr>
          <w:b/>
          <w:spacing w:val="10"/>
        </w:rPr>
      </w:pPr>
      <w:r>
        <w:rPr>
          <w:rFonts w:hint="eastAsia"/>
          <w:b/>
          <w:spacing w:val="10"/>
        </w:rPr>
        <w:t>3</w:t>
      </w:r>
      <w:r w:rsidR="00A21362" w:rsidRPr="00577C32">
        <w:rPr>
          <w:b/>
          <w:spacing w:val="10"/>
        </w:rPr>
        <w:t xml:space="preserve">. </w:t>
      </w:r>
      <w:r>
        <w:rPr>
          <w:b/>
          <w:spacing w:val="10"/>
        </w:rPr>
        <w:t>给定一个整数数组，产出一个新的数组，包含</w:t>
      </w:r>
      <w:r>
        <w:rPr>
          <w:rFonts w:hint="eastAsia"/>
          <w:b/>
          <w:spacing w:val="10"/>
        </w:rPr>
        <w:t>原</w:t>
      </w:r>
      <w:r w:rsidR="00A21362" w:rsidRPr="00577C32">
        <w:rPr>
          <w:b/>
          <w:spacing w:val="10"/>
        </w:rPr>
        <w:t>数组中的所有正值，以原有顺序排列，之后的元素是所有零或负值，以原有顺序排列。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577C32">
        <w:rPr>
          <w:rFonts w:ascii="Courier" w:hAnsi="Courier" w:cs="宋体"/>
          <w:color w:val="555555"/>
        </w:rPr>
        <w:t>scala</w:t>
      </w:r>
      <w:proofErr w:type="gramEnd"/>
      <w:r w:rsidRPr="00577C32">
        <w:rPr>
          <w:rFonts w:ascii="Courier" w:hAnsi="Courier" w:cs="宋体"/>
          <w:color w:val="555555"/>
        </w:rPr>
        <w:t>&gt; def sigNumArr(arr : Array[Int]) = {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 xml:space="preserve">     |     </w:t>
      </w:r>
      <w:proofErr w:type="gramStart"/>
      <w:r w:rsidRPr="00577C32">
        <w:rPr>
          <w:rFonts w:ascii="Courier" w:hAnsi="Courier" w:cs="宋体"/>
          <w:color w:val="555555"/>
        </w:rPr>
        <w:t>val</w:t>
      </w:r>
      <w:proofErr w:type="gramEnd"/>
      <w:r w:rsidRPr="00577C32">
        <w:rPr>
          <w:rFonts w:ascii="Courier" w:hAnsi="Courier" w:cs="宋体"/>
          <w:color w:val="555555"/>
        </w:rPr>
        <w:t xml:space="preserve"> buf = new ArrayBuffer[Int]();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lastRenderedPageBreak/>
        <w:t xml:space="preserve">     |     </w:t>
      </w:r>
      <w:proofErr w:type="gramStart"/>
      <w:r w:rsidRPr="00577C32">
        <w:rPr>
          <w:rFonts w:ascii="Courier" w:hAnsi="Courier" w:cs="宋体"/>
          <w:color w:val="555555"/>
        </w:rPr>
        <w:t>buf</w:t>
      </w:r>
      <w:proofErr w:type="gramEnd"/>
      <w:r w:rsidRPr="00577C32">
        <w:rPr>
          <w:rFonts w:ascii="Courier" w:hAnsi="Courier" w:cs="宋体"/>
          <w:color w:val="555555"/>
        </w:rPr>
        <w:t xml:space="preserve"> ++= (for (i &lt;- arr if i &gt; 0) yield i)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 xml:space="preserve">     |     </w:t>
      </w:r>
      <w:proofErr w:type="gramStart"/>
      <w:r w:rsidRPr="00577C32">
        <w:rPr>
          <w:rFonts w:ascii="Courier" w:hAnsi="Courier" w:cs="宋体"/>
          <w:color w:val="555555"/>
        </w:rPr>
        <w:t>buf</w:t>
      </w:r>
      <w:proofErr w:type="gramEnd"/>
      <w:r w:rsidRPr="00577C32">
        <w:rPr>
          <w:rFonts w:ascii="Courier" w:hAnsi="Courier" w:cs="宋体"/>
          <w:color w:val="555555"/>
        </w:rPr>
        <w:t xml:space="preserve"> ++= (for (i &lt;- arr if i == 0) yield i)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 xml:space="preserve">     |     </w:t>
      </w:r>
      <w:proofErr w:type="gramStart"/>
      <w:r w:rsidRPr="00577C32">
        <w:rPr>
          <w:rFonts w:ascii="Courier" w:hAnsi="Courier" w:cs="宋体"/>
          <w:color w:val="555555"/>
        </w:rPr>
        <w:t>buf</w:t>
      </w:r>
      <w:proofErr w:type="gramEnd"/>
      <w:r w:rsidRPr="00577C32">
        <w:rPr>
          <w:rFonts w:ascii="Courier" w:hAnsi="Courier" w:cs="宋体"/>
          <w:color w:val="555555"/>
        </w:rPr>
        <w:t xml:space="preserve"> ++= (for (i &lt;- arr if i &lt; 0) yield i)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 xml:space="preserve">     |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 xml:space="preserve">     |     buf.toArray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 xml:space="preserve">     |   }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577C32">
        <w:rPr>
          <w:rFonts w:ascii="Courier" w:hAnsi="Courier" w:cs="宋体"/>
          <w:color w:val="555555"/>
        </w:rPr>
        <w:t>sigNumArr</w:t>
      </w:r>
      <w:proofErr w:type="gramEnd"/>
      <w:r w:rsidRPr="00577C32">
        <w:rPr>
          <w:rFonts w:ascii="Courier" w:hAnsi="Courier" w:cs="宋体"/>
          <w:color w:val="555555"/>
        </w:rPr>
        <w:t>: (arr: Array[Int])Array[Int]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577C32">
        <w:rPr>
          <w:rFonts w:ascii="Courier" w:hAnsi="Courier" w:cs="宋体"/>
          <w:color w:val="555555"/>
        </w:rPr>
        <w:t>scala</w:t>
      </w:r>
      <w:proofErr w:type="gramEnd"/>
      <w:r w:rsidRPr="00577C32">
        <w:rPr>
          <w:rFonts w:ascii="Courier" w:hAnsi="Courier" w:cs="宋体"/>
          <w:color w:val="555555"/>
        </w:rPr>
        <w:t>&gt; val a = Array(1, -2, 0, -3, 0, 4, 5);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577C32">
        <w:rPr>
          <w:rFonts w:ascii="Courier" w:hAnsi="Courier" w:cs="宋体"/>
          <w:color w:val="555555"/>
        </w:rPr>
        <w:t>a</w:t>
      </w:r>
      <w:proofErr w:type="gramEnd"/>
      <w:r w:rsidRPr="00577C32">
        <w:rPr>
          <w:rFonts w:ascii="Courier" w:hAnsi="Courier" w:cs="宋体"/>
          <w:color w:val="555555"/>
        </w:rPr>
        <w:t>: Array[Int] = Array(1, -2, 0, -3, 0, 4, 5)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577C32">
        <w:rPr>
          <w:rFonts w:ascii="Courier" w:hAnsi="Courier" w:cs="宋体"/>
          <w:color w:val="555555"/>
        </w:rPr>
        <w:t>scala</w:t>
      </w:r>
      <w:proofErr w:type="gramEnd"/>
      <w:r w:rsidRPr="00577C32">
        <w:rPr>
          <w:rFonts w:ascii="Courier" w:hAnsi="Courier" w:cs="宋体"/>
          <w:color w:val="555555"/>
        </w:rPr>
        <w:t>&gt; val b = sigNumArr(a);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577C32">
        <w:rPr>
          <w:rFonts w:ascii="Courier" w:hAnsi="Courier" w:cs="宋体"/>
          <w:color w:val="555555"/>
        </w:rPr>
        <w:t>b</w:t>
      </w:r>
      <w:proofErr w:type="gramEnd"/>
      <w:r w:rsidRPr="00577C32">
        <w:rPr>
          <w:rFonts w:ascii="Courier" w:hAnsi="Courier" w:cs="宋体"/>
          <w:color w:val="555555"/>
        </w:rPr>
        <w:t>: Array[Int] = Array(1, 4, 5, 0, 0, -2, -3)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</w:p>
    <w:p w:rsid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proofErr w:type="gramStart"/>
      <w:r w:rsidRPr="00577C32">
        <w:rPr>
          <w:rFonts w:ascii="Courier" w:hAnsi="Courier" w:cs="宋体"/>
          <w:color w:val="555555"/>
        </w:rPr>
        <w:t>scala</w:t>
      </w:r>
      <w:proofErr w:type="gramEnd"/>
      <w:r w:rsidRPr="00577C32">
        <w:rPr>
          <w:rFonts w:ascii="Courier" w:hAnsi="Courier" w:cs="宋体"/>
          <w:color w:val="555555"/>
        </w:rPr>
        <w:t>&gt; b.foreach(println);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>1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>4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>5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>0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>0</w:t>
      </w:r>
    </w:p>
    <w:p w:rsidR="00577C32" w:rsidRPr="00577C32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>-2</w:t>
      </w:r>
    </w:p>
    <w:p w:rsidR="00577C32" w:rsidRPr="00077D77" w:rsidRDefault="00577C32" w:rsidP="00577C3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" w:after="58"/>
        <w:ind w:left="115" w:right="115"/>
        <w:rPr>
          <w:rFonts w:ascii="Courier" w:hAnsi="Courier" w:cs="宋体"/>
          <w:color w:val="555555"/>
        </w:rPr>
      </w:pPr>
      <w:r w:rsidRPr="00577C32">
        <w:rPr>
          <w:rFonts w:ascii="Courier" w:hAnsi="Courier" w:cs="宋体"/>
          <w:color w:val="555555"/>
        </w:rPr>
        <w:t>-3</w:t>
      </w:r>
    </w:p>
    <w:p w:rsidR="00577C32" w:rsidRPr="00577C32" w:rsidRDefault="00577C32" w:rsidP="00577C32">
      <w:pPr>
        <w:rPr>
          <w:b/>
          <w:spacing w:val="10"/>
        </w:rPr>
      </w:pPr>
    </w:p>
    <w:p w:rsidR="00A21362" w:rsidRDefault="000D4BF1" w:rsidP="000D4BF1">
      <w:pPr>
        <w:rPr>
          <w:b/>
          <w:spacing w:val="10"/>
        </w:rPr>
      </w:pPr>
      <w:r w:rsidRPr="000D4BF1">
        <w:rPr>
          <w:b/>
          <w:spacing w:val="10"/>
        </w:rPr>
        <w:t>4</w:t>
      </w:r>
      <w:r w:rsidR="00A21362" w:rsidRPr="000D4BF1">
        <w:rPr>
          <w:b/>
          <w:spacing w:val="10"/>
        </w:rPr>
        <w:t xml:space="preserve">. </w:t>
      </w:r>
      <w:r w:rsidR="00A21362" w:rsidRPr="000D4BF1">
        <w:rPr>
          <w:b/>
          <w:spacing w:val="10"/>
        </w:rPr>
        <w:t>创建一个由</w:t>
      </w:r>
      <w:r w:rsidR="00A21362" w:rsidRPr="000D4BF1">
        <w:rPr>
          <w:b/>
          <w:spacing w:val="10"/>
        </w:rPr>
        <w:t>java.util.TimeZone.getAvailableIDs</w:t>
      </w:r>
      <w:r w:rsidR="00A21362" w:rsidRPr="000D4BF1">
        <w:rPr>
          <w:b/>
          <w:spacing w:val="10"/>
        </w:rPr>
        <w:t>返回的时区集合，</w:t>
      </w:r>
      <w:r>
        <w:rPr>
          <w:rFonts w:hint="eastAsia"/>
          <w:b/>
          <w:spacing w:val="10"/>
        </w:rPr>
        <w:t>并只显示以</w:t>
      </w:r>
      <w:r w:rsidRPr="000D4BF1">
        <w:rPr>
          <w:b/>
          <w:spacing w:val="10"/>
        </w:rPr>
        <w:t>America/</w:t>
      </w:r>
      <w:r>
        <w:rPr>
          <w:rFonts w:hint="eastAsia"/>
          <w:b/>
          <w:spacing w:val="10"/>
        </w:rPr>
        <w:t>前缀开头的时区，并且有序。</w:t>
      </w:r>
      <w:r w:rsidRPr="000D4BF1">
        <w:rPr>
          <w:b/>
          <w:spacing w:val="10"/>
        </w:rPr>
        <w:t xml:space="preserve"> </w:t>
      </w:r>
    </w:p>
    <w:tbl>
      <w:tblPr>
        <w:tblStyle w:val="afc"/>
        <w:tblW w:w="0" w:type="auto"/>
        <w:tblLook w:val="04A0"/>
      </w:tblPr>
      <w:tblGrid>
        <w:gridCol w:w="8777"/>
      </w:tblGrid>
      <w:tr w:rsidR="000D4BF1" w:rsidTr="000D4BF1">
        <w:tc>
          <w:tcPr>
            <w:tcW w:w="8777" w:type="dxa"/>
          </w:tcPr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import scala.collection.mutable.ArrayBuffer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import scala.collection.mutable.ArrayBuffer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import scala.collection.JavaConversions.asScalaBuffer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import scala.collection.JavaConversions.asScalaBuffer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def timeZoneName() = {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val arr = java.util.TimeZone.getAvailableIDs();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lastRenderedPageBreak/>
              <w:t xml:space="preserve">     |     val tmp = (for (i &lt;- arr if i.startsWith("America/")) yield {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  i.drop("America/".length)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})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scala.util.Sorting.quickSort(tmp)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tmp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}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timeZoneName: ()Array[String]</w:t>
            </w: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0D4BF1" w:rsidRP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var c = timeZoneName()</w:t>
            </w:r>
          </w:p>
          <w:p w:rsidR="000D4BF1" w:rsidRDefault="000D4BF1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spacing w:val="10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c.foreach(println)</w:t>
            </w:r>
          </w:p>
        </w:tc>
      </w:tr>
    </w:tbl>
    <w:p w:rsidR="007338FD" w:rsidRDefault="007338FD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spacing w:val="10"/>
        </w:rPr>
      </w:pPr>
      <w:r>
        <w:rPr>
          <w:rFonts w:hint="eastAsia"/>
          <w:b/>
          <w:spacing w:val="10"/>
        </w:rPr>
        <w:t>5</w:t>
      </w:r>
      <w:r>
        <w:rPr>
          <w:rFonts w:hint="eastAsia"/>
          <w:b/>
          <w:spacing w:val="10"/>
        </w:rPr>
        <w:t>、</w:t>
      </w:r>
      <w:r w:rsidR="00FA58FF" w:rsidRPr="000D4BF1">
        <w:rPr>
          <w:rFonts w:hint="eastAsia"/>
          <w:b/>
          <w:spacing w:val="10"/>
        </w:rPr>
        <w:t>设置一个映射，其中包含你想要的一些装备，以及它们的价格。然后根据这个映射构建另一个</w:t>
      </w:r>
      <w:r>
        <w:rPr>
          <w:rFonts w:hint="eastAsia"/>
          <w:b/>
          <w:spacing w:val="10"/>
        </w:rPr>
        <w:t>新</w:t>
      </w:r>
      <w:r w:rsidR="00FA58FF" w:rsidRPr="000D4BF1">
        <w:rPr>
          <w:rFonts w:hint="eastAsia"/>
          <w:b/>
          <w:spacing w:val="10"/>
        </w:rPr>
        <w:t>映射，采用同一组键，但是价格上打</w:t>
      </w:r>
      <w:r w:rsidR="00FA58FF" w:rsidRPr="000D4BF1">
        <w:rPr>
          <w:rFonts w:hint="eastAsia"/>
          <w:b/>
          <w:spacing w:val="10"/>
        </w:rPr>
        <w:t>9</w:t>
      </w:r>
      <w:r w:rsidR="00FA58FF" w:rsidRPr="000D4BF1">
        <w:rPr>
          <w:rFonts w:hint="eastAsia"/>
          <w:b/>
          <w:spacing w:val="10"/>
        </w:rPr>
        <w:t>折。</w:t>
      </w:r>
    </w:p>
    <w:p w:rsidR="00FA58FF" w:rsidRDefault="00FA58FF" w:rsidP="00A21362">
      <w:pPr>
        <w:rPr>
          <w:b/>
          <w:color w:val="FF0000"/>
        </w:rPr>
      </w:pPr>
    </w:p>
    <w:p w:rsidR="00FA58FF" w:rsidRPr="000D4BF1" w:rsidRDefault="00FA58FF" w:rsidP="00A21362">
      <w:pPr>
        <w:rPr>
          <w:b/>
          <w:spacing w:val="10"/>
        </w:rPr>
      </w:pPr>
      <w:r w:rsidRPr="000D4BF1">
        <w:rPr>
          <w:rFonts w:hint="eastAsia"/>
          <w:b/>
          <w:spacing w:val="1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FA58FF" w:rsidTr="00FA58FF">
        <w:tc>
          <w:tcPr>
            <w:tcW w:w="8777" w:type="dxa"/>
          </w:tcPr>
          <w:p w:rsidR="00FA58FF" w:rsidRPr="000D4BF1" w:rsidRDefault="00FA58FF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val map = Map("book"-&gt;10, "gun"-&gt;18, "ipad"-&gt;1000)</w:t>
            </w:r>
          </w:p>
          <w:p w:rsidR="00FA58FF" w:rsidRPr="000D4BF1" w:rsidRDefault="00FA58FF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map: scala.collection.immutable.Map[String,Int] = Map(book -&gt; 10, gun -&gt; 18, ipad -&gt; 1000)</w:t>
            </w:r>
          </w:p>
          <w:p w:rsidR="00FA58FF" w:rsidRPr="000D4BF1" w:rsidRDefault="00FA58FF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FA58FF" w:rsidRPr="000D4BF1" w:rsidRDefault="00FA58FF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for((k,v) &lt;- map) yield (k, v * 0.9)</w:t>
            </w:r>
          </w:p>
          <w:p w:rsidR="00FA58FF" w:rsidRDefault="00FA58FF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0D4BF1">
              <w:rPr>
                <w:rFonts w:ascii="Courier" w:hAnsi="Courier" w:cs="宋体"/>
                <w:color w:val="555555"/>
              </w:rPr>
              <w:t>res0: scala.collection.immutable.Map[String,Double] = Map(book -&gt; 9.0, gun -&gt; 16.2, ipad -&gt; 900.0)</w:t>
            </w:r>
          </w:p>
        </w:tc>
      </w:tr>
    </w:tbl>
    <w:p w:rsidR="00FA58FF" w:rsidRDefault="00FA58FF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spacing w:val="10"/>
        </w:rPr>
      </w:pPr>
      <w:r>
        <w:rPr>
          <w:rFonts w:hint="eastAsia"/>
          <w:b/>
          <w:spacing w:val="10"/>
        </w:rPr>
        <w:t>6</w:t>
      </w:r>
      <w:r>
        <w:rPr>
          <w:rFonts w:hint="eastAsia"/>
          <w:b/>
          <w:spacing w:val="10"/>
        </w:rPr>
        <w:t>、</w:t>
      </w:r>
      <w:r w:rsidR="00FA58FF" w:rsidRPr="000D4BF1">
        <w:rPr>
          <w:rFonts w:hint="eastAsia"/>
          <w:b/>
          <w:spacing w:val="10"/>
        </w:rPr>
        <w:t>编写一段</w:t>
      </w:r>
      <w:r w:rsidR="00FA58FF" w:rsidRPr="000D4BF1">
        <w:rPr>
          <w:rFonts w:hint="eastAsia"/>
          <w:b/>
          <w:spacing w:val="10"/>
        </w:rPr>
        <w:t>WordCount</w:t>
      </w:r>
      <w:r w:rsidR="00FA58FF" w:rsidRPr="000D4BF1">
        <w:rPr>
          <w:rFonts w:hint="eastAsia"/>
          <w:b/>
          <w:spacing w:val="10"/>
        </w:rPr>
        <w:t>函数，统计传入的字符串中单词的个数</w:t>
      </w:r>
    </w:p>
    <w:p w:rsidR="00FA58FF" w:rsidRDefault="00FA58FF" w:rsidP="00A21362">
      <w:pPr>
        <w:rPr>
          <w:b/>
          <w:color w:val="FF0000"/>
        </w:rPr>
      </w:pPr>
    </w:p>
    <w:p w:rsidR="00FA58FF" w:rsidRDefault="00FA58FF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FA58FF" w:rsidTr="00FA58FF">
        <w:tc>
          <w:tcPr>
            <w:tcW w:w="8777" w:type="dxa"/>
          </w:tcPr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def wordCount(str:String)={</w:t>
            </w: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val count = new scala.collection.mutable.HashMap[String, Int]</w:t>
            </w: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for(word &lt;- str.split("\\s+"))</w:t>
            </w: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    count(word) = count.getOrElse(word,0) + 1</w:t>
            </w: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count</w:t>
            </w: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wordCount: (str: String)scala.collection.mutable.HashMap[String,Int]</w:t>
            </w: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905472" w:rsidRPr="000D4BF1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lastRenderedPageBreak/>
              <w:t>scala&gt; wordCount("wo shi zhong guo ren, wo hen hao")</w:t>
            </w:r>
          </w:p>
          <w:p w:rsidR="00FA58FF" w:rsidRDefault="00905472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0D4BF1">
              <w:rPr>
                <w:rFonts w:ascii="Courier" w:hAnsi="Courier" w:cs="宋体"/>
                <w:color w:val="555555"/>
              </w:rPr>
              <w:t>res1: scala.collection.mutable.HashMap[String,Int] = Map(hao -&gt; 1, guo -&gt; 1, wo -&gt; 2, shi -&gt; 1, ren, -&gt; 1, hen -&gt; 1, zhong -&gt; 1)</w:t>
            </w:r>
          </w:p>
        </w:tc>
      </w:tr>
    </w:tbl>
    <w:p w:rsidR="00FA58FF" w:rsidRDefault="00FA58FF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spacing w:val="10"/>
        </w:rPr>
      </w:pPr>
      <w:r>
        <w:rPr>
          <w:rFonts w:hint="eastAsia"/>
          <w:b/>
          <w:spacing w:val="10"/>
        </w:rPr>
        <w:t>7</w:t>
      </w:r>
      <w:r>
        <w:rPr>
          <w:rFonts w:hint="eastAsia"/>
          <w:b/>
          <w:spacing w:val="10"/>
        </w:rPr>
        <w:t>、</w:t>
      </w:r>
      <w:r w:rsidR="00D12938" w:rsidRPr="000D4BF1">
        <w:rPr>
          <w:rFonts w:hint="eastAsia"/>
          <w:b/>
          <w:spacing w:val="10"/>
        </w:rPr>
        <w:t>重复上一个练习，使统计后的单词有序</w:t>
      </w:r>
    </w:p>
    <w:p w:rsidR="00D12938" w:rsidRDefault="00D12938" w:rsidP="00A21362">
      <w:pPr>
        <w:rPr>
          <w:b/>
          <w:color w:val="FF0000"/>
        </w:rPr>
      </w:pPr>
    </w:p>
    <w:p w:rsidR="00D12938" w:rsidRDefault="00D12938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D12938" w:rsidTr="00D12938">
        <w:tc>
          <w:tcPr>
            <w:tcW w:w="8777" w:type="dxa"/>
          </w:tcPr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def wordCount(str:String)={</w:t>
            </w: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var count = scala.collection.immutable.SortedMap[String, Int]()</w:t>
            </w: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for(word &lt;- str.split("\\s+"))</w:t>
            </w: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    count += (word -&gt; (count.getOrElse(word,0) + 1))</w:t>
            </w: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count</w:t>
            </w: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wordCount: (str: String)scala.collection.immutable.SortedMap[String,Int]</w:t>
            </w: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EC13A8" w:rsidRPr="000D4BF1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wordCount("wo shi zhong guo ren, wo hen hao")</w:t>
            </w:r>
          </w:p>
          <w:p w:rsidR="00D12938" w:rsidRDefault="00EC13A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0D4BF1">
              <w:rPr>
                <w:rFonts w:ascii="Courier" w:hAnsi="Courier" w:cs="宋体"/>
                <w:color w:val="555555"/>
              </w:rPr>
              <w:t>res0: scala.collection.immutable.SortedMap[String,Int] = Map(guo -&gt; 1, hao -&gt; 1, hen -&gt; 1, ren, -&gt; 1, shi -&gt; 1, wo -&gt; 2, zhong -&gt; 1)</w:t>
            </w:r>
          </w:p>
        </w:tc>
      </w:tr>
    </w:tbl>
    <w:p w:rsidR="00D12938" w:rsidRDefault="00D12938" w:rsidP="00A21362">
      <w:pPr>
        <w:rPr>
          <w:b/>
          <w:color w:val="FF0000"/>
        </w:rPr>
      </w:pPr>
    </w:p>
    <w:p w:rsidR="00FA58FF" w:rsidRDefault="00FA58FF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color w:val="000000" w:themeColor="text1"/>
        </w:rPr>
      </w:pPr>
      <w:r w:rsidRPr="000D4BF1">
        <w:rPr>
          <w:rFonts w:hint="eastAsia"/>
          <w:b/>
          <w:color w:val="000000" w:themeColor="text1"/>
        </w:rPr>
        <w:t>8</w:t>
      </w:r>
      <w:r w:rsidRPr="000D4BF1">
        <w:rPr>
          <w:rFonts w:hint="eastAsia"/>
          <w:b/>
          <w:color w:val="000000" w:themeColor="text1"/>
        </w:rPr>
        <w:t>、</w:t>
      </w:r>
      <w:r w:rsidR="00EE5198" w:rsidRPr="000D4BF1">
        <w:rPr>
          <w:rFonts w:hint="eastAsia"/>
          <w:b/>
          <w:color w:val="000000" w:themeColor="text1"/>
        </w:rPr>
        <w:t xml:space="preserve"> </w:t>
      </w:r>
      <w:r w:rsidR="00EE5198" w:rsidRPr="000D4BF1">
        <w:rPr>
          <w:rFonts w:hint="eastAsia"/>
          <w:b/>
          <w:color w:val="000000" w:themeColor="text1"/>
        </w:rPr>
        <w:t>重复前一个练习，使用</w:t>
      </w:r>
      <w:r w:rsidR="00EE5198" w:rsidRPr="000D4BF1">
        <w:rPr>
          <w:rFonts w:hint="eastAsia"/>
          <w:b/>
          <w:color w:val="000000" w:themeColor="text1"/>
        </w:rPr>
        <w:t>java.util.TreeMap</w:t>
      </w:r>
      <w:r w:rsidR="00EE5198" w:rsidRPr="000D4BF1">
        <w:rPr>
          <w:rFonts w:hint="eastAsia"/>
          <w:b/>
          <w:color w:val="000000" w:themeColor="text1"/>
        </w:rPr>
        <w:t>进行实现，并使之适用于</w:t>
      </w:r>
      <w:r w:rsidR="00EE5198" w:rsidRPr="000D4BF1">
        <w:rPr>
          <w:rFonts w:hint="eastAsia"/>
          <w:b/>
          <w:color w:val="000000" w:themeColor="text1"/>
        </w:rPr>
        <w:t>Scala API</w:t>
      </w:r>
    </w:p>
    <w:p w:rsidR="00EE5198" w:rsidRDefault="00EE5198" w:rsidP="00A21362">
      <w:pPr>
        <w:rPr>
          <w:b/>
          <w:color w:val="FF0000"/>
        </w:rPr>
      </w:pPr>
    </w:p>
    <w:p w:rsidR="00EE5198" w:rsidRPr="000D4BF1" w:rsidRDefault="00EE5198" w:rsidP="00A21362">
      <w:pPr>
        <w:rPr>
          <w:b/>
          <w:color w:val="000000" w:themeColor="text1"/>
        </w:rPr>
      </w:pPr>
      <w:r w:rsidRPr="000D4BF1">
        <w:rPr>
          <w:rFonts w:hint="eastAsia"/>
          <w:b/>
          <w:color w:val="000000" w:themeColor="text1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EE5198" w:rsidTr="00EE5198">
        <w:tc>
          <w:tcPr>
            <w:tcW w:w="8777" w:type="dxa"/>
          </w:tcPr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import scala.collection.JavaConversions.mapAsScalaMap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import scala.collection.JavaConversions.mapAsScalaMap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def wordCount(str:String)={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var count: scala.collection.mutable.Map[String, Int] = new java.util.TreeMap[String, Int]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for(word &lt;- str.split("\\s+"))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    count += (word -&gt; (count.getOrElse(word,0) + 1))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count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lastRenderedPageBreak/>
              <w:t>wordCount: (str: String)scala.collection.mutable.Map[String,Int]</w:t>
            </w: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3D29F4" w:rsidRPr="000D4BF1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wordCount("wo shi zhong guo ren, wo hen hao")</w:t>
            </w:r>
          </w:p>
          <w:p w:rsidR="00EE5198" w:rsidRDefault="003D29F4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0D4BF1">
              <w:rPr>
                <w:rFonts w:ascii="Courier" w:hAnsi="Courier" w:cs="宋体"/>
                <w:color w:val="555555"/>
              </w:rPr>
              <w:t>res1: scala.collection.mutable.Map[String,Int] = Map(guo -&gt; 1, hao -&gt; 1, hen -&gt; 1, ren, -&gt; 1, shi -&gt; 1, wo -&gt; 2, zhong -&gt; 1)</w:t>
            </w:r>
          </w:p>
        </w:tc>
      </w:tr>
    </w:tbl>
    <w:p w:rsidR="00EE5198" w:rsidRDefault="00EE5198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9</w:t>
      </w:r>
      <w:r>
        <w:rPr>
          <w:rFonts w:hint="eastAsia"/>
          <w:b/>
          <w:color w:val="000000" w:themeColor="text1"/>
        </w:rPr>
        <w:t>、</w:t>
      </w:r>
      <w:r w:rsidR="00A5257D" w:rsidRPr="000D4BF1">
        <w:rPr>
          <w:rFonts w:hint="eastAsia"/>
          <w:b/>
          <w:color w:val="000000" w:themeColor="text1"/>
        </w:rPr>
        <w:t>在</w:t>
      </w:r>
      <w:r w:rsidR="00A5257D" w:rsidRPr="000D4BF1">
        <w:rPr>
          <w:rFonts w:hint="eastAsia"/>
          <w:b/>
          <w:color w:val="000000" w:themeColor="text1"/>
        </w:rPr>
        <w:t>REPL</w:t>
      </w:r>
      <w:r w:rsidR="00A5257D" w:rsidRPr="000D4BF1">
        <w:rPr>
          <w:rFonts w:hint="eastAsia"/>
          <w:b/>
          <w:color w:val="000000" w:themeColor="text1"/>
        </w:rPr>
        <w:t>中打印出所有</w:t>
      </w:r>
      <w:r w:rsidR="00A5257D" w:rsidRPr="000D4BF1">
        <w:rPr>
          <w:rFonts w:hint="eastAsia"/>
          <w:b/>
          <w:color w:val="000000" w:themeColor="text1"/>
        </w:rPr>
        <w:t>Java</w:t>
      </w:r>
      <w:r w:rsidR="00A5257D" w:rsidRPr="000D4BF1">
        <w:rPr>
          <w:rFonts w:hint="eastAsia"/>
          <w:b/>
          <w:color w:val="000000" w:themeColor="text1"/>
        </w:rPr>
        <w:t>系统属性的表格</w:t>
      </w:r>
      <w:r w:rsidR="009D29A3" w:rsidRPr="000D4BF1">
        <w:rPr>
          <w:rFonts w:hint="eastAsia"/>
          <w:b/>
          <w:color w:val="000000" w:themeColor="text1"/>
        </w:rPr>
        <w:t>，需要有格式，如下：</w:t>
      </w:r>
    </w:p>
    <w:p w:rsidR="009D29A3" w:rsidRDefault="009D29A3" w:rsidP="00A21362">
      <w:pPr>
        <w:rPr>
          <w:b/>
          <w:color w:val="FF0000"/>
        </w:rPr>
      </w:pPr>
      <w:r w:rsidRPr="009D29A3">
        <w:rPr>
          <w:b/>
          <w:noProof/>
          <w:color w:val="FF0000"/>
        </w:rPr>
        <w:drawing>
          <wp:inline distT="0" distB="0" distL="0" distR="0">
            <wp:extent cx="5579745" cy="1602105"/>
            <wp:effectExtent l="0" t="0" r="825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7D" w:rsidRDefault="00A5257D" w:rsidP="00A21362">
      <w:pPr>
        <w:rPr>
          <w:b/>
          <w:color w:val="FF0000"/>
        </w:rPr>
      </w:pPr>
    </w:p>
    <w:p w:rsidR="00A5257D" w:rsidRDefault="00A5257D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9003"/>
      </w:tblGrid>
      <w:tr w:rsidR="00A5257D" w:rsidTr="00A5257D">
        <w:tc>
          <w:tcPr>
            <w:tcW w:w="8777" w:type="dxa"/>
          </w:tcPr>
          <w:p w:rsidR="009D29A3" w:rsidRPr="000D4BF1" w:rsidRDefault="00AC3FF8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proofErr w:type="gramStart"/>
            <w:r w:rsidR="009D29A3" w:rsidRPr="000D4BF1">
              <w:rPr>
                <w:rFonts w:ascii="Courier" w:hAnsi="Courier" w:cs="宋体"/>
                <w:color w:val="555555"/>
              </w:rPr>
              <w:t>scala</w:t>
            </w:r>
            <w:proofErr w:type="gramEnd"/>
            <w:r w:rsidR="009D29A3" w:rsidRPr="000D4BF1">
              <w:rPr>
                <w:rFonts w:ascii="Courier" w:hAnsi="Courier" w:cs="宋体"/>
                <w:color w:val="555555"/>
              </w:rPr>
              <w:t>&gt; import scala.collection.JavaConversions._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0D4BF1">
              <w:rPr>
                <w:rFonts w:ascii="Courier" w:hAnsi="Courier" w:cs="宋体"/>
                <w:color w:val="555555"/>
              </w:rPr>
              <w:t>import</w:t>
            </w:r>
            <w:proofErr w:type="gramEnd"/>
            <w:r w:rsidRPr="000D4BF1">
              <w:rPr>
                <w:rFonts w:ascii="Courier" w:hAnsi="Courier" w:cs="宋体"/>
                <w:color w:val="555555"/>
              </w:rPr>
              <w:t xml:space="preserve"> scala.collection.JavaConversions._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val props:scala.collection.Map[String,String] = System.getProperties()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props: scala.collection.Map[String,String] =</w:t>
            </w:r>
          </w:p>
          <w:p w:rsidR="00A5257D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Map(env.emacs -&gt; "", java.runtime.name -&gt; Java(TM) SE Runtime Environment, sun.boot.library.path -&gt; /Library/Java/JavaVirtualMachines/jdk1.8.0_131.jdk/Contents/Home/jre/lib, java.vm.version -&gt; 25.131-b11, user.country.format -&gt; CN, gopherProxySet -&gt; false, java.vm.vendor -&gt; Oracle Corporation, java.vendor.url -&gt; http://java.oracle.com/, path.separator -&gt; :, java.vm.name -&gt; Java HotSpot(TM) 64-Bit Server VM, file.encoding.pkg -&gt; sun.io, user.country -&gt; US, sun.java.launcher -&gt; SUN_STANDARD, sun.os.patch.level -&gt; unknown, java.vm.specification.name -&gt; Java Virtual Machine Specification, user.dir -&gt; /Users/wuyufei, java.runtime.version -&gt; 1.8.0_131-b11, java.awt.graphicsenv -&gt; sun.awt.CGraphicsEnvironment, java.endorsed.dirs -&gt; /Library/Java/Jav...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scala&gt; val keyLengths = for( key &lt;- props.keySet ) yield </w:t>
            </w:r>
            <w:r w:rsidRPr="000D4BF1">
              <w:rPr>
                <w:rFonts w:ascii="Courier" w:hAnsi="Courier" w:cs="宋体"/>
                <w:color w:val="555555"/>
              </w:rPr>
              <w:lastRenderedPageBreak/>
              <w:t>key.length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keyLengths: scala.collection.Set[Int] = Set(10, 25, 14, 20, 29, 28, 21, 9, 13, 17, 12, 7, 18, 16, 11, 26, 23, 8, 19, 15)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val maxKeyLength = keyLengths.max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maxKeyLength: Int = 29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for(key &lt;- props.keySet){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print(key)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print(" " * (maxKeyLength - key.length))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print(" | ")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println(props(key))</w:t>
            </w:r>
          </w:p>
          <w:p w:rsidR="009D29A3" w:rsidRPr="000D4BF1" w:rsidRDefault="009D29A3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}</w:t>
            </w:r>
          </w:p>
        </w:tc>
      </w:tr>
    </w:tbl>
    <w:p w:rsidR="00A5257D" w:rsidRDefault="00A5257D" w:rsidP="00A21362">
      <w:pPr>
        <w:rPr>
          <w:b/>
          <w:color w:val="FF0000"/>
        </w:rPr>
      </w:pPr>
    </w:p>
    <w:p w:rsidR="00FA58FF" w:rsidRPr="000D4BF1" w:rsidRDefault="000D4BF1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10</w:t>
      </w:r>
      <w:r>
        <w:rPr>
          <w:rFonts w:hint="eastAsia"/>
          <w:b/>
          <w:color w:val="000000" w:themeColor="text1"/>
        </w:rPr>
        <w:t>、</w:t>
      </w:r>
      <w:r w:rsidR="009D29A3" w:rsidRPr="000D4BF1">
        <w:rPr>
          <w:rFonts w:hint="eastAsia"/>
          <w:b/>
          <w:color w:val="000000" w:themeColor="text1"/>
        </w:rPr>
        <w:t>编写一个函数</w:t>
      </w:r>
      <w:r w:rsidR="009D29A3" w:rsidRPr="000D4BF1">
        <w:rPr>
          <w:rFonts w:hint="eastAsia"/>
          <w:b/>
          <w:color w:val="000000" w:themeColor="text1"/>
        </w:rPr>
        <w:t xml:space="preserve"> minmax(values:Array[Int]), </w:t>
      </w:r>
      <w:r w:rsidR="009D29A3" w:rsidRPr="000D4BF1">
        <w:rPr>
          <w:rFonts w:hint="eastAsia"/>
          <w:b/>
          <w:color w:val="000000" w:themeColor="text1"/>
        </w:rPr>
        <w:t>返回数组中最小值和最大值的对偶</w:t>
      </w:r>
    </w:p>
    <w:p w:rsidR="009D29A3" w:rsidRDefault="009D29A3" w:rsidP="00A21362">
      <w:pPr>
        <w:rPr>
          <w:b/>
          <w:color w:val="FF0000"/>
        </w:rPr>
      </w:pPr>
    </w:p>
    <w:p w:rsidR="009D29A3" w:rsidRDefault="009D29A3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9D29A3" w:rsidTr="009D29A3">
        <w:tc>
          <w:tcPr>
            <w:tcW w:w="8777" w:type="dxa"/>
          </w:tcPr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def minmax(values:Array[Int])={</w:t>
            </w: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    (values.min,values.max)</w:t>
            </w: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minmax: (values: Array[Int])(Int, Int)</w:t>
            </w: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val ints = Array(1,2,3,4,5,6)</w:t>
            </w: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ints: Array[Int] = Array(1, 2, 3, 4, 5, 6)</w:t>
            </w: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88157A" w:rsidRPr="000D4BF1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0D4BF1">
              <w:rPr>
                <w:rFonts w:ascii="Courier" w:hAnsi="Courier" w:cs="宋体"/>
                <w:color w:val="555555"/>
              </w:rPr>
              <w:t>scala&gt; minmax(ints)</w:t>
            </w:r>
          </w:p>
          <w:p w:rsidR="009D29A3" w:rsidRDefault="0088157A" w:rsidP="000D4BF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0D4BF1">
              <w:rPr>
                <w:rFonts w:ascii="Courier" w:hAnsi="Courier" w:cs="宋体"/>
                <w:color w:val="555555"/>
              </w:rPr>
              <w:t>res4: (Int, Int) = (1,6)</w:t>
            </w:r>
          </w:p>
        </w:tc>
      </w:tr>
    </w:tbl>
    <w:p w:rsidR="009D29A3" w:rsidRDefault="009D29A3" w:rsidP="00A21362">
      <w:pPr>
        <w:rPr>
          <w:b/>
          <w:color w:val="FF0000"/>
        </w:rPr>
      </w:pPr>
    </w:p>
    <w:p w:rsidR="009D29A3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11</w:t>
      </w:r>
      <w:r>
        <w:rPr>
          <w:rFonts w:hint="eastAsia"/>
          <w:b/>
          <w:color w:val="000000" w:themeColor="text1"/>
        </w:rPr>
        <w:t>、</w:t>
      </w:r>
      <w:r w:rsidR="00581E4D" w:rsidRPr="003D633C">
        <w:rPr>
          <w:rFonts w:hint="eastAsia"/>
          <w:b/>
          <w:color w:val="000000" w:themeColor="text1"/>
        </w:rPr>
        <w:t>编写一个函数</w:t>
      </w:r>
      <w:r w:rsidR="000D64B6" w:rsidRPr="003D633C">
        <w:rPr>
          <w:rFonts w:hint="eastAsia"/>
          <w:b/>
          <w:color w:val="000000" w:themeColor="text1"/>
        </w:rPr>
        <w:t>indexes</w:t>
      </w:r>
      <w:r w:rsidR="00581E4D" w:rsidRPr="003D633C">
        <w:rPr>
          <w:rFonts w:hint="eastAsia"/>
          <w:b/>
          <w:color w:val="000000" w:themeColor="text1"/>
        </w:rPr>
        <w:t>，给定字符串，产出一个包含</w:t>
      </w:r>
      <w:r w:rsidR="000D64B6" w:rsidRPr="003D633C">
        <w:rPr>
          <w:rFonts w:hint="eastAsia"/>
          <w:b/>
          <w:color w:val="000000" w:themeColor="text1"/>
        </w:rPr>
        <w:t>所有字符下标的映射。举例来说：</w:t>
      </w:r>
      <w:r w:rsidR="000D64B6" w:rsidRPr="003D633C">
        <w:rPr>
          <w:rFonts w:hint="eastAsia"/>
          <w:b/>
          <w:color w:val="000000" w:themeColor="text1"/>
        </w:rPr>
        <w:t>indexes(</w:t>
      </w:r>
      <w:r w:rsidR="000D64B6" w:rsidRPr="003D633C">
        <w:rPr>
          <w:b/>
          <w:color w:val="000000" w:themeColor="text1"/>
        </w:rPr>
        <w:t>“</w:t>
      </w:r>
      <w:r w:rsidR="000D64B6" w:rsidRPr="003D633C">
        <w:rPr>
          <w:rFonts w:hint="eastAsia"/>
          <w:b/>
          <w:color w:val="000000" w:themeColor="text1"/>
        </w:rPr>
        <w:t>Mississippi</w:t>
      </w:r>
      <w:r w:rsidR="000D64B6" w:rsidRPr="003D633C">
        <w:rPr>
          <w:b/>
          <w:color w:val="000000" w:themeColor="text1"/>
        </w:rPr>
        <w:t>”</w:t>
      </w:r>
      <w:r w:rsidR="000D64B6" w:rsidRPr="003D633C">
        <w:rPr>
          <w:rFonts w:hint="eastAsia"/>
          <w:b/>
          <w:color w:val="000000" w:themeColor="text1"/>
        </w:rPr>
        <w:t>)</w:t>
      </w:r>
      <w:r w:rsidR="000D64B6" w:rsidRPr="003D633C">
        <w:rPr>
          <w:rFonts w:hint="eastAsia"/>
          <w:b/>
          <w:color w:val="000000" w:themeColor="text1"/>
        </w:rPr>
        <w:t>应返回一个映射</w:t>
      </w:r>
      <w:r w:rsidR="00977F1B" w:rsidRPr="003D633C">
        <w:rPr>
          <w:rFonts w:hint="eastAsia"/>
          <w:b/>
          <w:color w:val="000000" w:themeColor="text1"/>
        </w:rPr>
        <w:t>，让</w:t>
      </w:r>
      <w:proofErr w:type="gramStart"/>
      <w:r w:rsidR="00977F1B" w:rsidRPr="003D633C">
        <w:rPr>
          <w:b/>
          <w:color w:val="000000" w:themeColor="text1"/>
        </w:rPr>
        <w:t>’</w:t>
      </w:r>
      <w:proofErr w:type="gramEnd"/>
      <w:r w:rsidR="00977F1B" w:rsidRPr="003D633C">
        <w:rPr>
          <w:rFonts w:hint="eastAsia"/>
          <w:b/>
          <w:color w:val="000000" w:themeColor="text1"/>
        </w:rPr>
        <w:t>M</w:t>
      </w:r>
      <w:proofErr w:type="gramStart"/>
      <w:r w:rsidR="00977F1B" w:rsidRPr="003D633C">
        <w:rPr>
          <w:b/>
          <w:color w:val="000000" w:themeColor="text1"/>
        </w:rPr>
        <w:t>’</w:t>
      </w:r>
      <w:proofErr w:type="gramEnd"/>
      <w:r w:rsidR="00977F1B" w:rsidRPr="003D633C">
        <w:rPr>
          <w:rFonts w:hint="eastAsia"/>
          <w:b/>
          <w:color w:val="000000" w:themeColor="text1"/>
        </w:rPr>
        <w:t>对应集</w:t>
      </w:r>
      <w:r w:rsidR="00977F1B" w:rsidRPr="003D633C">
        <w:rPr>
          <w:rFonts w:hint="eastAsia"/>
          <w:b/>
          <w:color w:val="000000" w:themeColor="text1"/>
        </w:rPr>
        <w:t>{0}</w:t>
      </w:r>
      <w:r w:rsidR="00977F1B" w:rsidRPr="003D633C">
        <w:rPr>
          <w:rFonts w:hint="eastAsia"/>
          <w:b/>
          <w:color w:val="000000" w:themeColor="text1"/>
        </w:rPr>
        <w:t>，‘</w:t>
      </w:r>
      <w:r w:rsidR="00977F1B" w:rsidRPr="003D633C">
        <w:rPr>
          <w:rFonts w:hint="eastAsia"/>
          <w:b/>
          <w:color w:val="000000" w:themeColor="text1"/>
        </w:rPr>
        <w:t>i</w:t>
      </w:r>
      <w:r w:rsidR="00977F1B" w:rsidRPr="003D633C">
        <w:rPr>
          <w:rFonts w:hint="eastAsia"/>
          <w:b/>
          <w:color w:val="000000" w:themeColor="text1"/>
        </w:rPr>
        <w:t>’对应集</w:t>
      </w:r>
      <w:r w:rsidR="00977F1B" w:rsidRPr="003D633C">
        <w:rPr>
          <w:rFonts w:hint="eastAsia"/>
          <w:b/>
          <w:color w:val="000000" w:themeColor="text1"/>
        </w:rPr>
        <w:t>{1</w:t>
      </w:r>
      <w:r w:rsidR="00977F1B" w:rsidRPr="003D633C">
        <w:rPr>
          <w:rFonts w:hint="eastAsia"/>
          <w:b/>
          <w:color w:val="000000" w:themeColor="text1"/>
        </w:rPr>
        <w:t>，</w:t>
      </w:r>
      <w:r w:rsidR="00977F1B" w:rsidRPr="003D633C">
        <w:rPr>
          <w:rFonts w:hint="eastAsia"/>
          <w:b/>
          <w:color w:val="000000" w:themeColor="text1"/>
        </w:rPr>
        <w:t>4</w:t>
      </w:r>
      <w:r w:rsidR="00977F1B" w:rsidRPr="003D633C">
        <w:rPr>
          <w:rFonts w:hint="eastAsia"/>
          <w:b/>
          <w:color w:val="000000" w:themeColor="text1"/>
        </w:rPr>
        <w:t>，</w:t>
      </w:r>
      <w:r w:rsidR="00977F1B" w:rsidRPr="003D633C">
        <w:rPr>
          <w:rFonts w:hint="eastAsia"/>
          <w:b/>
          <w:color w:val="000000" w:themeColor="text1"/>
        </w:rPr>
        <w:t>7</w:t>
      </w:r>
      <w:r w:rsidR="00977F1B" w:rsidRPr="003D633C">
        <w:rPr>
          <w:rFonts w:hint="eastAsia"/>
          <w:b/>
          <w:color w:val="000000" w:themeColor="text1"/>
        </w:rPr>
        <w:t>，</w:t>
      </w:r>
      <w:r w:rsidR="00977F1B" w:rsidRPr="003D633C">
        <w:rPr>
          <w:rFonts w:hint="eastAsia"/>
          <w:b/>
          <w:color w:val="000000" w:themeColor="text1"/>
        </w:rPr>
        <w:t>10}</w:t>
      </w:r>
      <w:r w:rsidR="00977F1B" w:rsidRPr="003D633C">
        <w:rPr>
          <w:rFonts w:hint="eastAsia"/>
          <w:b/>
          <w:color w:val="000000" w:themeColor="text1"/>
        </w:rPr>
        <w:t>，依次类推。使用字符到可变集的映射，注意下标的</w:t>
      </w:r>
      <w:proofErr w:type="gramStart"/>
      <w:r w:rsidR="00977F1B" w:rsidRPr="003D633C">
        <w:rPr>
          <w:rFonts w:hint="eastAsia"/>
          <w:b/>
          <w:color w:val="000000" w:themeColor="text1"/>
        </w:rPr>
        <w:t>集应该</w:t>
      </w:r>
      <w:proofErr w:type="gramEnd"/>
      <w:r w:rsidR="00977F1B" w:rsidRPr="003D633C">
        <w:rPr>
          <w:rFonts w:hint="eastAsia"/>
          <w:b/>
          <w:color w:val="000000" w:themeColor="text1"/>
        </w:rPr>
        <w:t>是有序的。</w:t>
      </w:r>
    </w:p>
    <w:p w:rsidR="00977F1B" w:rsidRDefault="00977F1B" w:rsidP="00A21362">
      <w:pPr>
        <w:rPr>
          <w:b/>
          <w:color w:val="FF0000"/>
        </w:rPr>
      </w:pPr>
    </w:p>
    <w:p w:rsidR="00977F1B" w:rsidRDefault="00977F1B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9003"/>
      </w:tblGrid>
      <w:tr w:rsidR="00977F1B" w:rsidTr="00977F1B">
        <w:tc>
          <w:tcPr>
            <w:tcW w:w="8777" w:type="dxa"/>
          </w:tcPr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scala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>&gt; import scala.collection.mutable._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import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 xml:space="preserve"> scala.collection.mutable._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def indexes(str:String):Map[Char,SortedSet[Int]]={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var map = new HashMap[Char,SortedSet[Int]]()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lastRenderedPageBreak/>
              <w:t xml:space="preserve">     |    var i =0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str.foreach{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c =&gt;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map.get(c) match {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  case Some(result) =&gt; map(c) = result + i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  case None =&gt; map += (c-&gt; SortedSet{i})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}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i+=1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}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map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indexes: (str: String)scala.collection.mutable.Map[Char,scala.collection.mutable.SortedSet[Int]]</w:t>
            </w: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F05C8B" w:rsidRPr="003D633C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indexes("Mississippi")</w:t>
            </w:r>
          </w:p>
          <w:p w:rsidR="00977F1B" w:rsidRDefault="00F05C8B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3D633C">
              <w:rPr>
                <w:rFonts w:ascii="Courier" w:hAnsi="Courier" w:cs="宋体"/>
                <w:color w:val="555555"/>
              </w:rPr>
              <w:t>res5: scala.collection.mutable.Map[Char,scala.collection.mutable.SortedSet[Int]] = Map(M -&gt; TreeSet(0), s -&gt; TreeSet(2, 3, 5, 6), p -&gt; TreeSet(8, 9), i -&gt; TreeSet(1, 4, 7, 10))</w:t>
            </w:r>
          </w:p>
        </w:tc>
      </w:tr>
    </w:tbl>
    <w:p w:rsidR="00977F1B" w:rsidRDefault="00977F1B" w:rsidP="00A21362">
      <w:pPr>
        <w:rPr>
          <w:b/>
          <w:color w:val="FF0000"/>
        </w:rPr>
      </w:pPr>
    </w:p>
    <w:p w:rsidR="009D29A3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12</w:t>
      </w:r>
      <w:r>
        <w:rPr>
          <w:rFonts w:hint="eastAsia"/>
          <w:b/>
          <w:color w:val="000000" w:themeColor="text1"/>
        </w:rPr>
        <w:t>、</w:t>
      </w:r>
      <w:r w:rsidR="00F05C8B" w:rsidRPr="003D633C">
        <w:rPr>
          <w:rFonts w:hint="eastAsia"/>
          <w:b/>
          <w:color w:val="000000" w:themeColor="text1"/>
        </w:rPr>
        <w:t>编写一个函数，从一个整型链表中去除所有的零值。</w:t>
      </w:r>
    </w:p>
    <w:p w:rsidR="00F05C8B" w:rsidRDefault="00F05C8B" w:rsidP="00A21362">
      <w:pPr>
        <w:rPr>
          <w:b/>
          <w:color w:val="FF0000"/>
        </w:rPr>
      </w:pPr>
    </w:p>
    <w:p w:rsidR="00F05C8B" w:rsidRDefault="00F05C8B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F05C8B" w:rsidTr="00F05C8B">
        <w:tc>
          <w:tcPr>
            <w:tcW w:w="8777" w:type="dxa"/>
          </w:tcPr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scala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>&gt; import scala.collection.mutable._</w:t>
            </w: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import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 xml:space="preserve"> scala.collection.mutable._</w:t>
            </w: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def removeZero(nums : List[Int]):List[Int]={</w:t>
            </w: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nums.filter(_ != 0)</w:t>
            </w: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removeZero: (nums: List[Int])List[Int]</w:t>
            </w: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615381" w:rsidRPr="003D633C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removeZero(List(3,4,5,6,0,7,0,0))</w:t>
            </w:r>
          </w:p>
          <w:p w:rsidR="00F05C8B" w:rsidRDefault="00615381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3D633C">
              <w:rPr>
                <w:rFonts w:ascii="Courier" w:hAnsi="Courier" w:cs="宋体"/>
                <w:color w:val="555555"/>
              </w:rPr>
              <w:t>res6: List[Int] = List(3, 4, 5, 6, 7)</w:t>
            </w:r>
          </w:p>
        </w:tc>
      </w:tr>
    </w:tbl>
    <w:p w:rsidR="00F05C8B" w:rsidRDefault="00F05C8B" w:rsidP="00A21362">
      <w:pPr>
        <w:rPr>
          <w:b/>
          <w:color w:val="FF0000"/>
        </w:rPr>
      </w:pPr>
    </w:p>
    <w:p w:rsidR="00F05C8B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13</w:t>
      </w:r>
      <w:r>
        <w:rPr>
          <w:rFonts w:hint="eastAsia"/>
          <w:b/>
          <w:color w:val="000000" w:themeColor="text1"/>
        </w:rPr>
        <w:t>、</w:t>
      </w:r>
      <w:r w:rsidR="00B30FF0" w:rsidRPr="003D633C">
        <w:rPr>
          <w:rFonts w:hint="eastAsia"/>
          <w:b/>
          <w:color w:val="000000" w:themeColor="text1"/>
        </w:rPr>
        <w:t>编写一个函数，接受一个字符串的集合，以及一个从字符串到整数值的映射。返回整形的集合，其值为能和集合中某个字符串相对应的映射的值。举例来说，给</w:t>
      </w:r>
      <w:r w:rsidR="00B30FF0" w:rsidRPr="003D633C">
        <w:rPr>
          <w:rFonts w:hint="eastAsia"/>
          <w:b/>
          <w:color w:val="000000" w:themeColor="text1"/>
        </w:rPr>
        <w:lastRenderedPageBreak/>
        <w:t>定</w:t>
      </w:r>
      <w:r w:rsidR="00B30FF0" w:rsidRPr="003D633C">
        <w:rPr>
          <w:rFonts w:hint="eastAsia"/>
          <w:b/>
          <w:color w:val="000000" w:themeColor="text1"/>
        </w:rPr>
        <w:t>Array(</w:t>
      </w:r>
      <w:r w:rsidR="00B30FF0" w:rsidRPr="003D633C">
        <w:rPr>
          <w:b/>
          <w:color w:val="000000" w:themeColor="text1"/>
        </w:rPr>
        <w:t>“</w:t>
      </w:r>
      <w:r w:rsidR="00B30FF0" w:rsidRPr="003D633C">
        <w:rPr>
          <w:rFonts w:hint="eastAsia"/>
          <w:b/>
          <w:color w:val="000000" w:themeColor="text1"/>
        </w:rPr>
        <w:t>Tom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,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Fred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,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Harry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)</w:t>
      </w:r>
      <w:r w:rsidR="00B30FF0" w:rsidRPr="003D633C">
        <w:rPr>
          <w:rFonts w:hint="eastAsia"/>
          <w:b/>
          <w:color w:val="000000" w:themeColor="text1"/>
        </w:rPr>
        <w:t>和</w:t>
      </w:r>
      <w:r w:rsidR="00B30FF0" w:rsidRPr="003D633C">
        <w:rPr>
          <w:rFonts w:hint="eastAsia"/>
          <w:b/>
          <w:color w:val="000000" w:themeColor="text1"/>
        </w:rPr>
        <w:t>Map(</w:t>
      </w:r>
      <w:r w:rsidR="00B30FF0" w:rsidRPr="003D633C">
        <w:rPr>
          <w:b/>
          <w:color w:val="000000" w:themeColor="text1"/>
        </w:rPr>
        <w:t>“</w:t>
      </w:r>
      <w:r w:rsidR="00B30FF0" w:rsidRPr="003D633C">
        <w:rPr>
          <w:rFonts w:hint="eastAsia"/>
          <w:b/>
          <w:color w:val="000000" w:themeColor="text1"/>
        </w:rPr>
        <w:t>Tom</w:t>
      </w:r>
      <w:r w:rsidR="00B30FF0" w:rsidRPr="003D633C">
        <w:rPr>
          <w:b/>
          <w:color w:val="000000" w:themeColor="text1"/>
        </w:rPr>
        <w:t>”</w:t>
      </w:r>
      <w:r w:rsidR="00B30FF0" w:rsidRPr="003D633C">
        <w:rPr>
          <w:rFonts w:hint="eastAsia"/>
          <w:b/>
          <w:color w:val="000000" w:themeColor="text1"/>
        </w:rPr>
        <w:t>-&gt;3,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Dick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-&gt;4,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Harry</w:t>
      </w:r>
      <w:proofErr w:type="gramStart"/>
      <w:r w:rsidR="00B30FF0" w:rsidRPr="003D633C">
        <w:rPr>
          <w:b/>
          <w:color w:val="000000" w:themeColor="text1"/>
        </w:rPr>
        <w:t>”</w:t>
      </w:r>
      <w:proofErr w:type="gramEnd"/>
      <w:r w:rsidR="00B30FF0" w:rsidRPr="003D633C">
        <w:rPr>
          <w:rFonts w:hint="eastAsia"/>
          <w:b/>
          <w:color w:val="000000" w:themeColor="text1"/>
        </w:rPr>
        <w:t>-&gt;5)</w:t>
      </w:r>
      <w:r w:rsidR="00B30FF0" w:rsidRPr="003D633C">
        <w:rPr>
          <w:rFonts w:hint="eastAsia"/>
          <w:b/>
          <w:color w:val="000000" w:themeColor="text1"/>
        </w:rPr>
        <w:t>，返回</w:t>
      </w:r>
      <w:r w:rsidR="00B30FF0" w:rsidRPr="003D633C">
        <w:rPr>
          <w:rFonts w:hint="eastAsia"/>
          <w:b/>
          <w:color w:val="000000" w:themeColor="text1"/>
        </w:rPr>
        <w:t>Array(3,5)</w:t>
      </w:r>
      <w:r w:rsidR="00B30FF0" w:rsidRPr="003D633C">
        <w:rPr>
          <w:rFonts w:hint="eastAsia"/>
          <w:b/>
          <w:color w:val="000000" w:themeColor="text1"/>
        </w:rPr>
        <w:t>。提示：用</w:t>
      </w:r>
      <w:r w:rsidR="00B30FF0" w:rsidRPr="003D633C">
        <w:rPr>
          <w:rFonts w:hint="eastAsia"/>
          <w:b/>
          <w:color w:val="000000" w:themeColor="text1"/>
        </w:rPr>
        <w:t>flatMap</w:t>
      </w:r>
      <w:r w:rsidR="00B30FF0" w:rsidRPr="003D633C">
        <w:rPr>
          <w:rFonts w:hint="eastAsia"/>
          <w:b/>
          <w:color w:val="000000" w:themeColor="text1"/>
        </w:rPr>
        <w:t>将</w:t>
      </w:r>
      <w:r w:rsidR="00B30FF0" w:rsidRPr="003D633C">
        <w:rPr>
          <w:rFonts w:hint="eastAsia"/>
          <w:b/>
          <w:color w:val="000000" w:themeColor="text1"/>
        </w:rPr>
        <w:t>get</w:t>
      </w:r>
      <w:r w:rsidR="00B30FF0" w:rsidRPr="003D633C">
        <w:rPr>
          <w:rFonts w:hint="eastAsia"/>
          <w:b/>
          <w:color w:val="000000" w:themeColor="text1"/>
        </w:rPr>
        <w:t>返回的</w:t>
      </w:r>
      <w:r w:rsidR="00B30FF0" w:rsidRPr="003D633C">
        <w:rPr>
          <w:rFonts w:hint="eastAsia"/>
          <w:b/>
          <w:color w:val="000000" w:themeColor="text1"/>
        </w:rPr>
        <w:t>Option</w:t>
      </w:r>
      <w:r w:rsidR="00B30FF0" w:rsidRPr="003D633C">
        <w:rPr>
          <w:rFonts w:hint="eastAsia"/>
          <w:b/>
          <w:color w:val="000000" w:themeColor="text1"/>
        </w:rPr>
        <w:t>值组合在一起。</w:t>
      </w:r>
    </w:p>
    <w:p w:rsidR="00B30FF0" w:rsidRDefault="00B30FF0" w:rsidP="00A21362">
      <w:pPr>
        <w:rPr>
          <w:b/>
          <w:color w:val="FF0000"/>
        </w:rPr>
      </w:pPr>
    </w:p>
    <w:p w:rsidR="00B30FF0" w:rsidRDefault="00B30FF0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B30FF0" w:rsidTr="00B30FF0">
        <w:tc>
          <w:tcPr>
            <w:tcW w:w="8777" w:type="dxa"/>
          </w:tcPr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scala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>&gt; import scala.collection.mutable._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import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 xml:space="preserve"> scala.collection.mutable._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def strMap(strArr: Array[String], map:Map[String,Int]): Array[Int] = {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strArr.flatMap(map.get(_))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strMap: (strArr: Array[String], map: scala.collection.mutable.Map[String,Int])Array[Int]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val a = Array("Tom","Fred","Harry")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a: Array[String] = Array(Tom, Fred, Harry)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val m = Map("Tom"-&gt;3,"Dick"-&gt;4,"Harry"-&gt;5)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m: scala.collection.mutable.Map[String,Int] = Map(Tom -&gt; 3, Dick -&gt; 4, Harry -&gt; 5)</w:t>
            </w: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BE068E" w:rsidRPr="003D633C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strMap(a,m).mkString(",")</w:t>
            </w:r>
          </w:p>
          <w:p w:rsidR="00B30FF0" w:rsidRDefault="00BE068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3D633C">
              <w:rPr>
                <w:rFonts w:ascii="Courier" w:hAnsi="Courier" w:cs="宋体"/>
                <w:color w:val="555555"/>
              </w:rPr>
              <w:t>res7: String = 3,5</w:t>
            </w:r>
          </w:p>
        </w:tc>
      </w:tr>
    </w:tbl>
    <w:p w:rsidR="00F05C8B" w:rsidRDefault="00F05C8B" w:rsidP="00A21362">
      <w:pPr>
        <w:rPr>
          <w:b/>
          <w:color w:val="FF0000"/>
        </w:rPr>
      </w:pPr>
    </w:p>
    <w:p w:rsidR="00BE068E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14</w:t>
      </w:r>
      <w:r>
        <w:rPr>
          <w:rFonts w:hint="eastAsia"/>
          <w:b/>
          <w:color w:val="000000" w:themeColor="text1"/>
        </w:rPr>
        <w:t>、</w:t>
      </w:r>
      <w:r w:rsidR="00BE068E" w:rsidRPr="003D633C">
        <w:rPr>
          <w:rFonts w:hint="eastAsia"/>
          <w:b/>
          <w:color w:val="000000" w:themeColor="text1"/>
        </w:rPr>
        <w:t>实现一个函数，作用与</w:t>
      </w:r>
      <w:r w:rsidR="00BE068E" w:rsidRPr="003D633C">
        <w:rPr>
          <w:rFonts w:hint="eastAsia"/>
          <w:b/>
          <w:color w:val="000000" w:themeColor="text1"/>
        </w:rPr>
        <w:t>mkStirng</w:t>
      </w:r>
      <w:r w:rsidR="00BE068E" w:rsidRPr="003D633C">
        <w:rPr>
          <w:rFonts w:hint="eastAsia"/>
          <w:b/>
          <w:color w:val="000000" w:themeColor="text1"/>
        </w:rPr>
        <w:t>相同，提示：使用</w:t>
      </w:r>
      <w:r w:rsidR="00BE068E" w:rsidRPr="003D633C">
        <w:rPr>
          <w:rFonts w:hint="eastAsia"/>
          <w:b/>
          <w:color w:val="000000" w:themeColor="text1"/>
        </w:rPr>
        <w:t>reduceLeft</w:t>
      </w:r>
      <w:r w:rsidR="00BE068E" w:rsidRPr="003D633C">
        <w:rPr>
          <w:rFonts w:hint="eastAsia"/>
          <w:b/>
          <w:color w:val="000000" w:themeColor="text1"/>
        </w:rPr>
        <w:t>实现试试</w:t>
      </w:r>
    </w:p>
    <w:p w:rsidR="00BE068E" w:rsidRDefault="00BE068E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BE068E" w:rsidTr="00BE068E">
        <w:tc>
          <w:tcPr>
            <w:tcW w:w="8777" w:type="dxa"/>
          </w:tcPr>
          <w:p w:rsidR="0040675E" w:rsidRPr="003D633C" w:rsidRDefault="0040675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scala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>&gt; import scala.collection.mutable._</w:t>
            </w:r>
          </w:p>
          <w:p w:rsidR="00BE068E" w:rsidRPr="003D633C" w:rsidRDefault="0040675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import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 xml:space="preserve"> scala.collection.mutable._</w:t>
            </w:r>
          </w:p>
          <w:p w:rsidR="00EE4023" w:rsidRPr="003D633C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def myMakeString(set : Iterable[String]):String={</w:t>
            </w:r>
          </w:p>
          <w:p w:rsidR="00EE4023" w:rsidRPr="003D633C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if(set!=Nil) set.reduceLeft(_ + _) else ""</w:t>
            </w:r>
          </w:p>
          <w:p w:rsidR="00EE4023" w:rsidRPr="003D633C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EE4023" w:rsidRPr="003D633C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myMakeString: (set: scala.collection.mutable.Iterable[String])String</w:t>
            </w:r>
          </w:p>
          <w:p w:rsidR="00EE4023" w:rsidRPr="003D633C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val setString = HashSet[String]("a","b","c")</w:t>
            </w:r>
          </w:p>
          <w:p w:rsidR="00EE4023" w:rsidRPr="003D633C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setString: scala.collection.mutable.HashSet[String] = Set(c, a, b)</w:t>
            </w:r>
          </w:p>
          <w:p w:rsidR="00EE4023" w:rsidRPr="003D633C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myMakeString(setString)</w:t>
            </w:r>
          </w:p>
          <w:p w:rsidR="00EE4023" w:rsidRDefault="00EE4023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3D633C">
              <w:rPr>
                <w:rFonts w:ascii="Courier" w:hAnsi="Courier" w:cs="宋体"/>
                <w:color w:val="555555"/>
              </w:rPr>
              <w:lastRenderedPageBreak/>
              <w:t>res8: String = cab</w:t>
            </w:r>
          </w:p>
        </w:tc>
      </w:tr>
    </w:tbl>
    <w:p w:rsidR="00BE068E" w:rsidRDefault="00BE068E" w:rsidP="00A21362">
      <w:pPr>
        <w:rPr>
          <w:b/>
          <w:color w:val="FF0000"/>
        </w:rPr>
      </w:pPr>
    </w:p>
    <w:p w:rsidR="00F05C8B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15</w:t>
      </w:r>
      <w:r>
        <w:rPr>
          <w:rFonts w:hint="eastAsia"/>
          <w:b/>
          <w:color w:val="000000" w:themeColor="text1"/>
        </w:rPr>
        <w:t>、</w:t>
      </w:r>
      <w:r w:rsidR="0024515F" w:rsidRPr="003D633C">
        <w:rPr>
          <w:rFonts w:hint="eastAsia"/>
          <w:b/>
          <w:color w:val="000000" w:themeColor="text1"/>
        </w:rPr>
        <w:t>给定整型列表</w:t>
      </w:r>
      <w:r w:rsidR="0024515F" w:rsidRPr="003D633C">
        <w:rPr>
          <w:rFonts w:hint="eastAsia"/>
          <w:b/>
          <w:color w:val="000000" w:themeColor="text1"/>
        </w:rPr>
        <w:t>lst</w:t>
      </w:r>
      <w:r w:rsidR="0024515F" w:rsidRPr="003D633C">
        <w:rPr>
          <w:rFonts w:hint="eastAsia"/>
          <w:b/>
          <w:color w:val="000000" w:themeColor="text1"/>
        </w:rPr>
        <w:t>，</w:t>
      </w:r>
      <w:r w:rsidR="0024515F" w:rsidRPr="003D633C">
        <w:rPr>
          <w:rFonts w:hint="eastAsia"/>
          <w:b/>
          <w:color w:val="000000" w:themeColor="text1"/>
        </w:rPr>
        <w:t>(lst :\ List[Int]())(_ :: _)</w:t>
      </w:r>
      <w:r w:rsidR="0024515F" w:rsidRPr="003D633C">
        <w:rPr>
          <w:rFonts w:hint="eastAsia"/>
          <w:b/>
          <w:color w:val="000000" w:themeColor="text1"/>
        </w:rPr>
        <w:t>得到什么</w:t>
      </w:r>
      <w:r w:rsidR="0024515F" w:rsidRPr="003D633C">
        <w:rPr>
          <w:rFonts w:hint="eastAsia"/>
          <w:b/>
          <w:color w:val="000000" w:themeColor="text1"/>
        </w:rPr>
        <w:t>? (List[Int]() /: lst)(_ :+ _)</w:t>
      </w:r>
      <w:r w:rsidR="0024515F" w:rsidRPr="003D633C">
        <w:rPr>
          <w:rFonts w:hint="eastAsia"/>
          <w:b/>
          <w:color w:val="000000" w:themeColor="text1"/>
        </w:rPr>
        <w:t>又得到什么？如何修改他们中的一个，以对原列表进行反向排列</w:t>
      </w:r>
      <w:r w:rsidR="0024515F" w:rsidRPr="003D633C">
        <w:rPr>
          <w:rFonts w:hint="eastAsia"/>
          <w:b/>
          <w:color w:val="000000" w:themeColor="text1"/>
        </w:rPr>
        <w:t>?</w:t>
      </w:r>
    </w:p>
    <w:p w:rsidR="0024515F" w:rsidRDefault="0024515F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24515F" w:rsidTr="0024515F">
        <w:tc>
          <w:tcPr>
            <w:tcW w:w="8777" w:type="dxa"/>
          </w:tcPr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scala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>&gt; import scala.collection.mutable._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import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 xml:space="preserve"> scala.collection.mutable._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val lst = List(1,2,3,4,5)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lst: List[Int] = List(1, 2, 3, 4, 5)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scala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>&gt; println((lst:\ List[Int]())(_ :: _))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List(1, 2, 3, 4, 5)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println((List[Int]() /: lst)(_ :+ _))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List(1, 2, 3, 4, 5)</w:t>
            </w: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9B2C24" w:rsidRPr="003D633C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println((List[Int]() /: lst)((a,b)=&gt; b :: a))</w:t>
            </w:r>
          </w:p>
          <w:p w:rsidR="0024515F" w:rsidRDefault="009B2C24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3D633C">
              <w:rPr>
                <w:rFonts w:ascii="Courier" w:hAnsi="Courier" w:cs="宋体"/>
                <w:color w:val="555555"/>
              </w:rPr>
              <w:t>List(5, 4, 3, 2, 1)</w:t>
            </w:r>
          </w:p>
        </w:tc>
      </w:tr>
    </w:tbl>
    <w:p w:rsidR="0024515F" w:rsidRDefault="0024515F" w:rsidP="00A21362">
      <w:pPr>
        <w:rPr>
          <w:b/>
          <w:color w:val="FF0000"/>
        </w:rPr>
      </w:pPr>
    </w:p>
    <w:p w:rsidR="00F05C8B" w:rsidRPr="003D633C" w:rsidRDefault="003D633C" w:rsidP="00A2136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16</w:t>
      </w:r>
      <w:r>
        <w:rPr>
          <w:rFonts w:hint="eastAsia"/>
          <w:b/>
          <w:color w:val="000000" w:themeColor="text1"/>
        </w:rPr>
        <w:t>、</w:t>
      </w:r>
      <w:r w:rsidR="0094680F" w:rsidRPr="003D633C">
        <w:rPr>
          <w:rFonts w:hint="eastAsia"/>
          <w:b/>
          <w:color w:val="000000" w:themeColor="text1"/>
        </w:rPr>
        <w:t>编写一个函数，将</w:t>
      </w:r>
      <w:r w:rsidR="0094680F" w:rsidRPr="003D633C">
        <w:rPr>
          <w:rFonts w:hint="eastAsia"/>
          <w:b/>
          <w:color w:val="000000" w:themeColor="text1"/>
        </w:rPr>
        <w:t>Double</w:t>
      </w:r>
      <w:r w:rsidR="0094680F" w:rsidRPr="003D633C">
        <w:rPr>
          <w:rFonts w:hint="eastAsia"/>
          <w:b/>
          <w:color w:val="000000" w:themeColor="text1"/>
        </w:rPr>
        <w:t>数组转换成二维数组。传入列数作为参数。距离来说，传入</w:t>
      </w:r>
      <w:r w:rsidR="0094680F" w:rsidRPr="003D633C">
        <w:rPr>
          <w:rFonts w:hint="eastAsia"/>
          <w:b/>
          <w:color w:val="000000" w:themeColor="text1"/>
        </w:rPr>
        <w:t>Array(1,2,3,4,5,6)</w:t>
      </w:r>
      <w:r w:rsidR="0094680F" w:rsidRPr="003D633C">
        <w:rPr>
          <w:rFonts w:hint="eastAsia"/>
          <w:b/>
          <w:color w:val="000000" w:themeColor="text1"/>
        </w:rPr>
        <w:t>和</w:t>
      </w:r>
      <w:r w:rsidR="0094680F" w:rsidRPr="003D633C">
        <w:rPr>
          <w:rFonts w:hint="eastAsia"/>
          <w:b/>
          <w:color w:val="000000" w:themeColor="text1"/>
        </w:rPr>
        <w:t>3</w:t>
      </w:r>
      <w:r w:rsidR="0094680F" w:rsidRPr="003D633C">
        <w:rPr>
          <w:rFonts w:hint="eastAsia"/>
          <w:b/>
          <w:color w:val="000000" w:themeColor="text1"/>
        </w:rPr>
        <w:t>列，返回</w:t>
      </w:r>
      <w:r w:rsidR="0094680F" w:rsidRPr="003D633C">
        <w:rPr>
          <w:rFonts w:hint="eastAsia"/>
          <w:b/>
          <w:color w:val="000000" w:themeColor="text1"/>
        </w:rPr>
        <w:t>Array(Array(1,2,3), Array(4,5,6))</w:t>
      </w:r>
      <w:r w:rsidR="0094680F" w:rsidRPr="003D633C">
        <w:rPr>
          <w:rFonts w:hint="eastAsia"/>
          <w:b/>
          <w:color w:val="000000" w:themeColor="text1"/>
        </w:rPr>
        <w:t>。</w:t>
      </w:r>
    </w:p>
    <w:p w:rsidR="002634EB" w:rsidRDefault="002634EB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2634EB" w:rsidTr="002634EB">
        <w:tc>
          <w:tcPr>
            <w:tcW w:w="8777" w:type="dxa"/>
          </w:tcPr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def divArr(arr:Array[Int], i:Int)={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arr.grouped(i).toArray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divArr: (arr: Array[Int], i: Int)Array[Array[Int]]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val arr = Array(1,2,3,4,5,6,7)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arr: Array[Int] = Array(1, 2, 3, 4, 5, 6, 7)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divArr(arr,3).foreach(a =&gt; println(a.mkString(",")))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1,2,3</w:t>
            </w:r>
          </w:p>
          <w:p w:rsidR="00CC6A20" w:rsidRPr="003D633C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4,5,6</w:t>
            </w:r>
          </w:p>
          <w:p w:rsidR="002634EB" w:rsidRDefault="00CC6A20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3D633C">
              <w:rPr>
                <w:rFonts w:ascii="Courier" w:hAnsi="Courier" w:cs="宋体"/>
                <w:color w:val="555555"/>
              </w:rPr>
              <w:t>7</w:t>
            </w:r>
          </w:p>
        </w:tc>
      </w:tr>
    </w:tbl>
    <w:p w:rsidR="002634EB" w:rsidRDefault="002634EB" w:rsidP="00A21362">
      <w:pPr>
        <w:rPr>
          <w:b/>
          <w:color w:val="FF0000"/>
        </w:rPr>
      </w:pPr>
    </w:p>
    <w:p w:rsidR="009D29A3" w:rsidRDefault="009D29A3" w:rsidP="00A21362">
      <w:pPr>
        <w:rPr>
          <w:b/>
          <w:color w:val="FF0000"/>
        </w:rPr>
      </w:pPr>
    </w:p>
    <w:p w:rsidR="00CC6A20" w:rsidRPr="003D633C" w:rsidRDefault="003D633C" w:rsidP="00A21362">
      <w:pPr>
        <w:rPr>
          <w:b/>
          <w:color w:val="000000" w:themeColor="text1"/>
        </w:rPr>
      </w:pPr>
      <w:r w:rsidRPr="003D633C">
        <w:rPr>
          <w:rFonts w:hint="eastAsia"/>
          <w:b/>
          <w:color w:val="000000" w:themeColor="text1"/>
        </w:rPr>
        <w:lastRenderedPageBreak/>
        <w:t>17</w:t>
      </w:r>
      <w:r w:rsidRPr="003D633C">
        <w:rPr>
          <w:rFonts w:hint="eastAsia"/>
          <w:b/>
          <w:color w:val="000000" w:themeColor="text1"/>
        </w:rPr>
        <w:t>【选做】</w:t>
      </w:r>
      <w:r w:rsidR="000205C2" w:rsidRPr="003D633C">
        <w:rPr>
          <w:rFonts w:hint="eastAsia"/>
          <w:b/>
          <w:color w:val="000000" w:themeColor="text1"/>
        </w:rPr>
        <w:t>*</w:t>
      </w:r>
      <w:r w:rsidR="005D0EFE" w:rsidRPr="003D633C">
        <w:rPr>
          <w:rFonts w:hint="eastAsia"/>
          <w:b/>
          <w:color w:val="000000" w:themeColor="text1"/>
        </w:rPr>
        <w:t>通过</w:t>
      </w:r>
      <w:r w:rsidR="005D0EFE" w:rsidRPr="003D633C">
        <w:rPr>
          <w:rFonts w:hint="eastAsia"/>
          <w:b/>
          <w:color w:val="000000" w:themeColor="text1"/>
        </w:rPr>
        <w:t>par</w:t>
      </w:r>
      <w:r w:rsidR="005D0EFE" w:rsidRPr="003D633C">
        <w:rPr>
          <w:rFonts w:hint="eastAsia"/>
          <w:b/>
          <w:color w:val="000000" w:themeColor="text1"/>
        </w:rPr>
        <w:t>编写一个并行的</w:t>
      </w:r>
      <w:r w:rsidR="00BC6FEA" w:rsidRPr="003D633C">
        <w:rPr>
          <w:rFonts w:hint="eastAsia"/>
          <w:b/>
          <w:color w:val="000000" w:themeColor="text1"/>
        </w:rPr>
        <w:t>wordcount</w:t>
      </w:r>
      <w:r w:rsidR="00BC6FEA" w:rsidRPr="003D633C">
        <w:rPr>
          <w:rFonts w:hint="eastAsia"/>
          <w:b/>
          <w:color w:val="000000" w:themeColor="text1"/>
        </w:rPr>
        <w:t>程序，</w:t>
      </w:r>
      <w:r w:rsidR="005F0C79" w:rsidRPr="003D633C">
        <w:rPr>
          <w:rFonts w:hint="eastAsia"/>
          <w:b/>
          <w:color w:val="000000" w:themeColor="text1"/>
        </w:rPr>
        <w:t>统计字符串中每个字符的出现频率。</w:t>
      </w:r>
      <w:r w:rsidR="00A76454" w:rsidRPr="003D633C">
        <w:rPr>
          <w:rFonts w:hint="eastAsia"/>
          <w:b/>
          <w:color w:val="000000" w:themeColor="text1"/>
        </w:rPr>
        <w:t>可以通过并行集合的</w:t>
      </w:r>
      <w:r w:rsidR="00A76454" w:rsidRPr="003D633C">
        <w:rPr>
          <w:rFonts w:hint="eastAsia"/>
          <w:b/>
          <w:color w:val="000000" w:themeColor="text1"/>
        </w:rPr>
        <w:t>aggregate</w:t>
      </w:r>
      <w:r w:rsidR="00A76454" w:rsidRPr="003D633C">
        <w:rPr>
          <w:rFonts w:hint="eastAsia"/>
          <w:b/>
          <w:color w:val="000000" w:themeColor="text1"/>
        </w:rPr>
        <w:t>函数试试</w:t>
      </w:r>
    </w:p>
    <w:p w:rsidR="005F0C79" w:rsidRDefault="005F0C79" w:rsidP="00A21362">
      <w:pPr>
        <w:rPr>
          <w:b/>
          <w:color w:val="FF0000"/>
        </w:rPr>
      </w:pPr>
      <w:r>
        <w:rPr>
          <w:rFonts w:hint="eastAsia"/>
          <w:b/>
          <w:color w:val="FF0000"/>
        </w:rPr>
        <w:t>解：</w:t>
      </w:r>
    </w:p>
    <w:tbl>
      <w:tblPr>
        <w:tblStyle w:val="afc"/>
        <w:tblW w:w="0" w:type="auto"/>
        <w:tblLook w:val="04A0"/>
      </w:tblPr>
      <w:tblGrid>
        <w:gridCol w:w="8777"/>
      </w:tblGrid>
      <w:tr w:rsidR="005F0C79" w:rsidTr="005F0C79">
        <w:tc>
          <w:tcPr>
            <w:tcW w:w="8777" w:type="dxa"/>
          </w:tcPr>
          <w:p w:rsidR="000C74AE" w:rsidRPr="003D633C" w:rsidRDefault="000C74A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s</w:t>
            </w:r>
            <w:r w:rsidR="000205C2" w:rsidRPr="003D633C">
              <w:rPr>
                <w:rFonts w:ascii="Courier" w:hAnsi="Courier" w:cs="宋体"/>
                <w:color w:val="555555"/>
              </w:rPr>
              <w:t>cala</w:t>
            </w:r>
            <w:proofErr w:type="gramEnd"/>
            <w:r w:rsidR="000205C2" w:rsidRPr="003D633C">
              <w:rPr>
                <w:rFonts w:ascii="Courier" w:hAnsi="Courier" w:cs="宋体"/>
                <w:color w:val="555555"/>
              </w:rPr>
              <w:t>&gt; import scala.collection.</w:t>
            </w:r>
            <w:r w:rsidRPr="003D633C">
              <w:rPr>
                <w:rFonts w:ascii="Courier" w:hAnsi="Courier" w:cs="宋体"/>
                <w:color w:val="555555"/>
              </w:rPr>
              <w:t>mutable._</w:t>
            </w:r>
          </w:p>
          <w:p w:rsidR="000C74AE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proofErr w:type="gramStart"/>
            <w:r w:rsidRPr="003D633C">
              <w:rPr>
                <w:rFonts w:ascii="Courier" w:hAnsi="Courier" w:cs="宋体"/>
                <w:color w:val="555555"/>
              </w:rPr>
              <w:t>import</w:t>
            </w:r>
            <w:proofErr w:type="gramEnd"/>
            <w:r w:rsidRPr="003D633C">
              <w:rPr>
                <w:rFonts w:ascii="Courier" w:hAnsi="Courier" w:cs="宋体"/>
                <w:color w:val="555555"/>
              </w:rPr>
              <w:t xml:space="preserve"> scala.collection.</w:t>
            </w:r>
            <w:r w:rsidR="000C74AE" w:rsidRPr="003D633C">
              <w:rPr>
                <w:rFonts w:ascii="Courier" w:hAnsi="Courier" w:cs="宋体"/>
                <w:color w:val="555555"/>
              </w:rPr>
              <w:t>mutable._</w:t>
            </w:r>
          </w:p>
          <w:p w:rsidR="000C74AE" w:rsidRPr="003D633C" w:rsidRDefault="000C74AE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B91B4A" w:rsidRPr="003D633C" w:rsidRDefault="00B91B4A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var str = "aaabbccdddaaa"</w:t>
            </w:r>
          </w:p>
          <w:p w:rsidR="00B91B4A" w:rsidRPr="003D633C" w:rsidRDefault="00B91B4A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str: String = aaabbccdddaaa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val parWordCount = str.par.aggregate(Map[Char,Int]())(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{ (a,b) =&gt; a + (b -&gt; (a.getOrElse(b,0)+1)) },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{ (map1,map2)=&gt;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(map1.keySet ++ map2.keySet).foldLeft(Map[Char,Int]()){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     (result,k) =&gt; result + (k -&gt; (map1.getOrElse(k,0) + map2.getOrElse(k,0)))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    }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  }</w:t>
            </w:r>
          </w:p>
          <w:p w:rsidR="000205C2" w:rsidRPr="003D633C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)</w:t>
            </w:r>
          </w:p>
          <w:p w:rsidR="000C74AE" w:rsidRDefault="000205C2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FF0000"/>
              </w:rPr>
            </w:pPr>
            <w:r w:rsidRPr="003D633C">
              <w:rPr>
                <w:rFonts w:ascii="Courier" w:hAnsi="Courier" w:cs="宋体"/>
                <w:color w:val="555555"/>
              </w:rPr>
              <w:t>parWordCount: scala.collection.mutable.Map[Char,Int] = Map(b -&gt; 2, d -&gt; 3, a -&gt; 6, c -&gt; 2)</w:t>
            </w:r>
          </w:p>
        </w:tc>
      </w:tr>
    </w:tbl>
    <w:p w:rsidR="005F0C79" w:rsidRDefault="005F0C79" w:rsidP="00A21362">
      <w:pPr>
        <w:rPr>
          <w:b/>
          <w:color w:val="FF0000"/>
        </w:rPr>
      </w:pPr>
    </w:p>
    <w:p w:rsidR="00CC6A20" w:rsidRPr="007338FD" w:rsidRDefault="00CC6A20" w:rsidP="00A21362">
      <w:pPr>
        <w:rPr>
          <w:b/>
          <w:color w:val="FF0000"/>
        </w:rPr>
      </w:pPr>
    </w:p>
    <w:p w:rsidR="003D633C" w:rsidRPr="003D633C" w:rsidRDefault="00253FCD" w:rsidP="003D633C">
      <w:pPr>
        <w:pStyle w:val="1"/>
      </w:pPr>
      <w:bookmarkStart w:id="5" w:name="_Toc492825624"/>
      <w:r>
        <w:rPr>
          <w:rFonts w:hint="eastAsia"/>
        </w:rPr>
        <w:t>模式匹配</w:t>
      </w:r>
      <w:bookmarkEnd w:id="5"/>
    </w:p>
    <w:p w:rsidR="00561030" w:rsidRDefault="003D633C" w:rsidP="003D633C">
      <w:pPr>
        <w:rPr>
          <w:b/>
          <w:color w:val="000000" w:themeColor="text1"/>
        </w:rPr>
      </w:pPr>
      <w:r w:rsidRPr="003D633C">
        <w:rPr>
          <w:rFonts w:hint="eastAsia"/>
          <w:b/>
          <w:color w:val="000000" w:themeColor="text1"/>
        </w:rPr>
        <w:t>1</w:t>
      </w:r>
      <w:r w:rsidRPr="003D633C">
        <w:rPr>
          <w:rFonts w:hint="eastAsia"/>
          <w:b/>
          <w:color w:val="000000" w:themeColor="text1"/>
        </w:rPr>
        <w:t>、</w:t>
      </w:r>
      <w:r w:rsidR="00561030" w:rsidRPr="003D633C">
        <w:rPr>
          <w:rFonts w:hint="eastAsia"/>
          <w:b/>
          <w:color w:val="000000" w:themeColor="text1"/>
        </w:rPr>
        <w:t>利用模式匹配，编写一个</w:t>
      </w:r>
      <w:r w:rsidR="00561030" w:rsidRPr="003D633C">
        <w:rPr>
          <w:rFonts w:hint="eastAsia"/>
          <w:b/>
          <w:color w:val="000000" w:themeColor="text1"/>
        </w:rPr>
        <w:t>swap</w:t>
      </w:r>
      <w:r w:rsidR="00561030" w:rsidRPr="003D633C">
        <w:rPr>
          <w:rFonts w:hint="eastAsia"/>
          <w:b/>
          <w:color w:val="000000" w:themeColor="text1"/>
        </w:rPr>
        <w:t>函数，接受一个整数的对偶，返回对偶的两个组成部件互换位置的新对偶</w:t>
      </w:r>
    </w:p>
    <w:tbl>
      <w:tblPr>
        <w:tblStyle w:val="afc"/>
        <w:tblW w:w="0" w:type="auto"/>
        <w:tblLook w:val="04A0"/>
      </w:tblPr>
      <w:tblGrid>
        <w:gridCol w:w="8777"/>
      </w:tblGrid>
      <w:tr w:rsidR="003D633C" w:rsidTr="003D633C">
        <w:tc>
          <w:tcPr>
            <w:tcW w:w="8777" w:type="dxa"/>
          </w:tcPr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def swap[S,T](tup: (S,T))={</w:t>
            </w:r>
          </w:p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tup match{</w:t>
            </w:r>
          </w:p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  case (a,b) =&gt; (b,a)</w:t>
            </w:r>
          </w:p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  }</w:t>
            </w:r>
          </w:p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swap: [S, T](tup: (S, T))(T, S)</w:t>
            </w:r>
          </w:p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3D633C" w:rsidRP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3D633C">
              <w:rPr>
                <w:rFonts w:ascii="Courier" w:hAnsi="Courier" w:cs="宋体"/>
                <w:color w:val="555555"/>
              </w:rPr>
              <w:t>scala&gt; println(swap[String,Int](("1",2)))</w:t>
            </w:r>
          </w:p>
          <w:p w:rsidR="003D633C" w:rsidRDefault="003D633C" w:rsidP="003D633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000000" w:themeColor="text1"/>
              </w:rPr>
            </w:pPr>
            <w:r w:rsidRPr="003D633C">
              <w:rPr>
                <w:rFonts w:ascii="Courier" w:hAnsi="Courier" w:cs="宋体"/>
                <w:color w:val="555555"/>
              </w:rPr>
              <w:lastRenderedPageBreak/>
              <w:t>(2,1)</w:t>
            </w:r>
          </w:p>
        </w:tc>
      </w:tr>
    </w:tbl>
    <w:p w:rsidR="003D633C" w:rsidRPr="003D633C" w:rsidRDefault="003D633C" w:rsidP="003D633C">
      <w:pPr>
        <w:rPr>
          <w:b/>
          <w:color w:val="000000" w:themeColor="text1"/>
        </w:rPr>
      </w:pPr>
    </w:p>
    <w:p w:rsidR="00561030" w:rsidRDefault="003D633C" w:rsidP="003D633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、</w:t>
      </w:r>
      <w:r w:rsidR="00561030" w:rsidRPr="003D633C">
        <w:rPr>
          <w:rFonts w:hint="eastAsia"/>
          <w:b/>
          <w:color w:val="000000" w:themeColor="text1"/>
        </w:rPr>
        <w:t>利用模式匹配，编写一个</w:t>
      </w:r>
      <w:r w:rsidR="00561030" w:rsidRPr="003D633C">
        <w:rPr>
          <w:rFonts w:hint="eastAsia"/>
          <w:b/>
          <w:color w:val="000000" w:themeColor="text1"/>
        </w:rPr>
        <w:t>swap</w:t>
      </w:r>
      <w:r w:rsidR="00561030" w:rsidRPr="003D633C">
        <w:rPr>
          <w:rFonts w:hint="eastAsia"/>
          <w:b/>
          <w:color w:val="000000" w:themeColor="text1"/>
        </w:rPr>
        <w:t>函数，交换数组中的前两个元素的位置，前提条件是数组长度至少为</w:t>
      </w:r>
      <w:r w:rsidR="00561030" w:rsidRPr="003D633C">
        <w:rPr>
          <w:rFonts w:hint="eastAsia"/>
          <w:b/>
          <w:color w:val="000000" w:themeColor="text1"/>
        </w:rPr>
        <w:t>2</w:t>
      </w:r>
    </w:p>
    <w:p w:rsidR="00725DDB" w:rsidRDefault="00725DDB" w:rsidP="003D633C">
      <w:pPr>
        <w:rPr>
          <w:b/>
          <w:color w:val="000000" w:themeColor="text1"/>
        </w:rPr>
      </w:pPr>
    </w:p>
    <w:tbl>
      <w:tblPr>
        <w:tblStyle w:val="afc"/>
        <w:tblW w:w="0" w:type="auto"/>
        <w:tblLook w:val="04A0"/>
      </w:tblPr>
      <w:tblGrid>
        <w:gridCol w:w="8777"/>
      </w:tblGrid>
      <w:tr w:rsidR="00725DDB" w:rsidTr="003210A1">
        <w:tc>
          <w:tcPr>
            <w:tcW w:w="8777" w:type="dxa"/>
          </w:tcPr>
          <w:p w:rsidR="00725DDB" w:rsidRDefault="00725DDB" w:rsidP="003210A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>scala&gt; def swap(array:Array[Any])={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 xml:space="preserve">     |   array match{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 xml:space="preserve">     |     case Array(first,second,rest @_*)=&gt; Array(second,first)++rest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 xml:space="preserve">     |     case _ =&gt; array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 xml:space="preserve">     |   }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 xml:space="preserve">     | }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>swap: (array: Array[Any])Array[Any]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>scala&gt; println(swap(Array("1","2","3","4")).mkString)</w:t>
            </w:r>
          </w:p>
          <w:p w:rsidR="00725DDB" w:rsidRPr="00725DDB" w:rsidRDefault="00725DDB" w:rsidP="00725DD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rFonts w:ascii="Courier" w:hAnsi="Courier" w:cs="宋体"/>
                <w:color w:val="555555"/>
              </w:rPr>
            </w:pPr>
            <w:r w:rsidRPr="00725DDB">
              <w:rPr>
                <w:rFonts w:ascii="Courier" w:hAnsi="Courier" w:cs="宋体"/>
                <w:color w:val="555555"/>
              </w:rPr>
              <w:t>2134</w:t>
            </w:r>
          </w:p>
          <w:p w:rsidR="00725DDB" w:rsidRDefault="00725DDB" w:rsidP="003210A1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58" w:after="58"/>
              <w:ind w:left="115" w:right="115"/>
              <w:rPr>
                <w:b/>
                <w:color w:val="000000" w:themeColor="text1"/>
              </w:rPr>
            </w:pPr>
          </w:p>
        </w:tc>
      </w:tr>
    </w:tbl>
    <w:p w:rsidR="00725DDB" w:rsidRPr="003D633C" w:rsidRDefault="00725DDB" w:rsidP="00725DDB">
      <w:pPr>
        <w:rPr>
          <w:b/>
          <w:color w:val="000000" w:themeColor="text1"/>
        </w:rPr>
      </w:pPr>
    </w:p>
    <w:p w:rsidR="00561030" w:rsidRDefault="00725DDB" w:rsidP="00725DDB">
      <w:pPr>
        <w:rPr>
          <w:b/>
          <w:color w:val="000000" w:themeColor="text1"/>
        </w:rPr>
      </w:pPr>
      <w:r w:rsidRPr="00725DDB">
        <w:rPr>
          <w:rFonts w:hint="eastAsia"/>
          <w:b/>
          <w:color w:val="000000" w:themeColor="text1"/>
        </w:rPr>
        <w:t>3</w:t>
      </w:r>
      <w:r w:rsidRPr="00725DDB">
        <w:rPr>
          <w:rFonts w:hint="eastAsia"/>
          <w:b/>
          <w:color w:val="000000" w:themeColor="text1"/>
        </w:rPr>
        <w:t>、</w:t>
      </w:r>
      <w:r>
        <w:rPr>
          <w:rFonts w:hint="eastAsia"/>
          <w:b/>
          <w:color w:val="000000" w:themeColor="text1"/>
        </w:rPr>
        <w:t>编写计算</w:t>
      </w:r>
      <w:r>
        <w:rPr>
          <w:rFonts w:hint="eastAsia"/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价格的通用函数。</w:t>
      </w:r>
      <w:r w:rsidRPr="00725DDB">
        <w:rPr>
          <w:rFonts w:hint="eastAsia"/>
          <w:b/>
          <w:color w:val="000000" w:themeColor="text1"/>
        </w:rPr>
        <w:t xml:space="preserve"> </w:t>
      </w:r>
    </w:p>
    <w:p w:rsidR="00725DDB" w:rsidRDefault="00725DDB" w:rsidP="00725DDB">
      <w:pPr>
        <w:rPr>
          <w:b/>
          <w:color w:val="000000" w:themeColor="text1"/>
        </w:rPr>
      </w:pPr>
    </w:p>
    <w:p w:rsidR="00725DDB" w:rsidRPr="00561030" w:rsidRDefault="00725DDB" w:rsidP="00725D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hAnsi="PT Mono" w:cs="Courier New"/>
          <w:color w:val="4D4D4C"/>
          <w:sz w:val="20"/>
          <w:szCs w:val="20"/>
        </w:rPr>
      </w:pPr>
      <w:proofErr w:type="gramStart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>abstract</w:t>
      </w:r>
      <w:proofErr w:type="gramEnd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Item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case class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Article(description: </w:t>
      </w:r>
      <w:r w:rsidRPr="008F7C4C">
        <w:rPr>
          <w:rFonts w:ascii="Lucida Console" w:hAnsi="Lucida Console" w:cs="Courier New"/>
          <w:color w:val="20999D"/>
          <w:sz w:val="18"/>
          <w:szCs w:val="18"/>
        </w:rPr>
        <w:t>String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price: Double) </w:t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extends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Item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case class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Bundle(description: </w:t>
      </w:r>
      <w:r w:rsidRPr="008F7C4C">
        <w:rPr>
          <w:rFonts w:ascii="Lucida Console" w:hAnsi="Lucida Console" w:cs="Courier New"/>
          <w:color w:val="20999D"/>
          <w:sz w:val="18"/>
          <w:szCs w:val="18"/>
        </w:rPr>
        <w:t>String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discount: Double, items: Item*) </w:t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extends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Item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val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special =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Bundle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"Father's day special"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20.0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Article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"Scala for the Impatient"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39.95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),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Bundle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"Anchor Distillery Sampler"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10.0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Article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"Old Potrero Straight Rye Whiskey"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79.95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),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           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Article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</w:t>
      </w:r>
      <w:r w:rsidRPr="008F7C4C">
        <w:rPr>
          <w:rFonts w:ascii="Lucida Console" w:hAnsi="Lucida Console" w:cs="Courier New"/>
          <w:b/>
          <w:bCs/>
          <w:color w:val="008000"/>
          <w:sz w:val="18"/>
          <w:szCs w:val="18"/>
        </w:rPr>
        <w:t>"Junípero Gin"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, </w:t>
      </w:r>
      <w:r w:rsidRPr="008F7C4C">
        <w:rPr>
          <w:rFonts w:ascii="Lucida Console" w:hAnsi="Lucida Console" w:cs="Courier New"/>
          <w:color w:val="0000FF"/>
          <w:sz w:val="18"/>
          <w:szCs w:val="18"/>
        </w:rPr>
        <w:t>32.95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)))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</w:r>
    </w:p>
    <w:p w:rsidR="00725DDB" w:rsidRDefault="00725DDB" w:rsidP="00725DDB">
      <w:pPr>
        <w:rPr>
          <w:b/>
          <w:color w:val="000000" w:themeColor="text1"/>
        </w:rPr>
      </w:pPr>
    </w:p>
    <w:p w:rsidR="00725DDB" w:rsidRDefault="00725DDB" w:rsidP="00725DDB">
      <w:pPr>
        <w:rPr>
          <w:b/>
          <w:color w:val="000000" w:themeColor="text1"/>
        </w:rPr>
      </w:pPr>
      <w:proofErr w:type="gramStart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 xml:space="preserve">price(it: Item): Double = it </w:t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match 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{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</w:t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case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Article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(_, p) =&gt; p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 xml:space="preserve">  </w:t>
      </w:r>
      <w:r w:rsidRPr="008F7C4C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case </w:t>
      </w:r>
      <w:r w:rsidRPr="008F7C4C">
        <w:rPr>
          <w:rFonts w:ascii="Lucida Console" w:hAnsi="Lucida Console" w:cs="Courier New"/>
          <w:i/>
          <w:iCs/>
          <w:color w:val="000000"/>
          <w:sz w:val="18"/>
          <w:szCs w:val="18"/>
        </w:rPr>
        <w:t>Bundle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t>(_, disc, its @ _*) =&gt; its.map(price _).sum - disc</w:t>
      </w:r>
      <w:r w:rsidRPr="008F7C4C">
        <w:rPr>
          <w:rFonts w:ascii="Lucida Console" w:hAnsi="Lucida Console" w:cs="Courier New"/>
          <w:color w:val="000000"/>
          <w:sz w:val="18"/>
          <w:szCs w:val="18"/>
        </w:rPr>
        <w:br/>
        <w:t>}</w:t>
      </w:r>
    </w:p>
    <w:p w:rsidR="00725DDB" w:rsidRPr="00725DDB" w:rsidRDefault="00725DDB" w:rsidP="00725DDB">
      <w:pPr>
        <w:rPr>
          <w:b/>
          <w:color w:val="000000" w:themeColor="text1"/>
        </w:rPr>
      </w:pPr>
    </w:p>
    <w:p w:rsidR="00561030" w:rsidRDefault="003210A1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、通过</w:t>
      </w:r>
      <w:r>
        <w:rPr>
          <w:rFonts w:hint="eastAsia"/>
          <w:b/>
          <w:color w:val="000000" w:themeColor="text1"/>
        </w:rPr>
        <w:t>case</w:t>
      </w:r>
      <w:proofErr w:type="gramStart"/>
      <w:r>
        <w:rPr>
          <w:rFonts w:hint="eastAsia"/>
          <w:b/>
          <w:color w:val="000000" w:themeColor="text1"/>
        </w:rPr>
        <w:t>类制作</w:t>
      </w:r>
      <w:proofErr w:type="gramEnd"/>
      <w:r>
        <w:rPr>
          <w:rFonts w:hint="eastAsia"/>
          <w:b/>
          <w:color w:val="000000" w:themeColor="text1"/>
        </w:rPr>
        <w:t>一颗二叉树</w:t>
      </w:r>
      <w:r w:rsidR="00561030" w:rsidRPr="003210A1">
        <w:rPr>
          <w:rFonts w:hint="eastAsia"/>
          <w:b/>
          <w:color w:val="000000" w:themeColor="text1"/>
        </w:rPr>
        <w:t>。我们不妨从二叉树开始。</w:t>
      </w:r>
      <w:r w:rsidR="00561030" w:rsidRPr="00561030">
        <w:rPr>
          <w:rFonts w:ascii="Microsoft JhengHei" w:eastAsia="Microsoft JhengHei" w:hAnsi="Microsoft JhengHei" w:hint="eastAsia"/>
          <w:color w:val="555555"/>
        </w:rPr>
        <w:br/>
      </w:r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sealed abstract class BinaryTree</w:t>
      </w:r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</w:r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lastRenderedPageBreak/>
        <w:t>case class Leaf(value : Int) extends BinaryTree</w:t>
      </w:r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  <w:t>case class Node(left : BinaryTree,right : BinaryTree) extends BinaryTree</w:t>
      </w:r>
      <w:r w:rsidR="00561030" w:rsidRPr="00561030">
        <w:rPr>
          <w:rFonts w:ascii="Microsoft JhengHei" w:eastAsia="Microsoft JhengHei" w:hAnsi="Microsoft JhengHei" w:hint="eastAsia"/>
          <w:color w:val="555555"/>
        </w:rPr>
        <w:br/>
      </w:r>
      <w:r w:rsidR="00561030" w:rsidRPr="003210A1">
        <w:rPr>
          <w:rFonts w:hint="eastAsia"/>
          <w:b/>
          <w:color w:val="000000" w:themeColor="text1"/>
        </w:rPr>
        <w:t>编写一个</w:t>
      </w:r>
      <w:r>
        <w:rPr>
          <w:rFonts w:hint="eastAsia"/>
          <w:b/>
          <w:color w:val="000000" w:themeColor="text1"/>
        </w:rPr>
        <w:t>通用</w:t>
      </w:r>
      <w:r w:rsidR="00561030" w:rsidRPr="003210A1">
        <w:rPr>
          <w:rFonts w:hint="eastAsia"/>
          <w:b/>
          <w:color w:val="000000" w:themeColor="text1"/>
        </w:rPr>
        <w:t>函数计算所有叶子节点中的元素之</w:t>
      </w:r>
      <w:proofErr w:type="gramStart"/>
      <w:r w:rsidR="00561030" w:rsidRPr="003210A1">
        <w:rPr>
          <w:rFonts w:hint="eastAsia"/>
          <w:b/>
          <w:color w:val="000000" w:themeColor="text1"/>
        </w:rPr>
        <w:t>和</w:t>
      </w:r>
      <w:proofErr w:type="gramEnd"/>
      <w:r w:rsidR="00561030" w:rsidRPr="003210A1">
        <w:rPr>
          <w:rFonts w:hint="eastAsia"/>
          <w:b/>
          <w:color w:val="000000" w:themeColor="text1"/>
        </w:rPr>
        <w:t>。</w:t>
      </w:r>
    </w:p>
    <w:p w:rsidR="003210A1" w:rsidRDefault="003210A1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sealed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abstract class BinaryTree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Leaf(value : Int) extends BinaryTree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Node(left: BinaryTree, right:BinaryTree) extends BinaryTree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leafSum(tree:BinaryTree):Int={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tree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match {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Node(a,b) =&gt; leafSum(a) + leafSum(b)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Leaf(v) =&gt; v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r = Node(Leaf(3),Node(Leaf(3),Leaf(9)))</w:t>
      </w:r>
    </w:p>
    <w:p w:rsidR="003210A1" w:rsidRPr="003210A1" w:rsidRDefault="003210A1" w:rsidP="003210A1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leafSum(r))</w:t>
      </w:r>
    </w:p>
    <w:p w:rsidR="00561030" w:rsidRDefault="003210A1" w:rsidP="003210A1">
      <w:pPr>
        <w:shd w:val="clear" w:color="auto" w:fill="FFFFFF"/>
        <w:spacing w:before="150" w:after="15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、</w:t>
      </w:r>
      <w:r w:rsidR="00561030" w:rsidRPr="003210A1">
        <w:rPr>
          <w:rFonts w:hint="eastAsia"/>
          <w:b/>
          <w:color w:val="000000" w:themeColor="text1"/>
        </w:rPr>
        <w:t>扩展前一个练习中的树，使得每个节点可以有任意多的后代，并重</w:t>
      </w:r>
      <w:proofErr w:type="gramStart"/>
      <w:r w:rsidR="00561030" w:rsidRPr="003210A1">
        <w:rPr>
          <w:rFonts w:hint="eastAsia"/>
          <w:b/>
          <w:color w:val="000000" w:themeColor="text1"/>
        </w:rPr>
        <w:t>新实现</w:t>
      </w:r>
      <w:proofErr w:type="gramEnd"/>
      <w:r>
        <w:rPr>
          <w:rFonts w:hint="eastAsia"/>
          <w:b/>
          <w:color w:val="000000" w:themeColor="text1"/>
        </w:rPr>
        <w:t>计算</w:t>
      </w:r>
      <w:r w:rsidR="00561030" w:rsidRPr="003210A1">
        <w:rPr>
          <w:rFonts w:hint="eastAsia"/>
          <w:b/>
          <w:color w:val="000000" w:themeColor="text1"/>
        </w:rPr>
        <w:t>函数。</w:t>
      </w:r>
      <w:r>
        <w:rPr>
          <w:rFonts w:hint="eastAsia"/>
          <w:b/>
          <w:color w:val="000000" w:themeColor="text1"/>
        </w:rPr>
        <w:t>完成下面这棵树的叶子节点元素统计：</w:t>
      </w:r>
      <w:r w:rsidR="00561030" w:rsidRPr="003210A1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Node(Node(Leaf(3),Leaf(8)),Leaf(2),Node(Leaf(5)))</w:t>
      </w:r>
    </w:p>
    <w:p w:rsidR="003210A1" w:rsidRDefault="003210A1" w:rsidP="00561030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sealed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abstract class BinaryTree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Leaf(value: Int) extends BinaryTree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Node(tr: BinaryTree*) extends BinaryTree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leafSum(tree:BinaryTree):Int={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tree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match {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Node(r @_*) =&gt; r.map(leafSum).sum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Leaf(v) =&gt; v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r = Node(Node(Leaf(3), Leaf(8)), Leaf(2), Node(Leaf(5)))</w:t>
      </w:r>
    </w:p>
    <w:p w:rsidR="003210A1" w:rsidRPr="003210A1" w:rsidRDefault="003210A1" w:rsidP="003210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3210A1">
        <w:rPr>
          <w:rFonts w:ascii="Lucida Console" w:hAnsi="Lucida Console" w:cs="Courier New"/>
          <w:b/>
          <w:bCs/>
          <w:color w:val="000080"/>
          <w:sz w:val="18"/>
          <w:szCs w:val="18"/>
        </w:rPr>
        <w:t>leafSum(r))</w:t>
      </w:r>
    </w:p>
    <w:p w:rsidR="00787999" w:rsidRDefault="003210A1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、</w:t>
      </w:r>
      <w:r w:rsidR="00561030" w:rsidRPr="003210A1">
        <w:rPr>
          <w:rFonts w:hint="eastAsia"/>
          <w:b/>
          <w:color w:val="000000" w:themeColor="text1"/>
        </w:rPr>
        <w:t>扩展前一个练习中的树，使得</w:t>
      </w:r>
      <w:proofErr w:type="gramStart"/>
      <w:r w:rsidR="00561030" w:rsidRPr="003210A1">
        <w:rPr>
          <w:rFonts w:hint="eastAsia"/>
          <w:b/>
          <w:color w:val="000000" w:themeColor="text1"/>
        </w:rPr>
        <w:t>每个非</w:t>
      </w:r>
      <w:proofErr w:type="gramEnd"/>
      <w:r w:rsidR="00561030" w:rsidRPr="003210A1">
        <w:rPr>
          <w:rFonts w:hint="eastAsia"/>
          <w:b/>
          <w:color w:val="000000" w:themeColor="text1"/>
        </w:rPr>
        <w:t>叶子节点除了后代之外，能够存放一个操作符。然后编写一个</w:t>
      </w:r>
      <w:r w:rsidR="00561030" w:rsidRPr="003210A1">
        <w:rPr>
          <w:rFonts w:hint="eastAsia"/>
          <w:b/>
          <w:color w:val="000000" w:themeColor="text1"/>
        </w:rPr>
        <w:t>eval</w:t>
      </w:r>
      <w:r w:rsidR="00561030" w:rsidRPr="003210A1">
        <w:rPr>
          <w:rFonts w:hint="eastAsia"/>
          <w:b/>
          <w:color w:val="000000" w:themeColor="text1"/>
        </w:rPr>
        <w:t>函数来计算它的值。举例来说：</w:t>
      </w:r>
    </w:p>
    <w:p w:rsidR="00787999" w:rsidRDefault="00787999" w:rsidP="00787999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color w:val="555555"/>
        </w:rPr>
      </w:pPr>
      <w:r w:rsidRPr="00787999">
        <w:rPr>
          <w:rFonts w:ascii="Microsoft JhengHei" w:eastAsia="Microsoft JhengHei" w:hAnsi="Microsoft JhengHei"/>
          <w:noProof/>
          <w:color w:val="555555"/>
        </w:rPr>
        <w:lastRenderedPageBreak/>
        <w:drawing>
          <wp:inline distT="0" distB="0" distL="0" distR="0">
            <wp:extent cx="1144143" cy="119995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260" cy="12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999">
        <w:rPr>
          <w:rFonts w:hint="eastAsia"/>
          <w:b/>
          <w:color w:val="000000" w:themeColor="text1"/>
        </w:rPr>
        <w:t>上面这棵树的值为</w:t>
      </w:r>
      <w:r w:rsidRPr="00787999">
        <w:rPr>
          <w:rFonts w:hint="eastAsia"/>
          <w:b/>
          <w:color w:val="000000" w:themeColor="text1"/>
        </w:rPr>
        <w:t>(3 * 8) + 2 + (-5) = 21</w:t>
      </w:r>
      <w:r w:rsidR="00561030" w:rsidRPr="00561030">
        <w:rPr>
          <w:rFonts w:ascii="Microsoft JhengHei" w:eastAsia="Microsoft JhengHei" w:hAnsi="Microsoft JhengHei" w:hint="eastAsia"/>
          <w:color w:val="555555"/>
        </w:rPr>
        <w:br/>
      </w:r>
      <w:r w:rsidRPr="00787999">
        <w:rPr>
          <w:rFonts w:hint="eastAsia"/>
          <w:b/>
          <w:color w:val="000000" w:themeColor="text1"/>
        </w:rPr>
        <w:t>新的</w:t>
      </w:r>
      <w:r w:rsidRPr="00787999">
        <w:rPr>
          <w:rFonts w:hint="eastAsia"/>
          <w:b/>
          <w:color w:val="000000" w:themeColor="text1"/>
        </w:rPr>
        <w:t>case</w:t>
      </w:r>
      <w:r w:rsidRPr="00787999">
        <w:rPr>
          <w:rFonts w:hint="eastAsia"/>
          <w:b/>
          <w:color w:val="000000" w:themeColor="text1"/>
        </w:rPr>
        <w:t>类如下：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sealed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abstract class BinaryTree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Leaf(value: Int) extends BinaryTree</w:t>
      </w:r>
    </w:p>
    <w:p w:rsid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Node(op: Char, leafs: BinaryTree*) extends BinaryTree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 w:themeColor="text1"/>
        </w:rPr>
      </w:pPr>
      <w:r w:rsidRPr="00787999">
        <w:rPr>
          <w:rFonts w:hint="eastAsia"/>
          <w:b/>
          <w:color w:val="000000" w:themeColor="text1"/>
        </w:rPr>
        <w:t>完成下面的树的计算：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Node(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'+', Node('*', Leaf(3), Leaf(8)), Leaf(2),  Node('-', Leaf(5)))</w:t>
      </w:r>
    </w:p>
    <w:p w:rsidR="00787999" w:rsidRPr="00787999" w:rsidRDefault="00561030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61030">
        <w:rPr>
          <w:rFonts w:ascii="Microsoft JhengHei" w:eastAsia="Microsoft JhengHei" w:hAnsi="Microsoft JhengHei" w:hint="eastAsia"/>
          <w:color w:val="555555"/>
        </w:rPr>
        <w:br/>
      </w:r>
      <w:proofErr w:type="gramStart"/>
      <w:r w:rsidR="00787999"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sealed</w:t>
      </w:r>
      <w:proofErr w:type="gramEnd"/>
      <w:r w:rsidR="00787999"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abstract class BinaryTree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Leaf(value: Int) extends BinaryTree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Node(op: Char, leafs: BinaryTree*) extends BinaryTree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eval(tree:BinaryTree):Int= {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tree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match {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Node(op, leafs@_*) =&gt; op match {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  </w:t>
      </w: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'+' =&gt; leafs.map(eval _).sum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  </w:t>
      </w: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'-' =&gt; -leafs.map(eval _).sum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  </w:t>
      </w: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'*' =&gt; leafs.map(eval _).product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}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case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Leaf(x) =&gt; x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val x = Node('+', Node('*', Leaf(3), Leaf(8)), Leaf(2),  Node('-', Leaf(5)))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x)</w:t>
      </w:r>
    </w:p>
    <w:p w:rsidR="00561030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eval(x))</w:t>
      </w:r>
    </w:p>
    <w:p w:rsidR="00561030" w:rsidRDefault="00787999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7</w:t>
      </w:r>
      <w:r>
        <w:rPr>
          <w:rFonts w:hint="eastAsia"/>
          <w:b/>
          <w:color w:val="000000" w:themeColor="text1"/>
        </w:rPr>
        <w:t>、</w:t>
      </w:r>
      <w:r w:rsidR="00561030" w:rsidRPr="00787999">
        <w:rPr>
          <w:rFonts w:hint="eastAsia"/>
          <w:b/>
          <w:color w:val="000000" w:themeColor="text1"/>
        </w:rPr>
        <w:t>编写一个函数，计算</w:t>
      </w:r>
      <w:r w:rsidR="00561030" w:rsidRPr="00787999">
        <w:rPr>
          <w:rFonts w:hint="eastAsia"/>
          <w:b/>
          <w:color w:val="000000" w:themeColor="text1"/>
        </w:rPr>
        <w:t>List[Option[Int]]</w:t>
      </w:r>
      <w:r w:rsidR="00561030" w:rsidRPr="00787999">
        <w:rPr>
          <w:rFonts w:hint="eastAsia"/>
          <w:b/>
          <w:color w:val="000000" w:themeColor="text1"/>
        </w:rPr>
        <w:t>中所有非</w:t>
      </w:r>
      <w:r w:rsidR="00561030" w:rsidRPr="00787999">
        <w:rPr>
          <w:rFonts w:hint="eastAsia"/>
          <w:b/>
          <w:color w:val="000000" w:themeColor="text1"/>
        </w:rPr>
        <w:t>None</w:t>
      </w:r>
      <w:r w:rsidR="00561030" w:rsidRPr="00787999">
        <w:rPr>
          <w:rFonts w:hint="eastAsia"/>
          <w:b/>
          <w:color w:val="000000" w:themeColor="text1"/>
        </w:rPr>
        <w:t>值之</w:t>
      </w:r>
      <w:proofErr w:type="gramStart"/>
      <w:r w:rsidR="00561030" w:rsidRPr="00787999">
        <w:rPr>
          <w:rFonts w:hint="eastAsia"/>
          <w:b/>
          <w:color w:val="000000" w:themeColor="text1"/>
        </w:rPr>
        <w:t>和</w:t>
      </w:r>
      <w:proofErr w:type="gramEnd"/>
      <w:r w:rsidR="00561030" w:rsidRPr="00787999">
        <w:rPr>
          <w:rFonts w:hint="eastAsia"/>
          <w:b/>
          <w:color w:val="000000" w:themeColor="text1"/>
        </w:rPr>
        <w:t>。不得使用</w:t>
      </w:r>
      <w:r w:rsidR="00561030" w:rsidRPr="00787999">
        <w:rPr>
          <w:rFonts w:hint="eastAsia"/>
          <w:b/>
          <w:color w:val="000000" w:themeColor="text1"/>
        </w:rPr>
        <w:t>match</w:t>
      </w:r>
      <w:r w:rsidR="00561030" w:rsidRPr="00787999">
        <w:rPr>
          <w:rFonts w:hint="eastAsia"/>
          <w:b/>
          <w:color w:val="000000" w:themeColor="text1"/>
        </w:rPr>
        <w:t>语句。</w:t>
      </w:r>
    </w:p>
    <w:p w:rsidR="00787999" w:rsidRDefault="00787999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sum(lst: List[Option[Int]]) = lst.map(_.getOrElse(0)).sum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x = List(Some(1), None, Some(2), None, Some(3))</w:t>
      </w:r>
    </w:p>
    <w:p w:rsidR="00787999" w:rsidRPr="00787999" w:rsidRDefault="00787999" w:rsidP="0078799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787999">
        <w:rPr>
          <w:rFonts w:ascii="Lucida Console" w:hAnsi="Lucida Console" w:cs="Courier New"/>
          <w:b/>
          <w:bCs/>
          <w:color w:val="000080"/>
          <w:sz w:val="18"/>
          <w:szCs w:val="18"/>
        </w:rPr>
        <w:t>sum(x))</w:t>
      </w:r>
    </w:p>
    <w:p w:rsidR="00787999" w:rsidRDefault="00787999" w:rsidP="00561030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604377" w:rsidRDefault="00604377" w:rsidP="00486E27">
      <w:pPr>
        <w:pStyle w:val="1"/>
      </w:pPr>
      <w:bookmarkStart w:id="6" w:name="_Toc492825625"/>
      <w:r>
        <w:rPr>
          <w:rFonts w:hint="eastAsia"/>
        </w:rPr>
        <w:lastRenderedPageBreak/>
        <w:t>高阶函数</w:t>
      </w:r>
      <w:bookmarkEnd w:id="6"/>
    </w:p>
    <w:p w:rsidR="008932F8" w:rsidRPr="00561030" w:rsidRDefault="008932F8" w:rsidP="008932F8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color w:val="555555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Pr="00787999">
        <w:rPr>
          <w:rFonts w:hint="eastAsia"/>
          <w:b/>
          <w:color w:val="000000" w:themeColor="text1"/>
        </w:rPr>
        <w:t>编写一个</w:t>
      </w:r>
      <w:r w:rsidRPr="008932F8">
        <w:rPr>
          <w:rFonts w:hint="eastAsia"/>
          <w:b/>
          <w:color w:val="000000" w:themeColor="text1"/>
        </w:rPr>
        <w:t>compose</w:t>
      </w:r>
      <w:r w:rsidRPr="00787999">
        <w:rPr>
          <w:rFonts w:hint="eastAsia"/>
          <w:b/>
          <w:color w:val="000000" w:themeColor="text1"/>
        </w:rPr>
        <w:t>函数，将两个类型为</w:t>
      </w:r>
      <w:r w:rsidRPr="00787999">
        <w:rPr>
          <w:rFonts w:hint="eastAsia"/>
          <w:b/>
          <w:color w:val="000000" w:themeColor="text1"/>
        </w:rPr>
        <w:t>Double=&gt;Option[Double]</w:t>
      </w:r>
      <w:r w:rsidRPr="00787999">
        <w:rPr>
          <w:rFonts w:hint="eastAsia"/>
          <w:b/>
          <w:color w:val="000000" w:themeColor="text1"/>
        </w:rPr>
        <w:t>的函数组合在一起，产生另一个同样类型的函数。如果其中一个函数返回</w:t>
      </w:r>
      <w:r w:rsidRPr="00787999">
        <w:rPr>
          <w:rFonts w:hint="eastAsia"/>
          <w:b/>
          <w:color w:val="000000" w:themeColor="text1"/>
        </w:rPr>
        <w:t>None</w:t>
      </w:r>
      <w:r w:rsidRPr="00787999">
        <w:rPr>
          <w:rFonts w:hint="eastAsia"/>
          <w:b/>
          <w:color w:val="000000" w:themeColor="text1"/>
        </w:rPr>
        <w:t>，则组合函数也应返回</w:t>
      </w:r>
      <w:r w:rsidRPr="00787999">
        <w:rPr>
          <w:rFonts w:hint="eastAsia"/>
          <w:b/>
          <w:color w:val="000000" w:themeColor="text1"/>
        </w:rPr>
        <w:t>None</w:t>
      </w:r>
      <w:r w:rsidRPr="00787999">
        <w:rPr>
          <w:rFonts w:hint="eastAsia"/>
          <w:b/>
          <w:color w:val="000000" w:themeColor="text1"/>
        </w:rPr>
        <w:t>。例如：</w:t>
      </w:r>
      <w:r w:rsidRPr="00561030">
        <w:rPr>
          <w:rFonts w:ascii="Microsoft JhengHei" w:eastAsia="Microsoft JhengHei" w:hAnsi="Microsoft JhengHei" w:hint="eastAsia"/>
          <w:color w:val="555555"/>
        </w:rPr>
        <w:br/>
      </w:r>
      <w:r w:rsidRPr="008932F8">
        <w:rPr>
          <w:rFonts w:hint="eastAsia"/>
          <w:b/>
          <w:color w:val="000000" w:themeColor="text1"/>
        </w:rPr>
        <w:t>def f(x : Double) = if ( x &gt;= 0) Some(sqrt(x)) else None</w:t>
      </w:r>
      <w:r w:rsidRPr="008932F8">
        <w:rPr>
          <w:rFonts w:hint="eastAsia"/>
          <w:b/>
          <w:color w:val="000000" w:themeColor="text1"/>
        </w:rPr>
        <w:br/>
        <w:t>def g(x : Double) = if ( x != 1) Some( 1 / ( x - 1)) else None</w:t>
      </w:r>
      <w:r w:rsidRPr="008932F8">
        <w:rPr>
          <w:rFonts w:hint="eastAsia"/>
          <w:b/>
          <w:color w:val="000000" w:themeColor="text1"/>
        </w:rPr>
        <w:br/>
        <w:t>val h = compose(f,g)</w:t>
      </w:r>
      <w:r w:rsidRPr="008932F8">
        <w:rPr>
          <w:rFonts w:hint="eastAsia"/>
          <w:b/>
          <w:color w:val="000000" w:themeColor="text1"/>
        </w:rPr>
        <w:br/>
        <w:t>h(2)</w:t>
      </w:r>
      <w:r w:rsidRPr="008932F8">
        <w:rPr>
          <w:rFonts w:hint="eastAsia"/>
          <w:b/>
          <w:color w:val="000000" w:themeColor="text1"/>
        </w:rPr>
        <w:t>将得到</w:t>
      </w:r>
      <w:r w:rsidRPr="008932F8">
        <w:rPr>
          <w:rFonts w:hint="eastAsia"/>
          <w:b/>
          <w:color w:val="000000" w:themeColor="text1"/>
        </w:rPr>
        <w:t>Some(1)</w:t>
      </w:r>
      <w:r w:rsidRPr="008932F8">
        <w:rPr>
          <w:rFonts w:hint="eastAsia"/>
          <w:b/>
          <w:color w:val="000000" w:themeColor="text1"/>
        </w:rPr>
        <w:t>，而</w:t>
      </w:r>
      <w:r w:rsidRPr="008932F8">
        <w:rPr>
          <w:rFonts w:hint="eastAsia"/>
          <w:b/>
          <w:color w:val="000000" w:themeColor="text1"/>
        </w:rPr>
        <w:t>h(1)</w:t>
      </w:r>
      <w:r w:rsidRPr="008932F8">
        <w:rPr>
          <w:rFonts w:hint="eastAsia"/>
          <w:b/>
          <w:color w:val="000000" w:themeColor="text1"/>
        </w:rPr>
        <w:t>和</w:t>
      </w:r>
      <w:r w:rsidRPr="008932F8">
        <w:rPr>
          <w:rFonts w:hint="eastAsia"/>
          <w:b/>
          <w:color w:val="000000" w:themeColor="text1"/>
        </w:rPr>
        <w:t>h(0)</w:t>
      </w:r>
      <w:r w:rsidRPr="008932F8">
        <w:rPr>
          <w:rFonts w:hint="eastAsia"/>
          <w:b/>
          <w:color w:val="000000" w:themeColor="text1"/>
        </w:rPr>
        <w:t>将得到</w:t>
      </w:r>
      <w:r w:rsidRPr="008932F8">
        <w:rPr>
          <w:rFonts w:hint="eastAsia"/>
          <w:b/>
          <w:color w:val="000000" w:themeColor="text1"/>
        </w:rPr>
        <w:t>None</w:t>
      </w:r>
    </w:p>
    <w:p w:rsidR="008932F8" w:rsidRDefault="008932F8" w:rsidP="008932F8">
      <w:pPr>
        <w:pStyle w:val="NormalIndent1"/>
        <w:ind w:firstLine="0"/>
        <w:rPr>
          <w:rFonts w:hint="default"/>
        </w:rPr>
      </w:pP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compose(f:Double=&gt;Option[Double],g:Double=&gt;Option[Double])={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(</w:t>
      </w: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x :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Double) =&gt;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if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(f(x) == None || g(x) == None) None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else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g(x)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import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scala.math.sqrt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f(x : Double) = if ( x &gt;= 0) Some(sqrt(x)) else None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g(x : Double) = if ( x != 1) Some( 1 / ( x - 1)) else None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h = compose(f,g)</w:t>
      </w:r>
    </w:p>
    <w:p w:rsidR="008932F8" w:rsidRPr="008932F8" w:rsidRDefault="008932F8" w:rsidP="00893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8932F8">
        <w:rPr>
          <w:rFonts w:ascii="Lucida Console" w:hAnsi="Lucida Console" w:cs="Courier New"/>
          <w:b/>
          <w:bCs/>
          <w:color w:val="000080"/>
          <w:sz w:val="18"/>
          <w:szCs w:val="18"/>
        </w:rPr>
        <w:t>h(2))</w:t>
      </w:r>
    </w:p>
    <w:p w:rsidR="008932F8" w:rsidRPr="008932F8" w:rsidRDefault="008932F8" w:rsidP="008932F8">
      <w:pPr>
        <w:pStyle w:val="NormalIndent1"/>
        <w:ind w:firstLine="0"/>
        <w:rPr>
          <w:rFonts w:hint="default"/>
        </w:rPr>
      </w:pPr>
    </w:p>
    <w:p w:rsidR="00724DBD" w:rsidRDefault="008932F8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、</w:t>
      </w:r>
      <w:r w:rsidR="00724DBD" w:rsidRPr="008932F8">
        <w:rPr>
          <w:rFonts w:hint="eastAsia"/>
          <w:b/>
          <w:color w:val="000000" w:themeColor="text1"/>
        </w:rPr>
        <w:t>编写函数</w:t>
      </w:r>
      <w:r w:rsidR="00724DBD" w:rsidRPr="008932F8">
        <w:rPr>
          <w:rFonts w:hint="eastAsia"/>
          <w:b/>
          <w:color w:val="000000" w:themeColor="text1"/>
        </w:rPr>
        <w:t>values(fun:(Int)=&gt;Int,low:Int,high:Int),</w:t>
      </w:r>
      <w:r w:rsidR="00724DBD" w:rsidRPr="008932F8">
        <w:rPr>
          <w:rFonts w:hint="eastAsia"/>
          <w:b/>
          <w:color w:val="000000" w:themeColor="text1"/>
        </w:rPr>
        <w:t>该函数输出一个集合，对应给定区间内给定函数的输入和输出。比如，</w:t>
      </w:r>
      <w:r w:rsidR="00724DBD" w:rsidRPr="008932F8">
        <w:rPr>
          <w:rFonts w:hint="eastAsia"/>
          <w:b/>
          <w:color w:val="000000" w:themeColor="text1"/>
        </w:rPr>
        <w:t>values(x=&gt;x*x,-5,5)</w:t>
      </w:r>
      <w:r w:rsidR="00724DBD" w:rsidRPr="008932F8">
        <w:rPr>
          <w:rFonts w:hint="eastAsia"/>
          <w:b/>
          <w:color w:val="000000" w:themeColor="text1"/>
        </w:rPr>
        <w:t>应该产出一个对偶的集合</w:t>
      </w:r>
      <w:r w:rsidR="00724DBD" w:rsidRPr="008932F8">
        <w:rPr>
          <w:rFonts w:hint="eastAsia"/>
          <w:b/>
          <w:color w:val="000000" w:themeColor="text1"/>
        </w:rPr>
        <w:t>(-5,25),(-4,16),(-3,9),</w:t>
      </w:r>
      <w:r w:rsidR="00724DBD" w:rsidRPr="008932F8">
        <w:rPr>
          <w:rFonts w:hint="eastAsia"/>
          <w:b/>
          <w:color w:val="000000" w:themeColor="text1"/>
        </w:rPr>
        <w:t>…</w:t>
      </w:r>
      <w:r w:rsidR="00724DBD" w:rsidRPr="008932F8">
        <w:rPr>
          <w:rFonts w:hint="eastAsia"/>
          <w:b/>
          <w:color w:val="000000" w:themeColor="text1"/>
        </w:rPr>
        <w:t>,(5,25)</w:t>
      </w:r>
    </w:p>
    <w:p w:rsidR="00432705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def values(fun:(Int)=&gt;Int,low:Int,high:Int) ={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var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array = List[(Int,Int)]()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low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to high foreach {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x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=&gt;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  </w:t>
      </w: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array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= (x, fun(x)) :: array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array</w:t>
      </w:r>
      <w:proofErr w:type="gramEnd"/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values(x =&gt; x * x, -5, 5).mkString)</w:t>
      </w:r>
    </w:p>
    <w:p w:rsidR="00432705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、</w:t>
      </w:r>
      <w:r w:rsidR="00724DBD" w:rsidRPr="00432705">
        <w:rPr>
          <w:rFonts w:hint="eastAsia"/>
          <w:b/>
          <w:color w:val="000000" w:themeColor="text1"/>
        </w:rPr>
        <w:t>如何用</w:t>
      </w:r>
      <w:r w:rsidR="00724DBD" w:rsidRPr="00432705">
        <w:rPr>
          <w:rFonts w:hint="eastAsia"/>
          <w:b/>
          <w:color w:val="000000" w:themeColor="text1"/>
        </w:rPr>
        <w:t>reduceLeft</w:t>
      </w:r>
      <w:r w:rsidR="00724DBD" w:rsidRPr="00432705">
        <w:rPr>
          <w:rFonts w:hint="eastAsia"/>
          <w:b/>
          <w:color w:val="000000" w:themeColor="text1"/>
        </w:rPr>
        <w:t>得到数组</w:t>
      </w:r>
      <w:r w:rsidRPr="00432705">
        <w:rPr>
          <w:b/>
          <w:color w:val="000000" w:themeColor="text1"/>
        </w:rPr>
        <w:t>Array(1,333,4,6,4,4,9,32,6,9,0,2)</w:t>
      </w:r>
      <w:r w:rsidR="00724DBD" w:rsidRPr="00432705">
        <w:rPr>
          <w:rFonts w:hint="eastAsia"/>
          <w:b/>
          <w:color w:val="000000" w:themeColor="text1"/>
        </w:rPr>
        <w:t>中的最大元素</w:t>
      </w:r>
      <w:r w:rsidR="00724DBD" w:rsidRPr="00432705">
        <w:rPr>
          <w:rFonts w:hint="eastAsia"/>
          <w:b/>
          <w:color w:val="000000" w:themeColor="text1"/>
        </w:rPr>
        <w:t>?</w:t>
      </w:r>
    </w:p>
    <w:p w:rsidR="00432705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>val arr = Array(1,333,4,6,4,4,9,32,6,9,0,2)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print(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arr.reduceLeft((l,r)=&gt;if(l&gt;=r) l else r))</w:t>
      </w:r>
    </w:p>
    <w:p w:rsidR="00432705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、</w:t>
      </w:r>
      <w:r w:rsidR="00724DBD" w:rsidRPr="00432705">
        <w:rPr>
          <w:rFonts w:hint="eastAsia"/>
          <w:b/>
          <w:color w:val="000000" w:themeColor="text1"/>
        </w:rPr>
        <w:t>用</w:t>
      </w:r>
      <w:r w:rsidR="00724DBD" w:rsidRPr="00432705">
        <w:rPr>
          <w:rFonts w:hint="eastAsia"/>
          <w:b/>
          <w:color w:val="000000" w:themeColor="text1"/>
        </w:rPr>
        <w:t>to</w:t>
      </w:r>
      <w:r w:rsidR="00724DBD" w:rsidRPr="00432705">
        <w:rPr>
          <w:rFonts w:hint="eastAsia"/>
          <w:b/>
          <w:color w:val="000000" w:themeColor="text1"/>
        </w:rPr>
        <w:t>和</w:t>
      </w:r>
      <w:r w:rsidR="00724DBD" w:rsidRPr="00432705">
        <w:rPr>
          <w:rFonts w:hint="eastAsia"/>
          <w:b/>
          <w:color w:val="000000" w:themeColor="text1"/>
        </w:rPr>
        <w:t>reduceLeft</w:t>
      </w:r>
      <w:r w:rsidR="00724DBD" w:rsidRPr="00432705">
        <w:rPr>
          <w:rFonts w:hint="eastAsia"/>
          <w:b/>
          <w:color w:val="000000" w:themeColor="text1"/>
        </w:rPr>
        <w:t>实现阶乘函数</w:t>
      </w:r>
      <w:r w:rsidR="00724DBD" w:rsidRPr="00432705">
        <w:rPr>
          <w:rFonts w:hint="eastAsia"/>
          <w:b/>
          <w:color w:val="000000" w:themeColor="text1"/>
        </w:rPr>
        <w:t>,</w:t>
      </w:r>
      <w:r w:rsidR="00724DBD" w:rsidRPr="00432705">
        <w:rPr>
          <w:rFonts w:hint="eastAsia"/>
          <w:b/>
          <w:color w:val="000000" w:themeColor="text1"/>
        </w:rPr>
        <w:t>不得使用循环或递归</w:t>
      </w:r>
    </w:p>
    <w:p w:rsidR="00432705" w:rsidRDefault="00432705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factorial(n:Int): Unit ={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 to n </w:t>
      </w:r>
      <w:proofErr w:type="gramStart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reduceLeft(</w:t>
      </w:r>
      <w:proofErr w:type="gramEnd"/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_ * _)</w:t>
      </w:r>
    </w:p>
    <w:p w:rsidR="00432705" w:rsidRPr="00432705" w:rsidRDefault="00432705" w:rsidP="004327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432705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EC0103" w:rsidRDefault="00EC0103" w:rsidP="00EC010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6016B4" w:rsidP="00EC010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、</w:t>
      </w:r>
      <w:r w:rsidR="00724DBD" w:rsidRPr="00EC0103">
        <w:rPr>
          <w:rFonts w:hint="eastAsia"/>
          <w:b/>
          <w:color w:val="000000" w:themeColor="text1"/>
        </w:rPr>
        <w:t>编写函数</w:t>
      </w:r>
      <w:r w:rsidR="00724DBD" w:rsidRPr="00EC0103">
        <w:rPr>
          <w:rFonts w:hint="eastAsia"/>
          <w:b/>
          <w:color w:val="000000" w:themeColor="text1"/>
        </w:rPr>
        <w:t>largest(fun:(Int)=&gt;Int,inputs:Seq[Int]),</w:t>
      </w:r>
      <w:r w:rsidR="00724DBD" w:rsidRPr="00EC0103">
        <w:rPr>
          <w:rFonts w:hint="eastAsia"/>
          <w:b/>
          <w:color w:val="000000" w:themeColor="text1"/>
        </w:rPr>
        <w:t>输出在给定输入序列中给定函数的最大值。举例来说，</w:t>
      </w:r>
      <w:r w:rsidR="00724DBD" w:rsidRPr="00EC0103">
        <w:rPr>
          <w:rFonts w:hint="eastAsia"/>
          <w:b/>
          <w:color w:val="000000" w:themeColor="text1"/>
        </w:rPr>
        <w:t>largest(x=&gt;10x-xx,1 to 10)</w:t>
      </w:r>
      <w:r w:rsidR="00724DBD" w:rsidRPr="00EC0103">
        <w:rPr>
          <w:rFonts w:hint="eastAsia"/>
          <w:b/>
          <w:color w:val="000000" w:themeColor="text1"/>
        </w:rPr>
        <w:t>应该返回</w:t>
      </w:r>
      <w:r w:rsidR="00724DBD" w:rsidRPr="00EC0103">
        <w:rPr>
          <w:rFonts w:hint="eastAsia"/>
          <w:b/>
          <w:color w:val="000000" w:themeColor="text1"/>
        </w:rPr>
        <w:t>25.</w:t>
      </w:r>
      <w:r w:rsidR="00724DBD" w:rsidRPr="00EC0103">
        <w:rPr>
          <w:rFonts w:hint="eastAsia"/>
          <w:b/>
          <w:color w:val="000000" w:themeColor="text1"/>
        </w:rPr>
        <w:t>不得使用循环或递归</w:t>
      </w:r>
    </w:p>
    <w:p w:rsidR="005325A4" w:rsidRDefault="005325A4" w:rsidP="00EC010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def largest1(fun:(Int)=&gt;Int, inputs:Seq[Int]) = inputs.foldLeft(1)((a,b)=&gt; if(fun(b)&gt;a) fun(b) else a)</w:t>
      </w: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largest2(fun:(Int)=&gt;Int, inputs:Seq[Int]) = inputs.map(fun(_)).max</w:t>
      </w: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largest1(x =&gt; 10 * x - x * x, 1 to 10))</w:t>
      </w: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largest2(x =&gt; 10 * x - x * x, 1 to 10))</w:t>
      </w:r>
    </w:p>
    <w:p w:rsidR="005325A4" w:rsidRDefault="005325A4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5325A4" w:rsidP="005325A4">
      <w:pPr>
        <w:shd w:val="clear" w:color="auto" w:fill="FFFFFF"/>
        <w:spacing w:before="150" w:after="15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【选做】、</w:t>
      </w:r>
      <w:r w:rsidR="00724DBD" w:rsidRPr="005325A4">
        <w:rPr>
          <w:rFonts w:hint="eastAsia"/>
          <w:b/>
          <w:color w:val="000000" w:themeColor="text1"/>
        </w:rPr>
        <w:t>修改前一个函数，返回最大的输出对应的输入。举例来说</w:t>
      </w:r>
      <w:r w:rsidR="00724DBD" w:rsidRPr="005325A4">
        <w:rPr>
          <w:rFonts w:hint="eastAsia"/>
          <w:b/>
          <w:color w:val="000000" w:themeColor="text1"/>
        </w:rPr>
        <w:t>,largestAt(fun:(Int)=&gt;Int,inputs:Seq[Int])</w:t>
      </w:r>
      <w:r w:rsidR="00724DBD" w:rsidRPr="005325A4">
        <w:rPr>
          <w:rFonts w:hint="eastAsia"/>
          <w:b/>
          <w:color w:val="000000" w:themeColor="text1"/>
        </w:rPr>
        <w:t>应该返回</w:t>
      </w:r>
      <w:r w:rsidR="00724DBD" w:rsidRPr="005325A4">
        <w:rPr>
          <w:rFonts w:hint="eastAsia"/>
          <w:b/>
          <w:color w:val="000000" w:themeColor="text1"/>
        </w:rPr>
        <w:t>5</w:t>
      </w:r>
      <w:r w:rsidR="00724DBD" w:rsidRPr="005325A4">
        <w:rPr>
          <w:rFonts w:hint="eastAsia"/>
          <w:b/>
          <w:color w:val="000000" w:themeColor="text1"/>
        </w:rPr>
        <w:t>。不得使用循环或递归</w:t>
      </w:r>
    </w:p>
    <w:p w:rsidR="005325A4" w:rsidRDefault="005325A4" w:rsidP="005325A4">
      <w:pPr>
        <w:shd w:val="clear" w:color="auto" w:fill="FFFFFF"/>
        <w:spacing w:before="150" w:after="150"/>
        <w:rPr>
          <w:b/>
          <w:color w:val="000000" w:themeColor="text1"/>
        </w:rPr>
      </w:pP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def largestAt1(fun:(Int)=&gt;Int, inputs:Seq[Int]) = inputs.reduce((a,b)=&gt; if(fun(b)&gt;fun(a)) b else a)</w:t>
      </w: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largestAt2(fun: (Int) =&gt; Int, inputs: Seq[Int]) = inputs.map(x =&gt; (x, fun(x))).reduceLeft((x,y) =&gt; if (x._2 &gt; y._2) x else y)._1</w:t>
      </w: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largestAt1(x =&gt; 10 * x - x * x, 1 to 10))</w:t>
      </w:r>
    </w:p>
    <w:p w:rsidR="005325A4" w:rsidRPr="005325A4" w:rsidRDefault="005325A4" w:rsidP="005325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5325A4">
        <w:rPr>
          <w:rFonts w:ascii="Lucida Console" w:hAnsi="Lucida Console" w:cs="Courier New"/>
          <w:b/>
          <w:bCs/>
          <w:color w:val="000080"/>
          <w:sz w:val="18"/>
          <w:szCs w:val="18"/>
        </w:rPr>
        <w:t>largestAt2(x =&gt; 10 * x - x * x, 1 to 10))</w:t>
      </w:r>
    </w:p>
    <w:p w:rsidR="005325A4" w:rsidRDefault="005325A4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F01363" w:rsidRPr="00F01363" w:rsidRDefault="005325A4" w:rsidP="00F01363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7</w:t>
      </w:r>
      <w:r>
        <w:rPr>
          <w:rFonts w:hint="eastAsia"/>
          <w:b/>
          <w:color w:val="000000" w:themeColor="text1"/>
        </w:rPr>
        <w:t>、</w:t>
      </w:r>
      <w:r w:rsidR="00724DBD" w:rsidRPr="005325A4">
        <w:rPr>
          <w:rFonts w:hint="eastAsia"/>
          <w:b/>
          <w:color w:val="000000" w:themeColor="text1"/>
        </w:rPr>
        <w:t>要得到一个序列的对偶很容易，比如</w:t>
      </w:r>
      <w:r w:rsidR="00724DBD" w:rsidRPr="005325A4">
        <w:rPr>
          <w:rFonts w:hint="eastAsia"/>
          <w:b/>
          <w:color w:val="000000" w:themeColor="text1"/>
        </w:rPr>
        <w:t>:</w:t>
      </w:r>
      <w:r w:rsidR="00724DBD" w:rsidRPr="00724DBD">
        <w:rPr>
          <w:rFonts w:ascii="Microsoft JhengHei" w:eastAsia="Microsoft JhengHei" w:hAnsi="Microsoft JhengHei" w:hint="eastAsia"/>
          <w:color w:val="555555"/>
        </w:rPr>
        <w:br/>
      </w:r>
      <w:proofErr w:type="gramStart"/>
      <w:r w:rsidR="00724DBD" w:rsidRPr="00F01363">
        <w:rPr>
          <w:rFonts w:hint="eastAsia"/>
          <w:b/>
          <w:color w:val="000000" w:themeColor="text1"/>
        </w:rPr>
        <w:t>val</w:t>
      </w:r>
      <w:proofErr w:type="gramEnd"/>
      <w:r w:rsidR="00724DBD" w:rsidRPr="00F01363">
        <w:rPr>
          <w:rFonts w:hint="eastAsia"/>
          <w:b/>
          <w:color w:val="000000" w:themeColor="text1"/>
        </w:rPr>
        <w:t xml:space="preserve"> p</w:t>
      </w:r>
      <w:r w:rsidR="00F01363">
        <w:rPr>
          <w:rFonts w:hint="eastAsia"/>
          <w:b/>
          <w:color w:val="000000" w:themeColor="text1"/>
        </w:rPr>
        <w:t>airs = (1 to 10) zip (11 to 20)</w:t>
      </w:r>
    </w:p>
    <w:p w:rsidR="00724DBD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F01363">
        <w:rPr>
          <w:rFonts w:hint="eastAsia"/>
          <w:b/>
          <w:color w:val="000000" w:themeColor="text1"/>
        </w:rPr>
        <w:t>编写函数</w:t>
      </w:r>
      <w:r w:rsidRPr="00F01363">
        <w:rPr>
          <w:rFonts w:hint="eastAsia"/>
          <w:b/>
          <w:color w:val="000000" w:themeColor="text1"/>
        </w:rPr>
        <w:t>adjustToPair,</w:t>
      </w:r>
      <w:r w:rsidRPr="00F01363">
        <w:rPr>
          <w:rFonts w:hint="eastAsia"/>
          <w:b/>
          <w:color w:val="000000" w:themeColor="text1"/>
        </w:rPr>
        <w:t>该函数接受一个类型为</w:t>
      </w:r>
      <w:r w:rsidRPr="00F01363">
        <w:rPr>
          <w:rFonts w:hint="eastAsia"/>
          <w:b/>
          <w:color w:val="000000" w:themeColor="text1"/>
        </w:rPr>
        <w:t>(Int,Int)=&gt;Int</w:t>
      </w:r>
      <w:r w:rsidRPr="00F01363">
        <w:rPr>
          <w:rFonts w:hint="eastAsia"/>
          <w:b/>
          <w:color w:val="000000" w:themeColor="text1"/>
        </w:rPr>
        <w:t>的函数作为参数，并返回一个等效的</w:t>
      </w:r>
      <w:r w:rsidRPr="00F01363">
        <w:rPr>
          <w:rFonts w:hint="eastAsia"/>
          <w:b/>
          <w:color w:val="000000" w:themeColor="text1"/>
        </w:rPr>
        <w:t xml:space="preserve">, </w:t>
      </w:r>
      <w:r w:rsidRPr="00F01363">
        <w:rPr>
          <w:rFonts w:hint="eastAsia"/>
          <w:b/>
          <w:color w:val="000000" w:themeColor="text1"/>
        </w:rPr>
        <w:t>可以以对偶作为参数的函数。举例来说就是</w:t>
      </w:r>
      <w:r w:rsidRPr="00F01363">
        <w:rPr>
          <w:rFonts w:hint="eastAsia"/>
          <w:b/>
          <w:color w:val="000000" w:themeColor="text1"/>
        </w:rPr>
        <w:t>:adjustToPair(</w:t>
      </w:r>
      <w:r w:rsidR="00F01363">
        <w:rPr>
          <w:rFonts w:hint="eastAsia"/>
          <w:b/>
          <w:color w:val="000000" w:themeColor="text1"/>
        </w:rPr>
        <w:t>_*_</w:t>
      </w:r>
      <w:r w:rsidRPr="00F01363">
        <w:rPr>
          <w:rFonts w:hint="eastAsia"/>
          <w:b/>
          <w:color w:val="000000" w:themeColor="text1"/>
        </w:rPr>
        <w:t>)((6,7))</w:t>
      </w:r>
      <w:r w:rsidRPr="00F01363">
        <w:rPr>
          <w:rFonts w:hint="eastAsia"/>
          <w:b/>
          <w:color w:val="000000" w:themeColor="text1"/>
        </w:rPr>
        <w:t>应得到</w:t>
      </w:r>
      <w:r w:rsidRPr="00F01363">
        <w:rPr>
          <w:rFonts w:hint="eastAsia"/>
          <w:b/>
          <w:color w:val="000000" w:themeColor="text1"/>
        </w:rPr>
        <w:t>42</w:t>
      </w:r>
      <w:r w:rsidRPr="00F01363">
        <w:rPr>
          <w:rFonts w:hint="eastAsia"/>
          <w:b/>
          <w:color w:val="000000" w:themeColor="text1"/>
        </w:rPr>
        <w:t>。然后用这个函数通过</w:t>
      </w:r>
      <w:r w:rsidRPr="00F01363">
        <w:rPr>
          <w:rFonts w:hint="eastAsia"/>
          <w:b/>
          <w:color w:val="000000" w:themeColor="text1"/>
        </w:rPr>
        <w:t>map</w:t>
      </w:r>
      <w:r w:rsidRPr="00F01363">
        <w:rPr>
          <w:rFonts w:hint="eastAsia"/>
          <w:b/>
          <w:color w:val="000000" w:themeColor="text1"/>
        </w:rPr>
        <w:t>计算出各个对偶的元素之</w:t>
      </w:r>
      <w:proofErr w:type="gramStart"/>
      <w:r w:rsidRPr="00F01363">
        <w:rPr>
          <w:rFonts w:hint="eastAsia"/>
          <w:b/>
          <w:color w:val="000000" w:themeColor="text1"/>
        </w:rPr>
        <w:t>和</w:t>
      </w:r>
      <w:proofErr w:type="gramEnd"/>
    </w:p>
    <w:p w:rsidR="00F01363" w:rsidRDefault="00F01363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ajustToPair(fun: (Int, Int) =&gt; Int) = (x: (Int, Int)) =&gt; fun(x._1, x._2)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>val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x = ajustToPair(_ * _)((6, 7))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x)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pairs = (1 to 10) zip (11 to 20)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pairs)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y = pairs.map(ajustToPair(_ + _))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y)</w:t>
      </w:r>
    </w:p>
    <w:p w:rsidR="00724DBD" w:rsidRPr="00F01363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F01363">
        <w:rPr>
          <w:rFonts w:hint="eastAsia"/>
          <w:b/>
          <w:color w:val="000000" w:themeColor="text1"/>
        </w:rPr>
        <w:br/>
      </w:r>
      <w:r w:rsidR="00F01363">
        <w:rPr>
          <w:rFonts w:hint="eastAsia"/>
          <w:b/>
          <w:color w:val="000000" w:themeColor="text1"/>
        </w:rPr>
        <w:t>8</w:t>
      </w:r>
      <w:r w:rsidR="00F01363">
        <w:rPr>
          <w:rFonts w:hint="eastAsia"/>
          <w:b/>
          <w:color w:val="000000" w:themeColor="text1"/>
        </w:rPr>
        <w:t>、</w:t>
      </w:r>
      <w:r w:rsidRPr="00F01363">
        <w:rPr>
          <w:rFonts w:hint="eastAsia"/>
          <w:b/>
          <w:color w:val="000000" w:themeColor="text1"/>
        </w:rPr>
        <w:t>实现一个</w:t>
      </w:r>
      <w:r w:rsidRPr="00F01363">
        <w:rPr>
          <w:rFonts w:hint="eastAsia"/>
          <w:b/>
          <w:color w:val="000000" w:themeColor="text1"/>
        </w:rPr>
        <w:t>unless</w:t>
      </w:r>
      <w:r w:rsidRPr="00F01363">
        <w:rPr>
          <w:rFonts w:hint="eastAsia"/>
          <w:b/>
          <w:color w:val="000000" w:themeColor="text1"/>
        </w:rPr>
        <w:t>控制抽象，工作机制类似</w:t>
      </w:r>
      <w:r w:rsidRPr="00F01363">
        <w:rPr>
          <w:rFonts w:hint="eastAsia"/>
          <w:b/>
          <w:color w:val="000000" w:themeColor="text1"/>
        </w:rPr>
        <w:t>if,</w:t>
      </w:r>
      <w:r w:rsidRPr="00F01363">
        <w:rPr>
          <w:rFonts w:hint="eastAsia"/>
          <w:b/>
          <w:color w:val="000000" w:themeColor="text1"/>
        </w:rPr>
        <w:t>但条件是反过来的。</w:t>
      </w:r>
    </w:p>
    <w:p w:rsidR="00724DBD" w:rsidRDefault="00724DBD" w:rsidP="00724DBD">
      <w:pPr>
        <w:pStyle w:val="NormalIndent1"/>
        <w:ind w:firstLine="0"/>
        <w:rPr>
          <w:rFonts w:hint="default"/>
        </w:rPr>
      </w:pP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unless(condition: =&gt; Boolean)(block: =&gt; Unit) { if (!condition) { block } }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unless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(0 &gt; 1) { println("Unless!") }</w:t>
      </w:r>
    </w:p>
    <w:p w:rsidR="00EE3F29" w:rsidRPr="00F01363" w:rsidRDefault="00EE3F29" w:rsidP="00F01363">
      <w:pPr>
        <w:pStyle w:val="1"/>
      </w:pPr>
      <w:bookmarkStart w:id="7" w:name="_Toc492825626"/>
      <w:r w:rsidRPr="00F01363">
        <w:rPr>
          <w:rFonts w:hint="eastAsia"/>
        </w:rPr>
        <w:t>类</w:t>
      </w:r>
      <w:bookmarkEnd w:id="7"/>
    </w:p>
    <w:p w:rsidR="00724DBD" w:rsidRPr="00F01363" w:rsidRDefault="00F01363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F01363">
        <w:rPr>
          <w:rFonts w:hint="eastAsia"/>
          <w:b/>
          <w:color w:val="000000" w:themeColor="text1"/>
        </w:rPr>
        <w:t>编写一个</w:t>
      </w:r>
      <w:r w:rsidR="00724DBD" w:rsidRPr="00F01363">
        <w:rPr>
          <w:rFonts w:hint="eastAsia"/>
          <w:b/>
          <w:color w:val="000000" w:themeColor="text1"/>
        </w:rPr>
        <w:t>Time</w:t>
      </w:r>
      <w:r w:rsidR="00724DBD" w:rsidRPr="00F01363">
        <w:rPr>
          <w:rFonts w:hint="eastAsia"/>
          <w:b/>
          <w:color w:val="000000" w:themeColor="text1"/>
        </w:rPr>
        <w:t>类，加入只读属性</w:t>
      </w:r>
      <w:r w:rsidR="00724DBD" w:rsidRPr="00F01363">
        <w:rPr>
          <w:rFonts w:hint="eastAsia"/>
          <w:b/>
          <w:color w:val="000000" w:themeColor="text1"/>
        </w:rPr>
        <w:t>hours</w:t>
      </w:r>
      <w:r w:rsidR="00724DBD" w:rsidRPr="00F01363">
        <w:rPr>
          <w:rFonts w:hint="eastAsia"/>
          <w:b/>
          <w:color w:val="000000" w:themeColor="text1"/>
        </w:rPr>
        <w:t>和</w:t>
      </w:r>
      <w:r w:rsidR="00724DBD" w:rsidRPr="00F01363">
        <w:rPr>
          <w:rFonts w:hint="eastAsia"/>
          <w:b/>
          <w:color w:val="000000" w:themeColor="text1"/>
        </w:rPr>
        <w:t>minutes</w:t>
      </w:r>
      <w:r w:rsidR="00724DBD" w:rsidRPr="00F01363">
        <w:rPr>
          <w:rFonts w:hint="eastAsia"/>
          <w:b/>
          <w:color w:val="000000" w:themeColor="text1"/>
        </w:rPr>
        <w:t>，和一个检查某一时刻是否早于另一时刻的方法</w:t>
      </w:r>
      <w:r w:rsidR="00724DBD" w:rsidRPr="00F01363">
        <w:rPr>
          <w:rFonts w:hint="eastAsia"/>
          <w:b/>
          <w:color w:val="000000" w:themeColor="text1"/>
        </w:rPr>
        <w:t>before(other:Time):Boolean</w:t>
      </w:r>
      <w:r w:rsidR="00724DBD" w:rsidRPr="00F01363">
        <w:rPr>
          <w:rFonts w:hint="eastAsia"/>
          <w:b/>
          <w:color w:val="000000" w:themeColor="text1"/>
        </w:rPr>
        <w:t>。</w:t>
      </w:r>
      <w:r w:rsidR="00724DBD" w:rsidRPr="00F01363">
        <w:rPr>
          <w:rFonts w:hint="eastAsia"/>
          <w:b/>
          <w:color w:val="000000" w:themeColor="text1"/>
        </w:rPr>
        <w:t>Time</w:t>
      </w:r>
      <w:r w:rsidR="00724DBD" w:rsidRPr="00F01363">
        <w:rPr>
          <w:rFonts w:hint="eastAsia"/>
          <w:b/>
          <w:color w:val="000000" w:themeColor="text1"/>
        </w:rPr>
        <w:t>对象应该以</w:t>
      </w:r>
      <w:r w:rsidR="00724DBD" w:rsidRPr="00F01363">
        <w:rPr>
          <w:rFonts w:hint="eastAsia"/>
          <w:b/>
          <w:color w:val="000000" w:themeColor="text1"/>
        </w:rPr>
        <w:t>new Time(hrs,min)</w:t>
      </w:r>
      <w:r w:rsidR="00724DBD" w:rsidRPr="00F01363">
        <w:rPr>
          <w:rFonts w:hint="eastAsia"/>
          <w:b/>
          <w:color w:val="000000" w:themeColor="text1"/>
        </w:rPr>
        <w:t>方式构建。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Time(val hrs:Int, val min:Int){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hours = hrs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minutes = min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before(other:Time):Boolean = {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if(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hours&lt;other.hours)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true</w:t>
      </w:r>
      <w:proofErr w:type="gramEnd"/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if(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hours==other.hours)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if(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minutes&lt;other.minutes)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  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true</w:t>
      </w:r>
      <w:proofErr w:type="gramEnd"/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false</w:t>
      </w:r>
      <w:proofErr w:type="gramEnd"/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F01363" w:rsidRPr="00F01363" w:rsidRDefault="00F01363" w:rsidP="00724DBD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b/>
          <w:bCs/>
          <w:color w:val="555555"/>
          <w:sz w:val="20"/>
        </w:rPr>
      </w:pPr>
    </w:p>
    <w:p w:rsidR="00724DBD" w:rsidRDefault="00F01363" w:rsidP="00724DBD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color w:val="555555"/>
        </w:rPr>
      </w:pPr>
      <w:r w:rsidRPr="00F01363">
        <w:rPr>
          <w:rFonts w:hint="eastAsia"/>
          <w:b/>
          <w:color w:val="000000" w:themeColor="text1"/>
        </w:rPr>
        <w:t>2</w:t>
      </w:r>
      <w:r w:rsidRPr="00F01363">
        <w:rPr>
          <w:rFonts w:hint="eastAsia"/>
          <w:b/>
          <w:color w:val="000000" w:themeColor="text1"/>
        </w:rPr>
        <w:t>、</w:t>
      </w:r>
      <w:r w:rsidR="00724DBD" w:rsidRPr="00F01363">
        <w:rPr>
          <w:rFonts w:hint="eastAsia"/>
          <w:b/>
          <w:color w:val="000000" w:themeColor="text1"/>
        </w:rPr>
        <w:t>创建一个</w:t>
      </w:r>
      <w:r w:rsidR="00724DBD" w:rsidRPr="00F01363">
        <w:rPr>
          <w:rFonts w:hint="eastAsia"/>
          <w:b/>
          <w:color w:val="000000" w:themeColor="text1"/>
        </w:rPr>
        <w:t>Student</w:t>
      </w:r>
      <w:r w:rsidR="00724DBD" w:rsidRPr="00F01363">
        <w:rPr>
          <w:rFonts w:hint="eastAsia"/>
          <w:b/>
          <w:color w:val="000000" w:themeColor="text1"/>
        </w:rPr>
        <w:t>类，加入可读写的</w:t>
      </w:r>
      <w:r w:rsidR="00724DBD" w:rsidRPr="00F01363">
        <w:rPr>
          <w:rFonts w:hint="eastAsia"/>
          <w:b/>
          <w:color w:val="000000" w:themeColor="text1"/>
        </w:rPr>
        <w:t>JavaBeans</w:t>
      </w:r>
      <w:r w:rsidR="00724DBD" w:rsidRPr="00F01363">
        <w:rPr>
          <w:rFonts w:hint="eastAsia"/>
          <w:b/>
          <w:color w:val="000000" w:themeColor="text1"/>
        </w:rPr>
        <w:t>属性</w:t>
      </w:r>
      <w:r w:rsidR="00724DBD" w:rsidRPr="00F01363">
        <w:rPr>
          <w:rFonts w:hint="eastAsia"/>
          <w:b/>
          <w:color w:val="000000" w:themeColor="text1"/>
        </w:rPr>
        <w:t>name(</w:t>
      </w:r>
      <w:r w:rsidR="00724DBD" w:rsidRPr="00F01363">
        <w:rPr>
          <w:rFonts w:hint="eastAsia"/>
          <w:b/>
          <w:color w:val="000000" w:themeColor="text1"/>
        </w:rPr>
        <w:t>类型为</w:t>
      </w:r>
      <w:r w:rsidR="00724DBD" w:rsidRPr="00F01363">
        <w:rPr>
          <w:rFonts w:hint="eastAsia"/>
          <w:b/>
          <w:color w:val="000000" w:themeColor="text1"/>
        </w:rPr>
        <w:t>String)</w:t>
      </w:r>
      <w:r w:rsidR="00724DBD" w:rsidRPr="00F01363">
        <w:rPr>
          <w:rFonts w:hint="eastAsia"/>
          <w:b/>
          <w:color w:val="000000" w:themeColor="text1"/>
        </w:rPr>
        <w:t>和</w:t>
      </w:r>
      <w:r w:rsidR="00724DBD" w:rsidRPr="00F01363">
        <w:rPr>
          <w:rFonts w:hint="eastAsia"/>
          <w:b/>
          <w:color w:val="000000" w:themeColor="text1"/>
        </w:rPr>
        <w:t>id(</w:t>
      </w:r>
      <w:r w:rsidR="00724DBD" w:rsidRPr="00F01363">
        <w:rPr>
          <w:rFonts w:hint="eastAsia"/>
          <w:b/>
          <w:color w:val="000000" w:themeColor="text1"/>
        </w:rPr>
        <w:t>类型为</w:t>
      </w:r>
      <w:r w:rsidR="00724DBD" w:rsidRPr="00F01363">
        <w:rPr>
          <w:rFonts w:hint="eastAsia"/>
          <w:b/>
          <w:color w:val="000000" w:themeColor="text1"/>
        </w:rPr>
        <w:t>Long)</w:t>
      </w:r>
      <w:r w:rsidR="00724DBD" w:rsidRPr="00F01363">
        <w:rPr>
          <w:rFonts w:hint="eastAsia"/>
          <w:b/>
          <w:color w:val="000000" w:themeColor="text1"/>
        </w:rPr>
        <w:t>。有哪些方法被生产？</w:t>
      </w:r>
      <w:r w:rsidR="00724DBD" w:rsidRPr="00F01363">
        <w:rPr>
          <w:rFonts w:hint="eastAsia"/>
          <w:b/>
          <w:color w:val="000000" w:themeColor="text1"/>
        </w:rPr>
        <w:t>(</w:t>
      </w:r>
      <w:r w:rsidR="00724DBD" w:rsidRPr="00F01363">
        <w:rPr>
          <w:rFonts w:hint="eastAsia"/>
          <w:b/>
          <w:color w:val="000000" w:themeColor="text1"/>
        </w:rPr>
        <w:t>用</w:t>
      </w:r>
      <w:r w:rsidR="00724DBD" w:rsidRPr="00F01363">
        <w:rPr>
          <w:rFonts w:hint="eastAsia"/>
          <w:b/>
          <w:color w:val="000000" w:themeColor="text1"/>
        </w:rPr>
        <w:t>javap</w:t>
      </w:r>
      <w:r w:rsidR="00724DBD" w:rsidRPr="00F01363">
        <w:rPr>
          <w:rFonts w:hint="eastAsia"/>
          <w:b/>
          <w:color w:val="000000" w:themeColor="text1"/>
        </w:rPr>
        <w:t>查看。</w:t>
      </w:r>
      <w:r w:rsidR="00724DBD" w:rsidRPr="00F01363">
        <w:rPr>
          <w:rFonts w:hint="eastAsia"/>
          <w:b/>
          <w:color w:val="000000" w:themeColor="text1"/>
        </w:rPr>
        <w:t>)</w:t>
      </w:r>
      <w:r w:rsidR="00724DBD" w:rsidRPr="00F01363">
        <w:rPr>
          <w:rFonts w:hint="eastAsia"/>
          <w:b/>
          <w:color w:val="000000" w:themeColor="text1"/>
        </w:rPr>
        <w:t>你可以在</w:t>
      </w:r>
      <w:r w:rsidR="00724DBD" w:rsidRPr="00F01363">
        <w:rPr>
          <w:rFonts w:hint="eastAsia"/>
          <w:b/>
          <w:color w:val="000000" w:themeColor="text1"/>
        </w:rPr>
        <w:t>Scala</w:t>
      </w:r>
      <w:r w:rsidR="00724DBD" w:rsidRPr="00F01363">
        <w:rPr>
          <w:rFonts w:hint="eastAsia"/>
          <w:b/>
          <w:color w:val="000000" w:themeColor="text1"/>
        </w:rPr>
        <w:t>中调用</w:t>
      </w:r>
      <w:r w:rsidR="00724DBD" w:rsidRPr="00F01363">
        <w:rPr>
          <w:rFonts w:hint="eastAsia"/>
          <w:b/>
          <w:color w:val="000000" w:themeColor="text1"/>
        </w:rPr>
        <w:t>JavaBeans</w:t>
      </w:r>
      <w:r w:rsidR="00724DBD" w:rsidRPr="00F01363">
        <w:rPr>
          <w:rFonts w:hint="eastAsia"/>
          <w:b/>
          <w:color w:val="000000" w:themeColor="text1"/>
        </w:rPr>
        <w:t>的</w:t>
      </w:r>
      <w:r w:rsidR="00724DBD" w:rsidRPr="00F01363">
        <w:rPr>
          <w:rFonts w:hint="eastAsia"/>
          <w:b/>
          <w:color w:val="000000" w:themeColor="text1"/>
        </w:rPr>
        <w:t>getter</w:t>
      </w:r>
      <w:r w:rsidR="00724DBD" w:rsidRPr="00F01363">
        <w:rPr>
          <w:rFonts w:hint="eastAsia"/>
          <w:b/>
          <w:color w:val="000000" w:themeColor="text1"/>
        </w:rPr>
        <w:t>和</w:t>
      </w:r>
      <w:r w:rsidR="00724DBD" w:rsidRPr="00F01363">
        <w:rPr>
          <w:rFonts w:hint="eastAsia"/>
          <w:b/>
          <w:color w:val="000000" w:themeColor="text1"/>
        </w:rPr>
        <w:t>setter</w:t>
      </w:r>
      <w:r w:rsidR="00724DBD" w:rsidRPr="00F01363">
        <w:rPr>
          <w:rFonts w:hint="eastAsia"/>
          <w:b/>
          <w:color w:val="000000" w:themeColor="text1"/>
        </w:rPr>
        <w:t>方法吗？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import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scala.beans.BeanProperty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Student{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@BeanProperty var name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:String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= _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@BeanProperty var id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:Long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= _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>}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/**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javap -c Student </w:t>
      </w: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后显示如下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Compiled from "Student.scala"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Student extends java.lang.Object implements scala.ScalaObject{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java.lang.String name();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getfield        #13; //Field name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:Ljava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/lang/String;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4:   areturn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void name_$eq(java.lang.String);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aload_1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2:   putfield        #13; //Field name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:Ljava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/lang/String;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5:   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void setName(java.lang.String);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aload_1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2:   putfield        #13; //Field name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:Ljava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/lang/String;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5:   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long id();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getfield        #19; //Field id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:J</w:t>
      </w:r>
      <w:proofErr w:type="gramEnd"/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4:   lreturn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void id_$eq(long);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lload_1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2:   putfield        #19; //Field id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:J</w:t>
      </w:r>
      <w:proofErr w:type="gramEnd"/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5:   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void setId(long);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lload_1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2:   putfield        #19; //Field id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:J</w:t>
      </w:r>
      <w:proofErr w:type="gramEnd"/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5:   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long getId();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invokevirtual   #25; //Method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id: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()J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 xml:space="preserve">  4:   lreturn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java.lang.String getName();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invokevirtual   #28; //Method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name: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()Ljava/lang/String;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4:   areturn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public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Student();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Code: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0:   aload_0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1:   invokespecial   #34; //Method java/lang/Object."&lt;</w:t>
      </w:r>
      <w:proofErr w:type="gramStart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init</w:t>
      </w:r>
      <w:proofErr w:type="gramEnd"/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&gt;":()V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4:   return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F01363" w:rsidRPr="00F01363" w:rsidRDefault="00F01363" w:rsidP="00F01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0136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**/</w:t>
      </w:r>
    </w:p>
    <w:p w:rsidR="00344A4E" w:rsidRPr="005A11EA" w:rsidRDefault="00344A4E" w:rsidP="00EE3F29">
      <w:pPr>
        <w:rPr>
          <w:rFonts w:ascii="黑体" w:eastAsia="黑体" w:hAnsi="黑体"/>
          <w:b/>
          <w:color w:val="FF0000"/>
        </w:rPr>
      </w:pPr>
    </w:p>
    <w:p w:rsidR="00244684" w:rsidRDefault="00DF7BA6" w:rsidP="00244684">
      <w:pPr>
        <w:pStyle w:val="1"/>
      </w:pPr>
      <w:bookmarkStart w:id="8" w:name="_Toc492825627"/>
      <w:r>
        <w:rPr>
          <w:rFonts w:hint="eastAsia"/>
        </w:rPr>
        <w:t>对象</w:t>
      </w:r>
      <w:bookmarkEnd w:id="8"/>
    </w:p>
    <w:p w:rsidR="00724DBD" w:rsidRPr="008803E6" w:rsidRDefault="008803E6" w:rsidP="008803E6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8803E6">
        <w:rPr>
          <w:rFonts w:hint="eastAsia"/>
          <w:b/>
          <w:color w:val="000000" w:themeColor="text1"/>
        </w:rPr>
        <w:t>编写一个</w:t>
      </w:r>
      <w:r w:rsidRPr="008803E6">
        <w:rPr>
          <w:rFonts w:hint="eastAsia"/>
          <w:b/>
          <w:color w:val="000000" w:themeColor="text1"/>
        </w:rPr>
        <w:t>Conversions</w:t>
      </w:r>
      <w:r w:rsidR="00724DBD" w:rsidRPr="008803E6">
        <w:rPr>
          <w:rFonts w:hint="eastAsia"/>
          <w:b/>
          <w:color w:val="000000" w:themeColor="text1"/>
        </w:rPr>
        <w:t>对象，加入</w:t>
      </w:r>
      <w:r w:rsidR="00724DBD" w:rsidRPr="008803E6">
        <w:rPr>
          <w:rFonts w:hint="eastAsia"/>
          <w:b/>
          <w:color w:val="000000" w:themeColor="text1"/>
        </w:rPr>
        <w:t xml:space="preserve"> inchesToCentimeters,gallonsToLiters </w:t>
      </w:r>
      <w:r w:rsidR="00724DBD" w:rsidRPr="008803E6">
        <w:rPr>
          <w:rFonts w:hint="eastAsia"/>
          <w:b/>
          <w:color w:val="000000" w:themeColor="text1"/>
        </w:rPr>
        <w:t>和</w:t>
      </w:r>
      <w:r w:rsidR="00724DBD" w:rsidRPr="008803E6">
        <w:rPr>
          <w:rFonts w:hint="eastAsia"/>
          <w:b/>
          <w:color w:val="000000" w:themeColor="text1"/>
        </w:rPr>
        <w:t xml:space="preserve"> milesToKilometers </w:t>
      </w:r>
      <w:r w:rsidR="00724DBD" w:rsidRPr="008803E6">
        <w:rPr>
          <w:rFonts w:hint="eastAsia"/>
          <w:b/>
          <w:color w:val="000000" w:themeColor="text1"/>
        </w:rPr>
        <w:t>方法</w:t>
      </w:r>
    </w:p>
    <w:p w:rsidR="008803E6" w:rsidRDefault="008803E6" w:rsidP="008803E6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Conversions{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inchesToSantimeters(value: Double) = value * 2.54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gallonsToLiters(value: Double) = value * 3.78541178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milesToKilometers(value: Double) = value * 1.609344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724DBD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724DBD">
        <w:rPr>
          <w:rFonts w:ascii="Microsoft JhengHei" w:eastAsia="Microsoft JhengHei" w:hAnsi="Microsoft JhengHei" w:hint="eastAsia"/>
          <w:color w:val="555555"/>
        </w:rPr>
        <w:br/>
      </w:r>
      <w:r w:rsidR="008803E6">
        <w:rPr>
          <w:rFonts w:hint="eastAsia"/>
          <w:b/>
          <w:color w:val="000000" w:themeColor="text1"/>
        </w:rPr>
        <w:t>2</w:t>
      </w:r>
      <w:r w:rsidR="008803E6">
        <w:rPr>
          <w:rFonts w:hint="eastAsia"/>
          <w:b/>
          <w:color w:val="000000" w:themeColor="text1"/>
        </w:rPr>
        <w:t>、</w:t>
      </w:r>
      <w:r w:rsidRPr="008803E6">
        <w:rPr>
          <w:rFonts w:hint="eastAsia"/>
          <w:b/>
          <w:color w:val="000000" w:themeColor="text1"/>
        </w:rPr>
        <w:t>定义一个</w:t>
      </w:r>
      <w:r w:rsidRPr="008803E6">
        <w:rPr>
          <w:rFonts w:hint="eastAsia"/>
          <w:b/>
          <w:color w:val="000000" w:themeColor="text1"/>
        </w:rPr>
        <w:t xml:space="preserve"> Point </w:t>
      </w:r>
      <w:r w:rsidRPr="008803E6">
        <w:rPr>
          <w:rFonts w:hint="eastAsia"/>
          <w:b/>
          <w:color w:val="000000" w:themeColor="text1"/>
        </w:rPr>
        <w:t>类和一个伴生对象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使得我们可以不用</w:t>
      </w:r>
      <w:r w:rsidRPr="008803E6">
        <w:rPr>
          <w:rFonts w:hint="eastAsia"/>
          <w:b/>
          <w:color w:val="000000" w:themeColor="text1"/>
        </w:rPr>
        <w:t xml:space="preserve"> new </w:t>
      </w:r>
      <w:r w:rsidRPr="008803E6">
        <w:rPr>
          <w:rFonts w:hint="eastAsia"/>
          <w:b/>
          <w:color w:val="000000" w:themeColor="text1"/>
        </w:rPr>
        <w:t>而直接用</w:t>
      </w:r>
      <w:r w:rsidRPr="008803E6">
        <w:rPr>
          <w:rFonts w:hint="eastAsia"/>
          <w:b/>
          <w:color w:val="000000" w:themeColor="text1"/>
        </w:rPr>
        <w:t xml:space="preserve"> Point(3,4)</w:t>
      </w:r>
      <w:r w:rsidRPr="008803E6">
        <w:rPr>
          <w:rFonts w:hint="eastAsia"/>
          <w:b/>
          <w:color w:val="000000" w:themeColor="text1"/>
        </w:rPr>
        <w:t>来构造</w:t>
      </w:r>
      <w:r w:rsidRPr="008803E6">
        <w:rPr>
          <w:rFonts w:hint="eastAsia"/>
          <w:b/>
          <w:color w:val="000000" w:themeColor="text1"/>
        </w:rPr>
        <w:t xml:space="preserve"> Point </w:t>
      </w:r>
      <w:r w:rsidRPr="008803E6">
        <w:rPr>
          <w:rFonts w:hint="eastAsia"/>
          <w:b/>
          <w:color w:val="000000" w:themeColor="text1"/>
        </w:rPr>
        <w:t>实例</w:t>
      </w:r>
      <w:r w:rsidRPr="008803E6">
        <w:rPr>
          <w:rFonts w:hint="eastAsia"/>
          <w:b/>
          <w:color w:val="000000" w:themeColor="text1"/>
        </w:rPr>
        <w:t xml:space="preserve"> apply </w:t>
      </w:r>
      <w:r w:rsidRPr="008803E6">
        <w:rPr>
          <w:rFonts w:hint="eastAsia"/>
          <w:b/>
          <w:color w:val="000000" w:themeColor="text1"/>
        </w:rPr>
        <w:t>方法的使用</w:t>
      </w:r>
    </w:p>
    <w:p w:rsidR="008803E6" w:rsidRDefault="008803E6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Point(x: Int = 0, y: Int = 0) extends java.awt.Point(x, y)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Point {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ab/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apply(x: Int = 0, y: Int = 0) = new Point(x, y)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724DBD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724DBD">
        <w:rPr>
          <w:rFonts w:ascii="Microsoft JhengHei" w:eastAsia="Microsoft JhengHei" w:hAnsi="Microsoft JhengHei" w:hint="eastAsia"/>
          <w:color w:val="555555"/>
        </w:rPr>
        <w:br/>
      </w:r>
      <w:r w:rsidR="008803E6">
        <w:rPr>
          <w:rFonts w:hint="eastAsia"/>
          <w:b/>
          <w:color w:val="000000" w:themeColor="text1"/>
        </w:rPr>
        <w:t>3</w:t>
      </w:r>
      <w:r w:rsidR="008803E6">
        <w:rPr>
          <w:rFonts w:hint="eastAsia"/>
          <w:b/>
          <w:color w:val="000000" w:themeColor="text1"/>
        </w:rPr>
        <w:t>、</w:t>
      </w:r>
      <w:r w:rsidRPr="008803E6">
        <w:rPr>
          <w:rFonts w:hint="eastAsia"/>
          <w:b/>
          <w:color w:val="000000" w:themeColor="text1"/>
        </w:rPr>
        <w:t>编写一个</w:t>
      </w:r>
      <w:r w:rsidRPr="008803E6">
        <w:rPr>
          <w:rFonts w:hint="eastAsia"/>
          <w:b/>
          <w:color w:val="000000" w:themeColor="text1"/>
        </w:rPr>
        <w:t xml:space="preserve"> Scala </w:t>
      </w:r>
      <w:r w:rsidRPr="008803E6">
        <w:rPr>
          <w:rFonts w:hint="eastAsia"/>
          <w:b/>
          <w:color w:val="000000" w:themeColor="text1"/>
        </w:rPr>
        <w:t>应用程序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使用</w:t>
      </w:r>
      <w:r w:rsidRPr="008803E6">
        <w:rPr>
          <w:rFonts w:hint="eastAsia"/>
          <w:b/>
          <w:color w:val="000000" w:themeColor="text1"/>
        </w:rPr>
        <w:t xml:space="preserve"> App </w:t>
      </w:r>
      <w:r w:rsidRPr="008803E6">
        <w:rPr>
          <w:rFonts w:hint="eastAsia"/>
          <w:b/>
          <w:color w:val="000000" w:themeColor="text1"/>
        </w:rPr>
        <w:t>特质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以反序打印命令行参数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用空格隔开。举例来说</w:t>
      </w:r>
      <w:r w:rsidRPr="008803E6">
        <w:rPr>
          <w:rFonts w:hint="eastAsia"/>
          <w:b/>
          <w:color w:val="000000" w:themeColor="text1"/>
        </w:rPr>
        <w:t xml:space="preserve">,scala Reverse Hello World </w:t>
      </w:r>
      <w:r w:rsidRPr="008803E6">
        <w:rPr>
          <w:rFonts w:hint="eastAsia"/>
          <w:b/>
          <w:color w:val="000000" w:themeColor="text1"/>
        </w:rPr>
        <w:t>应该打印</w:t>
      </w:r>
      <w:r w:rsidRPr="008803E6">
        <w:rPr>
          <w:rFonts w:hint="eastAsia"/>
          <w:b/>
          <w:color w:val="000000" w:themeColor="text1"/>
        </w:rPr>
        <w:t xml:space="preserve"> World Hello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>object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Reverse extends App{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args.reverse.mkString(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" ")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8803E6" w:rsidRPr="00724DBD" w:rsidRDefault="008803E6" w:rsidP="00724DBD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color w:val="555555"/>
        </w:rPr>
      </w:pPr>
    </w:p>
    <w:p w:rsidR="00724DBD" w:rsidRDefault="008803E6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、</w:t>
      </w:r>
      <w:r w:rsidR="00724DBD" w:rsidRPr="008803E6">
        <w:rPr>
          <w:rFonts w:hint="eastAsia"/>
          <w:b/>
          <w:color w:val="000000" w:themeColor="text1"/>
        </w:rPr>
        <w:t>编写一个扑克牌</w:t>
      </w:r>
      <w:r w:rsidR="00724DBD" w:rsidRPr="008803E6">
        <w:rPr>
          <w:rFonts w:hint="eastAsia"/>
          <w:b/>
          <w:color w:val="000000" w:themeColor="text1"/>
        </w:rPr>
        <w:t xml:space="preserve"> 4 </w:t>
      </w:r>
      <w:r w:rsidR="00724DBD" w:rsidRPr="008803E6">
        <w:rPr>
          <w:rFonts w:hint="eastAsia"/>
          <w:b/>
          <w:color w:val="000000" w:themeColor="text1"/>
        </w:rPr>
        <w:t>种花色的枚举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rFonts w:hint="eastAsia"/>
          <w:b/>
          <w:color w:val="000000" w:themeColor="text1"/>
        </w:rPr>
        <w:t>让其</w:t>
      </w:r>
      <w:r w:rsidR="00724DBD" w:rsidRPr="008803E6">
        <w:rPr>
          <w:rFonts w:hint="eastAsia"/>
          <w:b/>
          <w:color w:val="000000" w:themeColor="text1"/>
        </w:rPr>
        <w:t xml:space="preserve"> toString </w:t>
      </w:r>
      <w:r w:rsidR="00724DBD" w:rsidRPr="008803E6">
        <w:rPr>
          <w:rFonts w:hint="eastAsia"/>
          <w:b/>
          <w:color w:val="000000" w:themeColor="text1"/>
        </w:rPr>
        <w:t>方法分别返回</w:t>
      </w:r>
      <w:r w:rsidR="00724DBD" w:rsidRPr="008803E6">
        <w:rPr>
          <w:b/>
          <w:color w:val="000000" w:themeColor="text1"/>
        </w:rPr>
        <w:t>♣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b/>
          <w:color w:val="000000" w:themeColor="text1"/>
        </w:rPr>
        <w:t>♦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b/>
          <w:color w:val="000000" w:themeColor="text1"/>
        </w:rPr>
        <w:t>♥</w:t>
      </w:r>
      <w:r w:rsidR="00724DBD" w:rsidRPr="008803E6">
        <w:rPr>
          <w:rFonts w:hint="eastAsia"/>
          <w:b/>
          <w:color w:val="000000" w:themeColor="text1"/>
        </w:rPr>
        <w:t>,</w:t>
      </w:r>
      <w:r w:rsidR="00724DBD" w:rsidRPr="008803E6">
        <w:rPr>
          <w:rFonts w:ascii="MS Mincho" w:eastAsia="MS Mincho" w:hAnsi="MS Mincho" w:cs="MS Mincho"/>
          <w:b/>
          <w:color w:val="000000" w:themeColor="text1"/>
        </w:rPr>
        <w:t>♠</w:t>
      </w:r>
      <w:r>
        <w:rPr>
          <w:rFonts w:hint="eastAsia"/>
          <w:b/>
          <w:color w:val="000000" w:themeColor="text1"/>
        </w:rPr>
        <w:t>，并</w:t>
      </w:r>
      <w:r w:rsidRPr="008803E6">
        <w:rPr>
          <w:rFonts w:hint="eastAsia"/>
          <w:b/>
          <w:color w:val="000000" w:themeColor="text1"/>
        </w:rPr>
        <w:t>实现一个函数</w:t>
      </w:r>
      <w:r w:rsidRPr="008803E6">
        <w:rPr>
          <w:rFonts w:hint="eastAsia"/>
          <w:b/>
          <w:color w:val="000000" w:themeColor="text1"/>
        </w:rPr>
        <w:t>,</w:t>
      </w:r>
      <w:r w:rsidRPr="008803E6">
        <w:rPr>
          <w:rFonts w:hint="eastAsia"/>
          <w:b/>
          <w:color w:val="000000" w:themeColor="text1"/>
        </w:rPr>
        <w:t>检查某张牌的花色是否为红色</w:t>
      </w:r>
    </w:p>
    <w:p w:rsidR="008803E6" w:rsidRDefault="008803E6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Suits extends Enumeration{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type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Suits = Value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Spade = Value("♠")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Club = Value("♣")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Heart = Value("♥")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Diamond = Value("♦")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override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def toString():String={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Suits.values.mkString(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",")</w:t>
      </w:r>
    </w:p>
    <w:p w:rsid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8803E6" w:rsidRPr="008803E6" w:rsidRDefault="008803E6" w:rsidP="008803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</w:t>
      </w:r>
      <w:proofErr w:type="gramStart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isRed(card: Suits) = card == Heart || card == Diamond</w:t>
      </w:r>
    </w:p>
    <w:p w:rsidR="00724DBD" w:rsidRPr="005A026D" w:rsidRDefault="008803E6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8803E6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244684" w:rsidRDefault="00DF7BA6" w:rsidP="00244684">
      <w:pPr>
        <w:pStyle w:val="1"/>
      </w:pPr>
      <w:bookmarkStart w:id="9" w:name="_Toc492825628"/>
      <w:r>
        <w:rPr>
          <w:rFonts w:hint="eastAsia"/>
        </w:rPr>
        <w:t>包和引入</w:t>
      </w:r>
      <w:bookmarkEnd w:id="9"/>
    </w:p>
    <w:p w:rsidR="005A026D" w:rsidRPr="005A026D" w:rsidRDefault="005A026D" w:rsidP="005A026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Pr="005A026D">
        <w:rPr>
          <w:rFonts w:hint="eastAsia"/>
          <w:b/>
          <w:color w:val="000000" w:themeColor="text1"/>
        </w:rPr>
        <w:t>练习使用包的各种声明方式，并查看他们的不同</w:t>
      </w:r>
      <w:r w:rsidR="00724DBD" w:rsidRPr="005A026D">
        <w:rPr>
          <w:rFonts w:hint="eastAsia"/>
          <w:b/>
          <w:color w:val="000000" w:themeColor="text1"/>
        </w:rPr>
        <w:br/>
      </w:r>
    </w:p>
    <w:p w:rsidR="00724DBD" w:rsidRDefault="005A026D" w:rsidP="005A026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rFonts w:hint="eastAsia"/>
          <w:b/>
          <w:color w:val="000000" w:themeColor="text1"/>
        </w:rPr>
        <w:t>、</w:t>
      </w:r>
      <w:r w:rsidR="00724DBD" w:rsidRPr="005A026D">
        <w:rPr>
          <w:rFonts w:hint="eastAsia"/>
          <w:b/>
          <w:color w:val="000000" w:themeColor="text1"/>
        </w:rPr>
        <w:t>编写一段程序</w:t>
      </w:r>
      <w:r w:rsidR="00724DBD" w:rsidRPr="005A026D">
        <w:rPr>
          <w:rFonts w:hint="eastAsia"/>
          <w:b/>
          <w:color w:val="000000" w:themeColor="text1"/>
        </w:rPr>
        <w:t>,</w:t>
      </w:r>
      <w:r w:rsidR="00724DBD" w:rsidRPr="005A026D">
        <w:rPr>
          <w:rFonts w:hint="eastAsia"/>
          <w:b/>
          <w:color w:val="000000" w:themeColor="text1"/>
        </w:rPr>
        <w:t>将</w:t>
      </w:r>
      <w:r w:rsidR="00724DBD" w:rsidRPr="005A026D">
        <w:rPr>
          <w:rFonts w:hint="eastAsia"/>
          <w:b/>
          <w:color w:val="000000" w:themeColor="text1"/>
        </w:rPr>
        <w:t>Java</w:t>
      </w:r>
      <w:r w:rsidR="00724DBD" w:rsidRPr="005A026D">
        <w:rPr>
          <w:rFonts w:hint="eastAsia"/>
          <w:b/>
          <w:color w:val="000000" w:themeColor="text1"/>
        </w:rPr>
        <w:t>哈希映射中的所有元素拷贝到</w:t>
      </w:r>
      <w:r w:rsidR="00724DBD" w:rsidRPr="005A026D">
        <w:rPr>
          <w:rFonts w:hint="eastAsia"/>
          <w:b/>
          <w:color w:val="000000" w:themeColor="text1"/>
        </w:rPr>
        <w:t>Scala</w:t>
      </w:r>
      <w:r w:rsidR="00724DBD" w:rsidRPr="005A026D">
        <w:rPr>
          <w:rFonts w:hint="eastAsia"/>
          <w:b/>
          <w:color w:val="000000" w:themeColor="text1"/>
        </w:rPr>
        <w:t>哈希映射。用引入语句重命名这两个类。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Q6 extends App{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import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java.util.{HashMap =&gt; JavaHashMap}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import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collection.mutable.{HashMap =&gt; ScalaHashMap, Map =&gt; ScalaMap}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javaMap = new JavaHashMap[Int,String]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javaMap.put(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1, "One");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javaMap.put(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2, "Two");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javaMap.put(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3, "Three");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javaMap.put(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4, "Four");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scalaMap = new ScalaHashMap[Int,String]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for(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key &lt;- javaMap.keySet().toArray){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scalaMap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+= (key.asInstanceOf[Int] -&gt; javaMap.get(key))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t>scalaMap.mkString(" "))</w:t>
      </w:r>
    </w:p>
    <w:p w:rsidR="005A026D" w:rsidRPr="005A026D" w:rsidRDefault="005A026D" w:rsidP="005A02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5A026D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>}</w:t>
      </w:r>
    </w:p>
    <w:p w:rsidR="00724DBD" w:rsidRPr="00724DBD" w:rsidRDefault="00724DBD" w:rsidP="00724DBD">
      <w:pPr>
        <w:pStyle w:val="NormalIndent1"/>
        <w:ind w:firstLine="0"/>
        <w:rPr>
          <w:rFonts w:hint="default"/>
        </w:rPr>
      </w:pPr>
    </w:p>
    <w:p w:rsidR="00244684" w:rsidRDefault="00DF7BA6" w:rsidP="00244684">
      <w:pPr>
        <w:pStyle w:val="1"/>
      </w:pPr>
      <w:bookmarkStart w:id="10" w:name="_Toc492825629"/>
      <w:r>
        <w:rPr>
          <w:rFonts w:hint="eastAsia"/>
        </w:rPr>
        <w:t>继承</w:t>
      </w:r>
      <w:bookmarkEnd w:id="10"/>
    </w:p>
    <w:p w:rsidR="00724DBD" w:rsidRDefault="0003390F" w:rsidP="00724DBD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扩展如下的</w:t>
      </w:r>
      <w:r w:rsidR="00724DBD" w:rsidRPr="0003390F">
        <w:rPr>
          <w:rFonts w:hint="eastAsia"/>
          <w:b/>
          <w:color w:val="000000" w:themeColor="text1"/>
        </w:rPr>
        <w:t>BankAccount</w:t>
      </w:r>
      <w:r w:rsidR="00724DBD" w:rsidRPr="0003390F">
        <w:rPr>
          <w:rFonts w:hint="eastAsia"/>
          <w:b/>
          <w:color w:val="000000" w:themeColor="text1"/>
        </w:rPr>
        <w:t>类，新类</w:t>
      </w:r>
      <w:r w:rsidR="00724DBD" w:rsidRPr="0003390F">
        <w:rPr>
          <w:rFonts w:hint="eastAsia"/>
          <w:b/>
          <w:color w:val="000000" w:themeColor="text1"/>
        </w:rPr>
        <w:t>CheckingAccount</w:t>
      </w:r>
      <w:r w:rsidR="00724DBD" w:rsidRPr="0003390F">
        <w:rPr>
          <w:rFonts w:hint="eastAsia"/>
          <w:b/>
          <w:color w:val="000000" w:themeColor="text1"/>
        </w:rPr>
        <w:t>对每次存款和取款都收取</w:t>
      </w:r>
      <w:r w:rsidR="00724DBD" w:rsidRPr="0003390F">
        <w:rPr>
          <w:rFonts w:hint="eastAsia"/>
          <w:b/>
          <w:color w:val="000000" w:themeColor="text1"/>
        </w:rPr>
        <w:t>1</w:t>
      </w:r>
      <w:r w:rsidR="00724DBD" w:rsidRPr="0003390F">
        <w:rPr>
          <w:rFonts w:hint="eastAsia"/>
          <w:b/>
          <w:color w:val="000000" w:themeColor="text1"/>
        </w:rPr>
        <w:t>美元的手续费</w:t>
      </w:r>
      <w:r w:rsidR="00724DBD" w:rsidRPr="00724DBD">
        <w:rPr>
          <w:rFonts w:ascii="Microsoft JhengHei" w:eastAsia="Microsoft JhengHei" w:hAnsi="Microsoft JhengHei" w:hint="eastAsia"/>
          <w:color w:val="555555"/>
        </w:rPr>
        <w:br/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class BankAccount(initialBalance:Double){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</w:r>
      <w:r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 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private var balance = initialBalance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</w:r>
      <w:r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 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def deposit(amount:Double) = { balance += amount; balance}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</w:r>
      <w:r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 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>def withdraw(amount:Double) = {balance -= amount; balance}</w:t>
      </w:r>
      <w:r w:rsidR="00724DBD" w:rsidRPr="0003390F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br/>
        <w:t>}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BankAccount(initialBalance:Double){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private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var balance = initialBalance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deposit(amount:Double) = { balance += amount; balance}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withdraw(amount:Double) = {balance -= amount; balance}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CheckingAccount(initialBanlance:Double) extends BankAccount(initialBanlance){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override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def deposit(amount:Double) = super.deposit(amount-1)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override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def withdraw(amount:Double) = super.withdraw(amount+1)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rFonts w:ascii="Microsoft JhengHei" w:eastAsia="Microsoft JhengHei" w:hAnsi="Microsoft JhengHei"/>
          <w:b/>
          <w:bCs/>
          <w:color w:val="555555"/>
        </w:rPr>
      </w:pPr>
    </w:p>
    <w:p w:rsidR="00724DBD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03390F">
        <w:rPr>
          <w:rFonts w:hint="eastAsia"/>
          <w:b/>
          <w:color w:val="000000" w:themeColor="text1"/>
        </w:rPr>
        <w:t>2</w:t>
      </w:r>
      <w:r w:rsidRPr="0003390F"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扩展前一个练习的</w:t>
      </w:r>
      <w:r w:rsidR="00724DBD" w:rsidRPr="0003390F">
        <w:rPr>
          <w:rFonts w:hint="eastAsia"/>
          <w:b/>
          <w:color w:val="000000" w:themeColor="text1"/>
        </w:rPr>
        <w:t>BankAccount</w:t>
      </w:r>
      <w:r w:rsidR="00724DBD" w:rsidRPr="0003390F">
        <w:rPr>
          <w:rFonts w:hint="eastAsia"/>
          <w:b/>
          <w:color w:val="000000" w:themeColor="text1"/>
        </w:rPr>
        <w:t>类，新类</w:t>
      </w:r>
      <w:r w:rsidR="00724DBD" w:rsidRPr="0003390F">
        <w:rPr>
          <w:rFonts w:hint="eastAsia"/>
          <w:b/>
          <w:color w:val="000000" w:themeColor="text1"/>
        </w:rPr>
        <w:t>SavingsAccount</w:t>
      </w:r>
      <w:r w:rsidR="00724DBD" w:rsidRPr="0003390F">
        <w:rPr>
          <w:rFonts w:hint="eastAsia"/>
          <w:b/>
          <w:color w:val="000000" w:themeColor="text1"/>
        </w:rPr>
        <w:t>每个月都有利息产生</w:t>
      </w:r>
      <w:r w:rsidR="00724DBD" w:rsidRPr="0003390F">
        <w:rPr>
          <w:rFonts w:hint="eastAsia"/>
          <w:b/>
          <w:color w:val="000000" w:themeColor="text1"/>
        </w:rPr>
        <w:t>(earnMonthlyInterest</w:t>
      </w:r>
      <w:r w:rsidR="00724DBD" w:rsidRPr="0003390F">
        <w:rPr>
          <w:rFonts w:hint="eastAsia"/>
          <w:b/>
          <w:color w:val="000000" w:themeColor="text1"/>
        </w:rPr>
        <w:t>方法被调用</w:t>
      </w:r>
      <w:r w:rsidR="00724DBD" w:rsidRPr="0003390F">
        <w:rPr>
          <w:rFonts w:hint="eastAsia"/>
          <w:b/>
          <w:color w:val="000000" w:themeColor="text1"/>
        </w:rPr>
        <w:t>)</w:t>
      </w:r>
      <w:r w:rsidR="00724DBD" w:rsidRPr="0003390F">
        <w:rPr>
          <w:rFonts w:hint="eastAsia"/>
          <w:b/>
          <w:color w:val="000000" w:themeColor="text1"/>
        </w:rPr>
        <w:t>，并且有每月三次免手续费的存款或取款。在</w:t>
      </w:r>
      <w:r w:rsidR="00724DBD" w:rsidRPr="0003390F">
        <w:rPr>
          <w:rFonts w:hint="eastAsia"/>
          <w:b/>
          <w:color w:val="000000" w:themeColor="text1"/>
        </w:rPr>
        <w:t>earnMonthlyInterest</w:t>
      </w:r>
      <w:r w:rsidR="00724DBD" w:rsidRPr="0003390F">
        <w:rPr>
          <w:rFonts w:hint="eastAsia"/>
          <w:b/>
          <w:color w:val="000000" w:themeColor="text1"/>
        </w:rPr>
        <w:t>方法中重置交易计数。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BankAccount(initialBalance:Double){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private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var balance = initialBalance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deposit(amount:Double) = { balance += amount; balance}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withdraw(amount:Double) = {balance -= amount; balance}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SavingsAccount(initialBalance:Double) extends BankAccount(initialBalance){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private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var num:Int = _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earnMonthlyInterest()={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num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= 3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super.deposit(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1)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override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def deposit(amount: Double): Double = 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num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-= 1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if(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num &lt; 0) super.deposit(amount - 1) else super.deposit(amount)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override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def withdraw(amount: Double): Double = 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num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-= 1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if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(num &lt; 0) super.withdraw(amount + 1) else super.withdraw(amount)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定义一个抽象类</w:t>
      </w:r>
      <w:r w:rsidR="00724DBD" w:rsidRPr="0003390F">
        <w:rPr>
          <w:rFonts w:hint="eastAsia"/>
          <w:b/>
          <w:color w:val="000000" w:themeColor="text1"/>
        </w:rPr>
        <w:t>Item,</w:t>
      </w:r>
      <w:r w:rsidR="00724DBD" w:rsidRPr="0003390F">
        <w:rPr>
          <w:rFonts w:hint="eastAsia"/>
          <w:b/>
          <w:color w:val="000000" w:themeColor="text1"/>
        </w:rPr>
        <w:t>加入方法</w:t>
      </w:r>
      <w:r w:rsidR="00724DBD" w:rsidRPr="0003390F">
        <w:rPr>
          <w:rFonts w:hint="eastAsia"/>
          <w:b/>
          <w:color w:val="000000" w:themeColor="text1"/>
        </w:rPr>
        <w:t>price</w:t>
      </w:r>
      <w:r w:rsidR="00724DBD" w:rsidRPr="0003390F">
        <w:rPr>
          <w:rFonts w:hint="eastAsia"/>
          <w:b/>
          <w:color w:val="000000" w:themeColor="text1"/>
        </w:rPr>
        <w:t>和</w:t>
      </w:r>
      <w:r w:rsidR="00724DBD" w:rsidRPr="0003390F">
        <w:rPr>
          <w:rFonts w:hint="eastAsia"/>
          <w:b/>
          <w:color w:val="000000" w:themeColor="text1"/>
        </w:rPr>
        <w:t>description</w:t>
      </w:r>
      <w:r w:rsidR="00724DBD" w:rsidRPr="0003390F">
        <w:rPr>
          <w:rFonts w:hint="eastAsia"/>
          <w:b/>
          <w:color w:val="000000" w:themeColor="text1"/>
        </w:rPr>
        <w:t>。</w:t>
      </w:r>
      <w:r w:rsidR="00724DBD" w:rsidRPr="0003390F">
        <w:rPr>
          <w:rFonts w:hint="eastAsia"/>
          <w:b/>
          <w:color w:val="000000" w:themeColor="text1"/>
        </w:rPr>
        <w:t>SimpleItem</w:t>
      </w:r>
      <w:r w:rsidR="00724DBD" w:rsidRPr="0003390F">
        <w:rPr>
          <w:rFonts w:hint="eastAsia"/>
          <w:b/>
          <w:color w:val="000000" w:themeColor="text1"/>
        </w:rPr>
        <w:t>是一个在构造器中给出价格和描述的物件。利用</w:t>
      </w:r>
      <w:r w:rsidR="00724DBD" w:rsidRPr="0003390F">
        <w:rPr>
          <w:rFonts w:hint="eastAsia"/>
          <w:b/>
          <w:color w:val="000000" w:themeColor="text1"/>
        </w:rPr>
        <w:t>val</w:t>
      </w:r>
      <w:r w:rsidR="00724DBD" w:rsidRPr="0003390F">
        <w:rPr>
          <w:rFonts w:hint="eastAsia"/>
          <w:b/>
          <w:color w:val="000000" w:themeColor="text1"/>
        </w:rPr>
        <w:t>可以重写</w:t>
      </w:r>
      <w:r w:rsidR="00724DBD" w:rsidRPr="0003390F">
        <w:rPr>
          <w:rFonts w:hint="eastAsia"/>
          <w:b/>
          <w:color w:val="000000" w:themeColor="text1"/>
        </w:rPr>
        <w:t>def</w:t>
      </w:r>
      <w:r w:rsidR="00724DBD" w:rsidRPr="0003390F">
        <w:rPr>
          <w:rFonts w:hint="eastAsia"/>
          <w:b/>
          <w:color w:val="000000" w:themeColor="text1"/>
        </w:rPr>
        <w:t>这个事实。</w:t>
      </w:r>
      <w:r w:rsidR="00724DBD" w:rsidRPr="0003390F">
        <w:rPr>
          <w:rFonts w:hint="eastAsia"/>
          <w:b/>
          <w:color w:val="000000" w:themeColor="text1"/>
        </w:rPr>
        <w:t>Bundle</w:t>
      </w:r>
      <w:r w:rsidR="00724DBD" w:rsidRPr="0003390F">
        <w:rPr>
          <w:rFonts w:hint="eastAsia"/>
          <w:b/>
          <w:color w:val="000000" w:themeColor="text1"/>
        </w:rPr>
        <w:t>是一个可以包含其他物件的物件。其价格是打包中所有物件的价格之</w:t>
      </w:r>
      <w:proofErr w:type="gramStart"/>
      <w:r w:rsidR="00724DBD" w:rsidRPr="0003390F">
        <w:rPr>
          <w:rFonts w:hint="eastAsia"/>
          <w:b/>
          <w:color w:val="000000" w:themeColor="text1"/>
        </w:rPr>
        <w:t>和</w:t>
      </w:r>
      <w:proofErr w:type="gramEnd"/>
      <w:r w:rsidR="00724DBD" w:rsidRPr="0003390F">
        <w:rPr>
          <w:rFonts w:hint="eastAsia"/>
          <w:b/>
          <w:color w:val="000000" w:themeColor="text1"/>
        </w:rPr>
        <w:t>。同时提供一个将物件添加到打包当中的机制，以及一个适合的</w:t>
      </w:r>
      <w:r w:rsidR="00724DBD" w:rsidRPr="0003390F">
        <w:rPr>
          <w:rFonts w:hint="eastAsia"/>
          <w:b/>
          <w:color w:val="000000" w:themeColor="text1"/>
        </w:rPr>
        <w:t>description</w:t>
      </w:r>
      <w:r w:rsidR="00724DBD" w:rsidRPr="0003390F">
        <w:rPr>
          <w:rFonts w:hint="eastAsia"/>
          <w:b/>
          <w:color w:val="000000" w:themeColor="text1"/>
        </w:rPr>
        <w:t>方法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import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collection.mutable.ArrayBuffer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abstract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Item{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price():Double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description():String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override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def toString():String={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"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description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:" + description() + "  price:" + price()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SimpleItem(val price:Double,val description:String) extends Item{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Bundle extends Item{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items = new ArrayBuffer[Item]()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addItem(item:Item){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items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+= item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price(): Double = 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var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total = 0d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items.foreach(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total += _.price())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total</w:t>
      </w:r>
      <w:proofErr w:type="gramEnd"/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description(): String = 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items.mkString(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" ")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724DBD" w:rsidRDefault="00724DBD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 w:rsidRPr="00724DBD">
        <w:rPr>
          <w:rFonts w:ascii="Microsoft JhengHei" w:eastAsia="Microsoft JhengHei" w:hAnsi="Microsoft JhengHei" w:hint="eastAsia"/>
          <w:color w:val="555555"/>
        </w:rPr>
        <w:lastRenderedPageBreak/>
        <w:br/>
      </w:r>
      <w:r w:rsidR="0003390F">
        <w:rPr>
          <w:rFonts w:hint="eastAsia"/>
          <w:b/>
          <w:color w:val="000000" w:themeColor="text1"/>
        </w:rPr>
        <w:t>4</w:t>
      </w:r>
      <w:r w:rsidR="0003390F">
        <w:rPr>
          <w:rFonts w:hint="eastAsia"/>
          <w:b/>
          <w:color w:val="000000" w:themeColor="text1"/>
        </w:rPr>
        <w:t>、</w:t>
      </w:r>
      <w:r w:rsidRPr="0003390F">
        <w:rPr>
          <w:rFonts w:hint="eastAsia"/>
          <w:b/>
          <w:color w:val="000000" w:themeColor="text1"/>
        </w:rPr>
        <w:t>设计一个</w:t>
      </w:r>
      <w:r w:rsidRPr="0003390F">
        <w:rPr>
          <w:rFonts w:hint="eastAsia"/>
          <w:b/>
          <w:color w:val="000000" w:themeColor="text1"/>
        </w:rPr>
        <w:t>Point</w:t>
      </w:r>
      <w:r w:rsidRPr="0003390F">
        <w:rPr>
          <w:rFonts w:hint="eastAsia"/>
          <w:b/>
          <w:color w:val="000000" w:themeColor="text1"/>
        </w:rPr>
        <w:t>类，其</w:t>
      </w:r>
      <w:r w:rsidRPr="0003390F">
        <w:rPr>
          <w:rFonts w:hint="eastAsia"/>
          <w:b/>
          <w:color w:val="000000" w:themeColor="text1"/>
        </w:rPr>
        <w:t>x</w:t>
      </w:r>
      <w:r w:rsidRPr="0003390F">
        <w:rPr>
          <w:rFonts w:hint="eastAsia"/>
          <w:b/>
          <w:color w:val="000000" w:themeColor="text1"/>
        </w:rPr>
        <w:t>和</w:t>
      </w:r>
      <w:r w:rsidRPr="0003390F">
        <w:rPr>
          <w:rFonts w:hint="eastAsia"/>
          <w:b/>
          <w:color w:val="000000" w:themeColor="text1"/>
        </w:rPr>
        <w:t>y</w:t>
      </w:r>
      <w:r w:rsidRPr="0003390F">
        <w:rPr>
          <w:rFonts w:hint="eastAsia"/>
          <w:b/>
          <w:color w:val="000000" w:themeColor="text1"/>
        </w:rPr>
        <w:t>坐标可以通过构造器提供。提供一个子类</w:t>
      </w:r>
      <w:r w:rsidRPr="0003390F">
        <w:rPr>
          <w:rFonts w:hint="eastAsia"/>
          <w:b/>
          <w:color w:val="000000" w:themeColor="text1"/>
        </w:rPr>
        <w:t>LabeledPoint</w:t>
      </w:r>
      <w:r w:rsidRPr="0003390F">
        <w:rPr>
          <w:rFonts w:hint="eastAsia"/>
          <w:b/>
          <w:color w:val="000000" w:themeColor="text1"/>
        </w:rPr>
        <w:t>，其构造器接受一个标签值和</w:t>
      </w:r>
      <w:r w:rsidRPr="0003390F">
        <w:rPr>
          <w:rFonts w:hint="eastAsia"/>
          <w:b/>
          <w:color w:val="000000" w:themeColor="text1"/>
        </w:rPr>
        <w:t>x,y</w:t>
      </w:r>
      <w:r w:rsidRPr="0003390F">
        <w:rPr>
          <w:rFonts w:hint="eastAsia"/>
          <w:b/>
          <w:color w:val="000000" w:themeColor="text1"/>
        </w:rPr>
        <w:t>坐标</w:t>
      </w:r>
      <w:r w:rsidRPr="0003390F">
        <w:rPr>
          <w:rFonts w:hint="eastAsia"/>
          <w:b/>
          <w:color w:val="000000" w:themeColor="text1"/>
        </w:rPr>
        <w:t>,</w:t>
      </w:r>
      <w:r w:rsidRPr="0003390F">
        <w:rPr>
          <w:rFonts w:hint="eastAsia"/>
          <w:b/>
          <w:color w:val="000000" w:themeColor="text1"/>
        </w:rPr>
        <w:t>比如</w:t>
      </w:r>
      <w:r w:rsidRPr="0003390F">
        <w:rPr>
          <w:rFonts w:hint="eastAsia"/>
          <w:b/>
          <w:color w:val="000000" w:themeColor="text1"/>
        </w:rPr>
        <w:t>:new LabeledPoint(</w:t>
      </w:r>
      <w:r w:rsidRPr="0003390F">
        <w:rPr>
          <w:rFonts w:hint="eastAsia"/>
          <w:b/>
          <w:color w:val="000000" w:themeColor="text1"/>
        </w:rPr>
        <w:t>“</w:t>
      </w:r>
      <w:r w:rsidRPr="0003390F">
        <w:rPr>
          <w:rFonts w:hint="eastAsia"/>
          <w:b/>
          <w:color w:val="000000" w:themeColor="text1"/>
        </w:rPr>
        <w:t>Black Thursday</w:t>
      </w:r>
      <w:r w:rsidRPr="0003390F">
        <w:rPr>
          <w:rFonts w:hint="eastAsia"/>
          <w:b/>
          <w:color w:val="000000" w:themeColor="text1"/>
        </w:rPr>
        <w:t>”</w:t>
      </w:r>
      <w:r w:rsidRPr="0003390F">
        <w:rPr>
          <w:rFonts w:hint="eastAsia"/>
          <w:b/>
          <w:color w:val="000000" w:themeColor="text1"/>
        </w:rPr>
        <w:t>,1929,230.07)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0"/>
      </w:tblGrid>
      <w:tr w:rsidR="0003390F" w:rsidRPr="0003390F" w:rsidTr="009351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90F" w:rsidRPr="0003390F" w:rsidRDefault="0003390F" w:rsidP="0093515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 w:cs="Courier New"/>
                <w:b/>
                <w:bCs/>
                <w:color w:val="000080"/>
                <w:sz w:val="18"/>
                <w:szCs w:val="18"/>
              </w:rPr>
            </w:pPr>
            <w:r w:rsidRPr="0003390F">
              <w:rPr>
                <w:rFonts w:ascii="Lucida Console" w:hAnsi="Lucida Console" w:cs="Courier New"/>
                <w:b/>
                <w:bCs/>
                <w:color w:val="000080"/>
                <w:sz w:val="18"/>
                <w:szCs w:val="18"/>
              </w:rPr>
              <w:t>class Point(x:Double, y:Double)</w:t>
            </w:r>
          </w:p>
          <w:p w:rsidR="0003390F" w:rsidRPr="0003390F" w:rsidRDefault="0003390F" w:rsidP="0093515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hAnsi="Lucida Console" w:cs="Courier New"/>
                <w:b/>
                <w:bCs/>
                <w:color w:val="000080"/>
                <w:sz w:val="18"/>
                <w:szCs w:val="18"/>
              </w:rPr>
            </w:pPr>
            <w:r w:rsidRPr="0003390F">
              <w:rPr>
                <w:rFonts w:ascii="Lucida Console" w:hAnsi="Lucida Console" w:cs="Courier New"/>
                <w:b/>
                <w:bCs/>
                <w:color w:val="000080"/>
                <w:sz w:val="18"/>
                <w:szCs w:val="18"/>
              </w:rPr>
              <w:t>class LabeledPoint(x:Double, y:Double, tag:String) extends Point(x,y)</w:t>
            </w:r>
          </w:p>
        </w:tc>
      </w:tr>
    </w:tbl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、</w:t>
      </w:r>
      <w:r w:rsidR="00724DBD" w:rsidRPr="0003390F">
        <w:rPr>
          <w:rFonts w:hint="eastAsia"/>
          <w:b/>
          <w:color w:val="000000" w:themeColor="text1"/>
        </w:rPr>
        <w:t>定义一个抽象类</w:t>
      </w:r>
      <w:r w:rsidR="00724DBD" w:rsidRPr="0003390F">
        <w:rPr>
          <w:rFonts w:hint="eastAsia"/>
          <w:b/>
          <w:color w:val="000000" w:themeColor="text1"/>
        </w:rPr>
        <w:t>Shape</w:t>
      </w:r>
      <w:r w:rsidR="00724DBD" w:rsidRPr="0003390F">
        <w:rPr>
          <w:rFonts w:hint="eastAsia"/>
          <w:b/>
          <w:color w:val="000000" w:themeColor="text1"/>
        </w:rPr>
        <w:t>，一个抽象方法</w:t>
      </w:r>
      <w:r w:rsidR="00724DBD" w:rsidRPr="0003390F">
        <w:rPr>
          <w:rFonts w:hint="eastAsia"/>
          <w:b/>
          <w:color w:val="000000" w:themeColor="text1"/>
        </w:rPr>
        <w:t>centerPoint</w:t>
      </w:r>
      <w:r w:rsidR="00724DBD" w:rsidRPr="0003390F">
        <w:rPr>
          <w:rFonts w:hint="eastAsia"/>
          <w:b/>
          <w:color w:val="000000" w:themeColor="text1"/>
        </w:rPr>
        <w:t>，以及该抽象类的子类</w:t>
      </w:r>
      <w:r w:rsidR="00724DBD" w:rsidRPr="0003390F">
        <w:rPr>
          <w:rFonts w:hint="eastAsia"/>
          <w:b/>
          <w:color w:val="000000" w:themeColor="text1"/>
        </w:rPr>
        <w:t>Rectangle</w:t>
      </w:r>
      <w:r w:rsidR="00724DBD" w:rsidRPr="0003390F">
        <w:rPr>
          <w:rFonts w:hint="eastAsia"/>
          <w:b/>
          <w:color w:val="000000" w:themeColor="text1"/>
        </w:rPr>
        <w:t>和</w:t>
      </w:r>
      <w:r w:rsidR="00724DBD" w:rsidRPr="0003390F">
        <w:rPr>
          <w:rFonts w:hint="eastAsia"/>
          <w:b/>
          <w:color w:val="000000" w:themeColor="text1"/>
        </w:rPr>
        <w:t>Circle</w:t>
      </w:r>
      <w:r w:rsidR="00724DBD" w:rsidRPr="0003390F">
        <w:rPr>
          <w:rFonts w:hint="eastAsia"/>
          <w:b/>
          <w:color w:val="000000" w:themeColor="text1"/>
        </w:rPr>
        <w:t>。为子类提供合适的构造器，并重写</w:t>
      </w:r>
      <w:r w:rsidR="00724DBD" w:rsidRPr="0003390F">
        <w:rPr>
          <w:rFonts w:hint="eastAsia"/>
          <w:b/>
          <w:color w:val="000000" w:themeColor="text1"/>
        </w:rPr>
        <w:t>centerPoint</w:t>
      </w:r>
      <w:r w:rsidR="00724DBD" w:rsidRPr="0003390F">
        <w:rPr>
          <w:rFonts w:hint="eastAsia"/>
          <w:b/>
          <w:color w:val="000000" w:themeColor="text1"/>
        </w:rPr>
        <w:t>方法</w:t>
      </w:r>
    </w:p>
    <w:p w:rsidR="0003390F" w:rsidRDefault="0003390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abstract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class Shape{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centerPoint()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 Rectangle(startX:Int,startY:Int,endX:Int,endY:Int) extends Shape{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centerPoint() {}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Circle(x:Int,y:Int,radius:Double) extends Shape{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centerPoint() {}</w:t>
      </w:r>
    </w:p>
    <w:p w:rsidR="0003390F" w:rsidRPr="0003390F" w:rsidRDefault="0003390F" w:rsidP="000339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03390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FB615F" w:rsidRDefault="00FB615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FB615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、</w:t>
      </w:r>
      <w:r w:rsidR="00724DBD" w:rsidRPr="00FB615F">
        <w:rPr>
          <w:rFonts w:hint="eastAsia"/>
          <w:b/>
          <w:color w:val="000000" w:themeColor="text1"/>
        </w:rPr>
        <w:t>提供一个</w:t>
      </w:r>
      <w:r w:rsidR="00724DBD" w:rsidRPr="00FB615F">
        <w:rPr>
          <w:rFonts w:hint="eastAsia"/>
          <w:b/>
          <w:color w:val="000000" w:themeColor="text1"/>
        </w:rPr>
        <w:t>Square</w:t>
      </w:r>
      <w:r w:rsidR="00724DBD" w:rsidRPr="00FB615F">
        <w:rPr>
          <w:rFonts w:hint="eastAsia"/>
          <w:b/>
          <w:color w:val="000000" w:themeColor="text1"/>
        </w:rPr>
        <w:t>类，</w:t>
      </w:r>
      <w:proofErr w:type="gramStart"/>
      <w:r w:rsidR="00724DBD" w:rsidRPr="00FB615F">
        <w:rPr>
          <w:rFonts w:hint="eastAsia"/>
          <w:b/>
          <w:color w:val="000000" w:themeColor="text1"/>
        </w:rPr>
        <w:t>扩展自</w:t>
      </w:r>
      <w:proofErr w:type="gramEnd"/>
      <w:r w:rsidR="00724DBD" w:rsidRPr="00FB615F">
        <w:rPr>
          <w:rFonts w:hint="eastAsia"/>
          <w:b/>
          <w:color w:val="000000" w:themeColor="text1"/>
        </w:rPr>
        <w:t>java.awt.Rectangle</w:t>
      </w:r>
      <w:r w:rsidR="00724DBD" w:rsidRPr="00FB615F">
        <w:rPr>
          <w:rFonts w:hint="eastAsia"/>
          <w:b/>
          <w:color w:val="000000" w:themeColor="text1"/>
        </w:rPr>
        <w:t>并且是三个构造器：一个以给定的端点和宽度构造正方形，一个以</w:t>
      </w:r>
      <w:r w:rsidR="00724DBD" w:rsidRPr="00FB615F">
        <w:rPr>
          <w:rFonts w:hint="eastAsia"/>
          <w:b/>
          <w:color w:val="000000" w:themeColor="text1"/>
        </w:rPr>
        <w:t>(0,0)</w:t>
      </w:r>
      <w:r w:rsidR="00724DBD" w:rsidRPr="00FB615F">
        <w:rPr>
          <w:rFonts w:hint="eastAsia"/>
          <w:b/>
          <w:color w:val="000000" w:themeColor="text1"/>
        </w:rPr>
        <w:t>为端点和给定的宽度构造正方形，一个以</w:t>
      </w:r>
      <w:r w:rsidR="00724DBD" w:rsidRPr="00FB615F">
        <w:rPr>
          <w:rFonts w:hint="eastAsia"/>
          <w:b/>
          <w:color w:val="000000" w:themeColor="text1"/>
        </w:rPr>
        <w:t>(0,0)</w:t>
      </w:r>
      <w:r w:rsidR="00724DBD" w:rsidRPr="00FB615F">
        <w:rPr>
          <w:rFonts w:hint="eastAsia"/>
          <w:b/>
          <w:color w:val="000000" w:themeColor="text1"/>
        </w:rPr>
        <w:t>为端点</w:t>
      </w:r>
      <w:r w:rsidR="00724DBD" w:rsidRPr="00FB615F">
        <w:rPr>
          <w:rFonts w:hint="eastAsia"/>
          <w:b/>
          <w:color w:val="000000" w:themeColor="text1"/>
        </w:rPr>
        <w:t>,0</w:t>
      </w:r>
      <w:r w:rsidR="00724DBD" w:rsidRPr="00FB615F">
        <w:rPr>
          <w:rFonts w:hint="eastAsia"/>
          <w:b/>
          <w:color w:val="000000" w:themeColor="text1"/>
        </w:rPr>
        <w:t>为宽度构造正方形</w:t>
      </w:r>
    </w:p>
    <w:p w:rsidR="00FB615F" w:rsidRDefault="00FB615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import</w:t>
      </w:r>
      <w:proofErr w:type="gramEnd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java.awt.{Point, Rectangle}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class Square(point:Point,width:Int) extends Rectangle(point.x,point.y,width,width){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this(){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this(</w:t>
      </w:r>
      <w:proofErr w:type="gramEnd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new Point(0,0),0)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this(width:Int){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this(</w:t>
      </w:r>
      <w:proofErr w:type="gramEnd"/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new Point(0,0),width)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FB615F" w:rsidRPr="00FB615F" w:rsidRDefault="00FB615F" w:rsidP="00FB61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615F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FB615F" w:rsidRPr="00FB615F" w:rsidRDefault="00FB615F" w:rsidP="00724DBD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244684" w:rsidRDefault="00AC6B69" w:rsidP="00244684">
      <w:pPr>
        <w:pStyle w:val="1"/>
      </w:pPr>
      <w:bookmarkStart w:id="11" w:name="_Toc492825630"/>
      <w:r>
        <w:rPr>
          <w:rFonts w:hint="eastAsia"/>
        </w:rPr>
        <w:lastRenderedPageBreak/>
        <w:t>特质</w:t>
      </w:r>
      <w:bookmarkEnd w:id="11"/>
    </w:p>
    <w:p w:rsidR="00724DBD" w:rsidRDefault="00DC6511" w:rsidP="0067318E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67318E">
        <w:rPr>
          <w:rFonts w:hint="eastAsia"/>
          <w:b/>
          <w:color w:val="000000" w:themeColor="text1"/>
        </w:rPr>
        <w:t>java.awt.Rectangle</w:t>
      </w:r>
      <w:r w:rsidR="00724DBD" w:rsidRPr="0067318E">
        <w:rPr>
          <w:rFonts w:hint="eastAsia"/>
          <w:b/>
          <w:color w:val="000000" w:themeColor="text1"/>
        </w:rPr>
        <w:t>类有两个很有用的方法</w:t>
      </w:r>
      <w:r w:rsidR="00724DBD" w:rsidRPr="0067318E">
        <w:rPr>
          <w:rFonts w:hint="eastAsia"/>
          <w:b/>
          <w:color w:val="000000" w:themeColor="text1"/>
        </w:rPr>
        <w:t>translate</w:t>
      </w:r>
      <w:r w:rsidR="00724DBD" w:rsidRPr="0067318E">
        <w:rPr>
          <w:rFonts w:hint="eastAsia"/>
          <w:b/>
          <w:color w:val="000000" w:themeColor="text1"/>
        </w:rPr>
        <w:t>和</w:t>
      </w:r>
      <w:r w:rsidR="00724DBD" w:rsidRPr="0067318E">
        <w:rPr>
          <w:rFonts w:hint="eastAsia"/>
          <w:b/>
          <w:color w:val="000000" w:themeColor="text1"/>
        </w:rPr>
        <w:t>grow,</w:t>
      </w:r>
      <w:r w:rsidR="00724DBD" w:rsidRPr="0067318E">
        <w:rPr>
          <w:rFonts w:hint="eastAsia"/>
          <w:b/>
          <w:color w:val="000000" w:themeColor="text1"/>
        </w:rPr>
        <w:t>但可惜的是像</w:t>
      </w:r>
      <w:r w:rsidR="00724DBD" w:rsidRPr="0067318E">
        <w:rPr>
          <w:rFonts w:hint="eastAsia"/>
          <w:b/>
          <w:color w:val="000000" w:themeColor="text1"/>
        </w:rPr>
        <w:t>java.awt.geom.Ellipse2D</w:t>
      </w:r>
      <w:r w:rsidR="00724DBD" w:rsidRPr="0067318E">
        <w:rPr>
          <w:rFonts w:hint="eastAsia"/>
          <w:b/>
          <w:color w:val="000000" w:themeColor="text1"/>
        </w:rPr>
        <w:t>这样的类没有。在</w:t>
      </w:r>
      <w:r w:rsidR="00724DBD" w:rsidRPr="0067318E">
        <w:rPr>
          <w:rFonts w:hint="eastAsia"/>
          <w:b/>
          <w:color w:val="000000" w:themeColor="text1"/>
        </w:rPr>
        <w:t>Scala</w:t>
      </w:r>
      <w:r w:rsidR="00724DBD" w:rsidRPr="0067318E">
        <w:rPr>
          <w:rFonts w:hint="eastAsia"/>
          <w:b/>
          <w:color w:val="000000" w:themeColor="text1"/>
        </w:rPr>
        <w:t>中，你可以解决掉这个问题。定义一个</w:t>
      </w:r>
      <w:r w:rsidR="00724DBD" w:rsidRPr="0067318E">
        <w:rPr>
          <w:rFonts w:hint="eastAsia"/>
          <w:b/>
          <w:color w:val="000000" w:themeColor="text1"/>
        </w:rPr>
        <w:t>RenctangleLike</w:t>
      </w:r>
      <w:r w:rsidR="00724DBD" w:rsidRPr="0067318E">
        <w:rPr>
          <w:rFonts w:hint="eastAsia"/>
          <w:b/>
          <w:color w:val="000000" w:themeColor="text1"/>
        </w:rPr>
        <w:t>特质</w:t>
      </w:r>
      <w:r w:rsidR="00724DBD" w:rsidRPr="0067318E">
        <w:rPr>
          <w:rFonts w:hint="eastAsia"/>
          <w:b/>
          <w:color w:val="000000" w:themeColor="text1"/>
        </w:rPr>
        <w:t>,</w:t>
      </w:r>
      <w:r w:rsidR="00724DBD" w:rsidRPr="0067318E">
        <w:rPr>
          <w:rFonts w:hint="eastAsia"/>
          <w:b/>
          <w:color w:val="000000" w:themeColor="text1"/>
        </w:rPr>
        <w:t>加入具体的</w:t>
      </w:r>
      <w:r w:rsidR="00724DBD" w:rsidRPr="0067318E">
        <w:rPr>
          <w:rFonts w:hint="eastAsia"/>
          <w:b/>
          <w:color w:val="000000" w:themeColor="text1"/>
        </w:rPr>
        <w:t>translate</w:t>
      </w:r>
      <w:r w:rsidR="00724DBD" w:rsidRPr="0067318E">
        <w:rPr>
          <w:rFonts w:hint="eastAsia"/>
          <w:b/>
          <w:color w:val="000000" w:themeColor="text1"/>
        </w:rPr>
        <w:t>和</w:t>
      </w:r>
      <w:r w:rsidR="00724DBD" w:rsidRPr="0067318E">
        <w:rPr>
          <w:rFonts w:hint="eastAsia"/>
          <w:b/>
          <w:color w:val="000000" w:themeColor="text1"/>
        </w:rPr>
        <w:t>grow</w:t>
      </w:r>
      <w:r w:rsidR="00724DBD" w:rsidRPr="0067318E">
        <w:rPr>
          <w:rFonts w:hint="eastAsia"/>
          <w:b/>
          <w:color w:val="000000" w:themeColor="text1"/>
        </w:rPr>
        <w:t>方法。提供任何你需要用来实现的抽象方法</w:t>
      </w:r>
      <w:r w:rsidR="00724DBD" w:rsidRPr="0067318E">
        <w:rPr>
          <w:rFonts w:hint="eastAsia"/>
          <w:b/>
          <w:color w:val="000000" w:themeColor="text1"/>
        </w:rPr>
        <w:t>,</w:t>
      </w:r>
      <w:r w:rsidR="00724DBD" w:rsidRPr="0067318E">
        <w:rPr>
          <w:rFonts w:hint="eastAsia"/>
          <w:b/>
          <w:color w:val="000000" w:themeColor="text1"/>
        </w:rPr>
        <w:t>以便你可以</w:t>
      </w:r>
      <w:proofErr w:type="gramStart"/>
      <w:r w:rsidR="00724DBD" w:rsidRPr="0067318E">
        <w:rPr>
          <w:rFonts w:hint="eastAsia"/>
          <w:b/>
          <w:color w:val="000000" w:themeColor="text1"/>
        </w:rPr>
        <w:t>像如下</w:t>
      </w:r>
      <w:proofErr w:type="gramEnd"/>
      <w:r w:rsidR="00724DBD" w:rsidRPr="0067318E">
        <w:rPr>
          <w:rFonts w:hint="eastAsia"/>
          <w:b/>
          <w:color w:val="000000" w:themeColor="text1"/>
        </w:rPr>
        <w:t>代码这样混入该特质</w:t>
      </w:r>
      <w:r w:rsidR="00724DBD" w:rsidRPr="0067318E">
        <w:rPr>
          <w:rFonts w:hint="eastAsia"/>
          <w:b/>
          <w:color w:val="000000" w:themeColor="text1"/>
        </w:rPr>
        <w:t>:</w:t>
      </w:r>
      <w:r w:rsidR="00724DBD" w:rsidRPr="0067318E">
        <w:rPr>
          <w:rFonts w:hint="eastAsia"/>
          <w:b/>
          <w:color w:val="000000" w:themeColor="text1"/>
        </w:rPr>
        <w:br/>
      </w:r>
      <w:proofErr w:type="gramStart"/>
      <w:r w:rsidR="00724DBD" w:rsidRPr="0067318E">
        <w:rPr>
          <w:rFonts w:hint="eastAsia"/>
          <w:b/>
          <w:color w:val="000000" w:themeColor="text1"/>
        </w:rPr>
        <w:t>val</w:t>
      </w:r>
      <w:proofErr w:type="gramEnd"/>
      <w:r w:rsidR="00724DBD" w:rsidRPr="0067318E">
        <w:rPr>
          <w:rFonts w:hint="eastAsia"/>
          <w:b/>
          <w:color w:val="000000" w:themeColor="text1"/>
        </w:rPr>
        <w:t xml:space="preserve"> egg = new java.awt.geom.Ellipse2D.Double(5,10,20,30) with RectangleLike</w:t>
      </w:r>
      <w:r w:rsidR="00724DBD" w:rsidRPr="0067318E">
        <w:rPr>
          <w:rFonts w:hint="eastAsia"/>
          <w:b/>
          <w:color w:val="000000" w:themeColor="text1"/>
        </w:rPr>
        <w:br/>
        <w:t>egg.translate(10,-10)</w:t>
      </w:r>
      <w:r w:rsidR="00724DBD" w:rsidRPr="0067318E">
        <w:rPr>
          <w:rFonts w:hint="eastAsia"/>
          <w:b/>
          <w:color w:val="000000" w:themeColor="text1"/>
        </w:rPr>
        <w:br/>
        <w:t>egg.grow(10,20)</w:t>
      </w:r>
    </w:p>
    <w:p w:rsidR="0067318E" w:rsidRDefault="0067318E" w:rsidP="0067318E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import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java.awt.geom.Ellipse2D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trait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RectangleLike{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this: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Ellipse2D.Double=&gt;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translate(x:Double,y:Double){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this.x = x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this.y = y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grow(x:Double,y:Double){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this.x += x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this.y += y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Test extends App{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egg = new Ellipse2D.Double(5,10,20,30) with RectangleLike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"x = " + egg.getX + " y = " + egg.getY)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egg.translate(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10,-10)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"x = " + egg.getX + " y = " + egg.getY)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egg.grow(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10,20)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println(</w:t>
      </w:r>
      <w:proofErr w:type="gramEnd"/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"x = " + egg.getX + " y = " + egg.getY)</w:t>
      </w:r>
    </w:p>
    <w:p w:rsidR="0067318E" w:rsidRPr="0067318E" w:rsidRDefault="0067318E" w:rsidP="00673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7318E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724DBD" w:rsidRPr="00724DBD" w:rsidRDefault="00724DBD" w:rsidP="00724DBD">
      <w:pPr>
        <w:pStyle w:val="NormalIndent1"/>
        <w:ind w:firstLine="0"/>
        <w:rPr>
          <w:rFonts w:hint="default"/>
        </w:rPr>
      </w:pPr>
    </w:p>
    <w:p w:rsidR="00C0315C" w:rsidRDefault="00C0315C" w:rsidP="00C0315C">
      <w:pPr>
        <w:pStyle w:val="1"/>
      </w:pPr>
      <w:bookmarkStart w:id="12" w:name="_Toc492825631"/>
      <w:r>
        <w:t>类型参数</w:t>
      </w:r>
      <w:bookmarkEnd w:id="12"/>
    </w:p>
    <w:p w:rsidR="00724DBD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724DBD" w:rsidRPr="00DC6511">
        <w:rPr>
          <w:rFonts w:hint="eastAsia"/>
          <w:b/>
          <w:color w:val="000000" w:themeColor="text1"/>
        </w:rPr>
        <w:t>定义一个不可变类</w:t>
      </w:r>
      <w:r w:rsidR="00724DBD" w:rsidRPr="00DC6511">
        <w:rPr>
          <w:rFonts w:hint="eastAsia"/>
          <w:b/>
          <w:color w:val="000000" w:themeColor="text1"/>
        </w:rPr>
        <w:t xml:space="preserve">Pair[T,S], </w:t>
      </w:r>
      <w:r w:rsidR="00724DBD" w:rsidRPr="00DC6511">
        <w:rPr>
          <w:rFonts w:hint="eastAsia"/>
          <w:b/>
          <w:color w:val="000000" w:themeColor="text1"/>
        </w:rPr>
        <w:t>带一个</w:t>
      </w:r>
      <w:r w:rsidR="00724DBD" w:rsidRPr="00DC6511">
        <w:rPr>
          <w:rFonts w:hint="eastAsia"/>
          <w:b/>
          <w:color w:val="000000" w:themeColor="text1"/>
        </w:rPr>
        <w:t>swap</w:t>
      </w:r>
      <w:r w:rsidR="00724DBD" w:rsidRPr="00DC6511">
        <w:rPr>
          <w:rFonts w:hint="eastAsia"/>
          <w:b/>
          <w:color w:val="000000" w:themeColor="text1"/>
        </w:rPr>
        <w:t>方法，返回组件交换</w:t>
      </w:r>
      <w:proofErr w:type="gramStart"/>
      <w:r w:rsidR="00724DBD" w:rsidRPr="00DC6511">
        <w:rPr>
          <w:rFonts w:hint="eastAsia"/>
          <w:b/>
          <w:color w:val="000000" w:themeColor="text1"/>
        </w:rPr>
        <w:t>过位置</w:t>
      </w:r>
      <w:proofErr w:type="gramEnd"/>
      <w:r w:rsidR="00724DBD" w:rsidRPr="00DC6511">
        <w:rPr>
          <w:rFonts w:hint="eastAsia"/>
          <w:b/>
          <w:color w:val="000000" w:themeColor="text1"/>
        </w:rPr>
        <w:t>的新对偶</w:t>
      </w:r>
    </w:p>
    <w:p w:rsid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DC6511" w:rsidRPr="00DC6511" w:rsidRDefault="00DC6511" w:rsidP="00DC65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class Pair[T,S](val t:T,val s:S){</w:t>
      </w:r>
    </w:p>
    <w:p w:rsidR="00DC6511" w:rsidRPr="00DC6511" w:rsidRDefault="00DC6511" w:rsidP="00DC65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swap() = new Pair(s,t)</w:t>
      </w:r>
    </w:p>
    <w:p w:rsidR="00DC6511" w:rsidRDefault="00DC6511" w:rsidP="00DC6511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>}</w:t>
      </w:r>
    </w:p>
    <w:p w:rsidR="00DC6511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724DBD" w:rsidRDefault="00DC6511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  <w:r w:rsidRPr="00DC6511">
        <w:rPr>
          <w:rFonts w:eastAsia="宋体" w:hint="eastAsia"/>
          <w:bCs/>
          <w:color w:val="000000" w:themeColor="text1"/>
        </w:rPr>
        <w:t>2</w:t>
      </w:r>
      <w:r w:rsidRPr="00DC6511">
        <w:rPr>
          <w:rFonts w:eastAsia="宋体" w:hint="eastAsia"/>
          <w:bCs/>
          <w:color w:val="000000" w:themeColor="text1"/>
        </w:rPr>
        <w:t>、</w:t>
      </w:r>
      <w:r w:rsidR="00724DBD" w:rsidRPr="00DC6511">
        <w:rPr>
          <w:rFonts w:eastAsia="宋体" w:hint="eastAsia"/>
          <w:b/>
          <w:color w:val="000000" w:themeColor="text1"/>
        </w:rPr>
        <w:t>定义一个可变类</w:t>
      </w:r>
      <w:r w:rsidR="00724DBD" w:rsidRPr="00DC6511">
        <w:rPr>
          <w:rFonts w:eastAsia="宋体" w:hint="eastAsia"/>
          <w:b/>
          <w:color w:val="000000" w:themeColor="text1"/>
        </w:rPr>
        <w:t>Pair[T]</w:t>
      </w:r>
      <w:r w:rsidR="00724DBD" w:rsidRPr="00DC6511">
        <w:rPr>
          <w:rFonts w:eastAsia="宋体" w:hint="eastAsia"/>
          <w:b/>
          <w:color w:val="000000" w:themeColor="text1"/>
        </w:rPr>
        <w:t>，带一个</w:t>
      </w:r>
      <w:r w:rsidR="00724DBD" w:rsidRPr="00DC6511">
        <w:rPr>
          <w:rFonts w:eastAsia="宋体" w:hint="eastAsia"/>
          <w:b/>
          <w:color w:val="000000" w:themeColor="text1"/>
        </w:rPr>
        <w:t>swap</w:t>
      </w:r>
      <w:r w:rsidR="00724DBD" w:rsidRPr="00DC6511">
        <w:rPr>
          <w:rFonts w:eastAsia="宋体" w:hint="eastAsia"/>
          <w:b/>
          <w:color w:val="000000" w:themeColor="text1"/>
        </w:rPr>
        <w:t>方法，交换对偶中组件的位置。</w:t>
      </w:r>
    </w:p>
    <w:p w:rsidR="00DC6511" w:rsidRPr="00DC6511" w:rsidRDefault="00DC6511" w:rsidP="00DC65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Pair[T](val s:T,val t:T){</w:t>
      </w:r>
    </w:p>
    <w:p w:rsidR="00DC6511" w:rsidRPr="00DC6511" w:rsidRDefault="00DC6511" w:rsidP="00DC65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swap() = new Pair(t,s)</w:t>
      </w:r>
    </w:p>
    <w:p w:rsidR="00DC6511" w:rsidRPr="00DC6511" w:rsidRDefault="00DC6511" w:rsidP="00DC65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694193" w:rsidRDefault="00694193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ascii="Microsoft JhengHei" w:eastAsia="Microsoft JhengHei" w:hAnsi="Microsoft JhengHei"/>
          <w:color w:val="555555"/>
        </w:rPr>
      </w:pPr>
    </w:p>
    <w:p w:rsidR="00724DBD" w:rsidRPr="00694193" w:rsidRDefault="00694193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 w:rsidRPr="00694193">
        <w:rPr>
          <w:rFonts w:eastAsia="宋体" w:hint="eastAsia"/>
          <w:b/>
          <w:bCs/>
          <w:color w:val="000000" w:themeColor="text1"/>
        </w:rPr>
        <w:t>3</w:t>
      </w:r>
      <w:r w:rsidRPr="00694193">
        <w:rPr>
          <w:rFonts w:eastAsia="宋体" w:hint="eastAsia"/>
          <w:b/>
          <w:bCs/>
          <w:color w:val="000000" w:themeColor="text1"/>
        </w:rPr>
        <w:t>、</w:t>
      </w:r>
      <w:r w:rsidR="00724DBD" w:rsidRPr="00694193">
        <w:rPr>
          <w:rFonts w:eastAsia="宋体" w:hint="eastAsia"/>
          <w:b/>
          <w:bCs/>
          <w:color w:val="000000" w:themeColor="text1"/>
        </w:rPr>
        <w:t>给定类</w:t>
      </w:r>
      <w:r w:rsidR="00724DBD" w:rsidRPr="00694193">
        <w:rPr>
          <w:rFonts w:eastAsia="宋体" w:hint="eastAsia"/>
          <w:b/>
          <w:bCs/>
          <w:color w:val="000000" w:themeColor="text1"/>
        </w:rPr>
        <w:t xml:space="preserve">Pair[T, S] </w:t>
      </w:r>
      <w:r w:rsidR="00724DBD" w:rsidRPr="00694193">
        <w:rPr>
          <w:rFonts w:eastAsia="宋体" w:hint="eastAsia"/>
          <w:b/>
          <w:bCs/>
          <w:color w:val="000000" w:themeColor="text1"/>
        </w:rPr>
        <w:t>，编写一个泛型方法</w:t>
      </w:r>
      <w:r w:rsidR="00724DBD" w:rsidRPr="00694193">
        <w:rPr>
          <w:rFonts w:eastAsia="宋体" w:hint="eastAsia"/>
          <w:b/>
          <w:bCs/>
          <w:color w:val="000000" w:themeColor="text1"/>
        </w:rPr>
        <w:t>swap</w:t>
      </w:r>
      <w:r w:rsidR="00724DBD" w:rsidRPr="00694193">
        <w:rPr>
          <w:rFonts w:eastAsia="宋体" w:hint="eastAsia"/>
          <w:b/>
          <w:bCs/>
          <w:color w:val="000000" w:themeColor="text1"/>
        </w:rPr>
        <w:t>，接受对偶作为参数并返回组件交换</w:t>
      </w:r>
      <w:proofErr w:type="gramStart"/>
      <w:r w:rsidR="00724DBD" w:rsidRPr="00694193">
        <w:rPr>
          <w:rFonts w:eastAsia="宋体" w:hint="eastAsia"/>
          <w:b/>
          <w:bCs/>
          <w:color w:val="000000" w:themeColor="text1"/>
        </w:rPr>
        <w:t>过位置</w:t>
      </w:r>
      <w:proofErr w:type="gramEnd"/>
      <w:r w:rsidR="00724DBD" w:rsidRPr="00694193">
        <w:rPr>
          <w:rFonts w:eastAsia="宋体" w:hint="eastAsia"/>
          <w:b/>
          <w:bCs/>
          <w:color w:val="000000" w:themeColor="text1"/>
        </w:rPr>
        <w:t>的新对偶。</w:t>
      </w:r>
    </w:p>
    <w:p w:rsidR="00694193" w:rsidRDefault="00694193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Cs/>
          <w:color w:val="000000" w:themeColor="text1"/>
        </w:rPr>
      </w:pP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Pair[T,S](val t:T, val s:S){</w:t>
      </w: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swap[T,S](t:T,s:S) = new Pair(s,t)</w:t>
      </w: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724DBD" w:rsidRDefault="00724DBD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>
        <w:rPr>
          <w:rFonts w:ascii="Microsoft JhengHei" w:eastAsia="Microsoft JhengHei" w:hAnsi="Microsoft JhengHei" w:hint="eastAsia"/>
          <w:color w:val="555555"/>
        </w:rPr>
        <w:br/>
      </w:r>
      <w:r w:rsidR="00694193">
        <w:rPr>
          <w:rFonts w:eastAsia="宋体" w:hint="eastAsia"/>
          <w:b/>
          <w:bCs/>
          <w:color w:val="000000" w:themeColor="text1"/>
        </w:rPr>
        <w:t>4</w:t>
      </w:r>
      <w:r w:rsidR="00694193">
        <w:rPr>
          <w:rFonts w:eastAsia="宋体" w:hint="eastAsia"/>
          <w:b/>
          <w:bCs/>
          <w:color w:val="000000" w:themeColor="text1"/>
        </w:rPr>
        <w:t>、</w:t>
      </w:r>
      <w:r w:rsidRPr="00694193">
        <w:rPr>
          <w:rFonts w:eastAsia="宋体" w:hint="eastAsia"/>
          <w:b/>
          <w:bCs/>
          <w:color w:val="000000" w:themeColor="text1"/>
        </w:rPr>
        <w:t>编写一个泛型方法</w:t>
      </w:r>
      <w:r w:rsidRPr="00694193">
        <w:rPr>
          <w:rFonts w:eastAsia="宋体" w:hint="eastAsia"/>
          <w:b/>
          <w:bCs/>
          <w:color w:val="000000" w:themeColor="text1"/>
        </w:rPr>
        <w:t>middle</w:t>
      </w:r>
      <w:r w:rsidRPr="00694193">
        <w:rPr>
          <w:rFonts w:eastAsia="宋体" w:hint="eastAsia"/>
          <w:b/>
          <w:bCs/>
          <w:color w:val="000000" w:themeColor="text1"/>
        </w:rPr>
        <w:t>，返回任何</w:t>
      </w:r>
      <w:r w:rsidRPr="00694193">
        <w:rPr>
          <w:rFonts w:eastAsia="宋体" w:hint="eastAsia"/>
          <w:b/>
          <w:bCs/>
          <w:color w:val="000000" w:themeColor="text1"/>
        </w:rPr>
        <w:t>Iterable[T]</w:t>
      </w:r>
      <w:r w:rsidRPr="00694193">
        <w:rPr>
          <w:rFonts w:eastAsia="宋体" w:hint="eastAsia"/>
          <w:b/>
          <w:bCs/>
          <w:color w:val="000000" w:themeColor="text1"/>
        </w:rPr>
        <w:t>的中间元素。举例来说，</w:t>
      </w:r>
      <w:r w:rsidRPr="00694193">
        <w:rPr>
          <w:rFonts w:eastAsia="宋体" w:hint="eastAsia"/>
          <w:b/>
          <w:bCs/>
          <w:color w:val="000000" w:themeColor="text1"/>
        </w:rPr>
        <w:t>middle(</w:t>
      </w:r>
      <w:r w:rsidRPr="00694193">
        <w:rPr>
          <w:rFonts w:eastAsia="宋体" w:hint="eastAsia"/>
          <w:b/>
          <w:bCs/>
          <w:color w:val="000000" w:themeColor="text1"/>
        </w:rPr>
        <w:t>“</w:t>
      </w:r>
      <w:r w:rsidRPr="00694193">
        <w:rPr>
          <w:rFonts w:eastAsia="宋体" w:hint="eastAsia"/>
          <w:b/>
          <w:bCs/>
          <w:color w:val="000000" w:themeColor="text1"/>
        </w:rPr>
        <w:t>World</w:t>
      </w:r>
      <w:r w:rsidRPr="00694193">
        <w:rPr>
          <w:rFonts w:eastAsia="宋体" w:hint="eastAsia"/>
          <w:b/>
          <w:bCs/>
          <w:color w:val="000000" w:themeColor="text1"/>
        </w:rPr>
        <w:t>”</w:t>
      </w:r>
      <w:r w:rsidRPr="00694193">
        <w:rPr>
          <w:rFonts w:eastAsia="宋体" w:hint="eastAsia"/>
          <w:b/>
          <w:bCs/>
          <w:color w:val="000000" w:themeColor="text1"/>
        </w:rPr>
        <w:t>)</w:t>
      </w:r>
      <w:r w:rsidRPr="00694193">
        <w:rPr>
          <w:rFonts w:eastAsia="宋体" w:hint="eastAsia"/>
          <w:b/>
          <w:bCs/>
          <w:color w:val="000000" w:themeColor="text1"/>
        </w:rPr>
        <w:t>应得到</w:t>
      </w:r>
      <w:proofErr w:type="gramStart"/>
      <w:r w:rsidRPr="00694193">
        <w:rPr>
          <w:rFonts w:eastAsia="宋体" w:hint="eastAsia"/>
          <w:b/>
          <w:bCs/>
          <w:color w:val="000000" w:themeColor="text1"/>
        </w:rPr>
        <w:t>’</w:t>
      </w:r>
      <w:proofErr w:type="gramEnd"/>
      <w:r w:rsidRPr="00694193">
        <w:rPr>
          <w:rFonts w:eastAsia="宋体" w:hint="eastAsia"/>
          <w:b/>
          <w:bCs/>
          <w:color w:val="000000" w:themeColor="text1"/>
        </w:rPr>
        <w:t>r</w:t>
      </w:r>
      <w:proofErr w:type="gramStart"/>
      <w:r w:rsidRPr="00694193">
        <w:rPr>
          <w:rFonts w:eastAsia="宋体" w:hint="eastAsia"/>
          <w:b/>
          <w:bCs/>
          <w:color w:val="000000" w:themeColor="text1"/>
        </w:rPr>
        <w:t>’</w:t>
      </w:r>
      <w:proofErr w:type="gramEnd"/>
      <w:r w:rsidRPr="00694193">
        <w:rPr>
          <w:rFonts w:eastAsia="宋体" w:hint="eastAsia"/>
          <w:b/>
          <w:bCs/>
          <w:color w:val="000000" w:themeColor="text1"/>
        </w:rPr>
        <w:t>。</w:t>
      </w:r>
    </w:p>
    <w:p w:rsidR="00694193" w:rsidRDefault="00694193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middle[T](iter:Iterable[T]):T={</w:t>
      </w: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seq = iter.toArray</w:t>
      </w: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seq(</w:t>
      </w:r>
      <w:proofErr w:type="gramEnd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seq.length/2)</w:t>
      </w: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724DBD" w:rsidRDefault="00724DBD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>
        <w:rPr>
          <w:rFonts w:ascii="Microsoft JhengHei" w:eastAsia="Microsoft JhengHei" w:hAnsi="Microsoft JhengHei" w:hint="eastAsia"/>
          <w:color w:val="555555"/>
        </w:rPr>
        <w:br/>
      </w:r>
      <w:r w:rsidR="00694193">
        <w:rPr>
          <w:rFonts w:eastAsia="宋体" w:hint="eastAsia"/>
          <w:b/>
          <w:bCs/>
          <w:color w:val="000000" w:themeColor="text1"/>
        </w:rPr>
        <w:t>5</w:t>
      </w:r>
      <w:r w:rsidR="00694193">
        <w:rPr>
          <w:rFonts w:eastAsia="宋体" w:hint="eastAsia"/>
          <w:b/>
          <w:bCs/>
          <w:color w:val="000000" w:themeColor="text1"/>
        </w:rPr>
        <w:t>、</w:t>
      </w:r>
      <w:r w:rsidRPr="00694193">
        <w:rPr>
          <w:rFonts w:eastAsia="宋体" w:hint="eastAsia"/>
          <w:b/>
          <w:bCs/>
          <w:color w:val="000000" w:themeColor="text1"/>
        </w:rPr>
        <w:t>给定可变类</w:t>
      </w:r>
      <w:r w:rsidRPr="00694193">
        <w:rPr>
          <w:rFonts w:eastAsia="宋体" w:hint="eastAsia"/>
          <w:b/>
          <w:bCs/>
          <w:color w:val="000000" w:themeColor="text1"/>
        </w:rPr>
        <w:t>Pair[S,T]</w:t>
      </w:r>
      <w:r w:rsidRPr="00694193">
        <w:rPr>
          <w:rFonts w:eastAsia="宋体" w:hint="eastAsia"/>
          <w:b/>
          <w:bCs/>
          <w:color w:val="000000" w:themeColor="text1"/>
        </w:rPr>
        <w:t>，使用类型约束定义一个</w:t>
      </w:r>
      <w:r w:rsidRPr="00694193">
        <w:rPr>
          <w:rFonts w:eastAsia="宋体" w:hint="eastAsia"/>
          <w:b/>
          <w:bCs/>
          <w:color w:val="000000" w:themeColor="text1"/>
        </w:rPr>
        <w:t>swap</w:t>
      </w:r>
      <w:r w:rsidRPr="00694193">
        <w:rPr>
          <w:rFonts w:eastAsia="宋体" w:hint="eastAsia"/>
          <w:b/>
          <w:bCs/>
          <w:color w:val="000000" w:themeColor="text1"/>
        </w:rPr>
        <w:t>方法，</w:t>
      </w:r>
      <w:proofErr w:type="gramStart"/>
      <w:r w:rsidRPr="00694193">
        <w:rPr>
          <w:rFonts w:eastAsia="宋体" w:hint="eastAsia"/>
          <w:b/>
          <w:bCs/>
          <w:color w:val="000000" w:themeColor="text1"/>
        </w:rPr>
        <w:t>当类型</w:t>
      </w:r>
      <w:proofErr w:type="gramEnd"/>
      <w:r w:rsidRPr="00694193">
        <w:rPr>
          <w:rFonts w:eastAsia="宋体" w:hint="eastAsia"/>
          <w:b/>
          <w:bCs/>
          <w:color w:val="000000" w:themeColor="text1"/>
        </w:rPr>
        <w:t>参数相同时可以被调用。</w:t>
      </w:r>
    </w:p>
    <w:p w:rsidR="00694193" w:rsidRDefault="00694193" w:rsidP="00724DBD">
      <w:pPr>
        <w:pStyle w:val="af9"/>
        <w:shd w:val="clear" w:color="auto" w:fill="FFFFFF"/>
        <w:spacing w:before="150" w:beforeAutospacing="0" w:after="150" w:afterAutospacing="0"/>
        <w:jc w:val="both"/>
        <w:rPr>
          <w:rFonts w:ascii="Microsoft JhengHei" w:eastAsia="Microsoft JhengHei" w:hAnsi="Microsoft JhengHei"/>
          <w:color w:val="555555"/>
        </w:rPr>
      </w:pP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Pair[S,T](val s:S, val t:T){</w:t>
      </w:r>
    </w:p>
    <w:p w:rsidR="00694193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swap(implicit env: S =:= T) = new Pair(t,s)</w:t>
      </w:r>
    </w:p>
    <w:p w:rsidR="00724DBD" w:rsidRPr="00694193" w:rsidRDefault="00694193" w:rsidP="0069419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94193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0B3911" w:rsidRDefault="000B3911" w:rsidP="000B3911">
      <w:pPr>
        <w:pStyle w:val="1"/>
      </w:pPr>
      <w:bookmarkStart w:id="13" w:name="_Toc492825632"/>
      <w:r>
        <w:rPr>
          <w:rFonts w:hint="eastAsia"/>
        </w:rPr>
        <w:lastRenderedPageBreak/>
        <w:t>文件和正则表达式</w:t>
      </w:r>
      <w:bookmarkEnd w:id="13"/>
    </w:p>
    <w:p w:rsidR="00724DBD" w:rsidRDefault="00FB7832" w:rsidP="00FB7832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>
        <w:rPr>
          <w:rFonts w:eastAsia="宋体" w:hint="eastAsia"/>
          <w:b/>
          <w:bCs/>
          <w:color w:val="000000" w:themeColor="text1"/>
        </w:rPr>
        <w:t>1</w:t>
      </w:r>
      <w:r>
        <w:rPr>
          <w:rFonts w:eastAsia="宋体" w:hint="eastAsia"/>
          <w:b/>
          <w:bCs/>
          <w:color w:val="000000" w:themeColor="text1"/>
        </w:rPr>
        <w:t>、</w:t>
      </w:r>
      <w:r w:rsidR="00724DBD" w:rsidRPr="00FB7832">
        <w:rPr>
          <w:rFonts w:eastAsia="宋体" w:hint="eastAsia"/>
          <w:b/>
          <w:bCs/>
          <w:color w:val="000000" w:themeColor="text1"/>
        </w:rPr>
        <w:t>编写</w:t>
      </w:r>
      <w:proofErr w:type="gramStart"/>
      <w:r w:rsidR="00724DBD" w:rsidRPr="00FB7832">
        <w:rPr>
          <w:rFonts w:eastAsia="宋体" w:hint="eastAsia"/>
          <w:b/>
          <w:bCs/>
          <w:color w:val="000000" w:themeColor="text1"/>
        </w:rPr>
        <w:t>一</w:t>
      </w:r>
      <w:proofErr w:type="gramEnd"/>
      <w:r w:rsidR="00724DBD" w:rsidRPr="00FB7832">
        <w:rPr>
          <w:rFonts w:eastAsia="宋体" w:hint="eastAsia"/>
          <w:b/>
          <w:bCs/>
          <w:color w:val="000000" w:themeColor="text1"/>
        </w:rPr>
        <w:t>小段</w:t>
      </w:r>
      <w:r w:rsidR="00724DBD" w:rsidRPr="00FB7832">
        <w:rPr>
          <w:rFonts w:eastAsia="宋体" w:hint="eastAsia"/>
          <w:b/>
          <w:bCs/>
          <w:color w:val="000000" w:themeColor="text1"/>
        </w:rPr>
        <w:t>Scala</w:t>
      </w:r>
      <w:r w:rsidR="00724DBD" w:rsidRPr="00FB7832">
        <w:rPr>
          <w:rFonts w:eastAsia="宋体" w:hint="eastAsia"/>
          <w:b/>
          <w:bCs/>
          <w:color w:val="000000" w:themeColor="text1"/>
        </w:rPr>
        <w:t>代码，将某个文件中的行倒转顺序</w:t>
      </w:r>
      <w:r w:rsidR="00724DBD" w:rsidRPr="00FB7832">
        <w:rPr>
          <w:rFonts w:eastAsia="宋体" w:hint="eastAsia"/>
          <w:b/>
          <w:bCs/>
          <w:color w:val="000000" w:themeColor="text1"/>
        </w:rPr>
        <w:t>(</w:t>
      </w:r>
      <w:r w:rsidR="00724DBD" w:rsidRPr="00FB7832">
        <w:rPr>
          <w:rFonts w:eastAsia="宋体" w:hint="eastAsia"/>
          <w:b/>
          <w:bCs/>
          <w:color w:val="000000" w:themeColor="text1"/>
        </w:rPr>
        <w:t>将最后一行作为第一行</w:t>
      </w:r>
      <w:r w:rsidR="00724DBD" w:rsidRPr="00FB7832">
        <w:rPr>
          <w:rFonts w:eastAsia="宋体" w:hint="eastAsia"/>
          <w:b/>
          <w:bCs/>
          <w:color w:val="000000" w:themeColor="text1"/>
        </w:rPr>
        <w:t>,</w:t>
      </w:r>
      <w:r w:rsidR="00724DBD" w:rsidRPr="00FB7832">
        <w:rPr>
          <w:rFonts w:eastAsia="宋体" w:hint="eastAsia"/>
          <w:b/>
          <w:bCs/>
          <w:color w:val="000000" w:themeColor="text1"/>
        </w:rPr>
        <w:t>依此类推</w:t>
      </w:r>
      <w:r w:rsidR="00724DBD" w:rsidRPr="00FB7832">
        <w:rPr>
          <w:rFonts w:eastAsia="宋体" w:hint="eastAsia"/>
          <w:b/>
          <w:bCs/>
          <w:color w:val="000000" w:themeColor="text1"/>
        </w:rPr>
        <w:t>)</w:t>
      </w:r>
    </w:p>
    <w:p w:rsidR="00FB7832" w:rsidRDefault="00FB7832" w:rsidP="00FB7832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path = "./exercise01.txt"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file = Source.fromFile(path)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reverseLines = file.getLines().toArray.reverse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pw = new PrintWriter(path)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reverseLines.foreach (line =&gt; </w:t>
      </w: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pw.write(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line+"\n"))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pw.close()</w:t>
      </w:r>
      <w:proofErr w:type="gramEnd"/>
    </w:p>
    <w:p w:rsidR="00724DBD" w:rsidRDefault="00724DBD" w:rsidP="00FB7832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bCs/>
          <w:color w:val="000000" w:themeColor="text1"/>
        </w:rPr>
      </w:pPr>
      <w:r w:rsidRPr="00724DBD">
        <w:rPr>
          <w:rFonts w:ascii="Microsoft JhengHei" w:eastAsia="Microsoft JhengHei" w:hAnsi="Microsoft JhengHei" w:hint="eastAsia"/>
          <w:color w:val="555555"/>
        </w:rPr>
        <w:br/>
      </w:r>
      <w:r w:rsidR="00FB7832">
        <w:rPr>
          <w:rFonts w:eastAsia="宋体" w:hint="eastAsia"/>
          <w:b/>
          <w:bCs/>
          <w:color w:val="000000" w:themeColor="text1"/>
        </w:rPr>
        <w:t>2</w:t>
      </w:r>
      <w:r w:rsidR="00FB7832">
        <w:rPr>
          <w:rFonts w:eastAsia="宋体" w:hint="eastAsia"/>
          <w:b/>
          <w:bCs/>
          <w:color w:val="000000" w:themeColor="text1"/>
        </w:rPr>
        <w:t>、</w:t>
      </w:r>
      <w:r w:rsidRPr="00FB7832">
        <w:rPr>
          <w:rFonts w:eastAsia="宋体" w:hint="eastAsia"/>
          <w:b/>
          <w:bCs/>
          <w:color w:val="000000" w:themeColor="text1"/>
        </w:rPr>
        <w:t>编写</w:t>
      </w:r>
      <w:r w:rsidRPr="00FB7832">
        <w:rPr>
          <w:rFonts w:eastAsia="宋体" w:hint="eastAsia"/>
          <w:b/>
          <w:bCs/>
          <w:color w:val="000000" w:themeColor="text1"/>
        </w:rPr>
        <w:t>Scala</w:t>
      </w:r>
      <w:r w:rsidRPr="00FB7832">
        <w:rPr>
          <w:rFonts w:eastAsia="宋体" w:hint="eastAsia"/>
          <w:b/>
          <w:bCs/>
          <w:color w:val="000000" w:themeColor="text1"/>
        </w:rPr>
        <w:t>程序打印出某个网页中所有</w:t>
      </w:r>
      <w:r w:rsidRPr="00FB7832">
        <w:rPr>
          <w:rFonts w:eastAsia="宋体" w:hint="eastAsia"/>
          <w:b/>
          <w:bCs/>
          <w:color w:val="000000" w:themeColor="text1"/>
        </w:rPr>
        <w:t>img</w:t>
      </w:r>
      <w:r w:rsidRPr="00FB7832">
        <w:rPr>
          <w:rFonts w:eastAsia="宋体" w:hint="eastAsia"/>
          <w:b/>
          <w:bCs/>
          <w:color w:val="000000" w:themeColor="text1"/>
        </w:rPr>
        <w:t>标签的</w:t>
      </w:r>
      <w:r w:rsidRPr="00FB7832">
        <w:rPr>
          <w:rFonts w:eastAsia="宋体" w:hint="eastAsia"/>
          <w:b/>
          <w:bCs/>
          <w:color w:val="000000" w:themeColor="text1"/>
        </w:rPr>
        <w:t>src</w:t>
      </w:r>
      <w:r w:rsidRPr="00FB7832">
        <w:rPr>
          <w:rFonts w:eastAsia="宋体" w:hint="eastAsia"/>
          <w:b/>
          <w:bCs/>
          <w:color w:val="000000" w:themeColor="text1"/>
        </w:rPr>
        <w:t>属性。使用正则表达式和分组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val pattern = """&lt;</w:t>
      </w: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img[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^&gt;]+(src\s*=\s*"[^&gt;^"]+")[^&gt;]*&gt;""".r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source = scala.io.Source.fromURL("http://www.vernonzheng.com","utf-8").mkString</w:t>
      </w:r>
    </w:p>
    <w:p w:rsidR="00FB7832" w:rsidRPr="00FB7832" w:rsidRDefault="00FB7832" w:rsidP="00FB78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>for</w:t>
      </w:r>
      <w:proofErr w:type="gramEnd"/>
      <w:r w:rsidRPr="00FB783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(pattern(str) &lt;- pattern.findAllIn(source)) println(str)</w:t>
      </w:r>
    </w:p>
    <w:p w:rsidR="00724DBD" w:rsidRPr="00724DBD" w:rsidRDefault="00724DBD" w:rsidP="00724DBD">
      <w:pPr>
        <w:rPr>
          <w:rFonts w:eastAsia="Times New Roman"/>
        </w:rPr>
      </w:pPr>
    </w:p>
    <w:p w:rsidR="00761BC9" w:rsidRPr="00761BC9" w:rsidRDefault="00761BC9" w:rsidP="00761BC9"/>
    <w:p w:rsidR="00844A33" w:rsidRDefault="0017162B" w:rsidP="00844A33">
      <w:pPr>
        <w:pStyle w:val="1"/>
      </w:pPr>
      <w:bookmarkStart w:id="14" w:name="_Toc492825633"/>
      <w:r>
        <w:rPr>
          <w:rFonts w:hint="eastAsia"/>
        </w:rPr>
        <w:t>高级类型</w:t>
      </w:r>
      <w:bookmarkEnd w:id="14"/>
    </w:p>
    <w:p w:rsidR="00EC53E0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、</w:t>
      </w:r>
      <w:r w:rsidR="00EC53E0" w:rsidRPr="00DC6511">
        <w:rPr>
          <w:rFonts w:hint="eastAsia"/>
          <w:b/>
          <w:color w:val="000000" w:themeColor="text1"/>
        </w:rPr>
        <w:t>实现一个</w:t>
      </w:r>
      <w:r w:rsidR="00EC53E0" w:rsidRPr="00DC6511">
        <w:rPr>
          <w:rFonts w:hint="eastAsia"/>
          <w:b/>
          <w:color w:val="000000" w:themeColor="text1"/>
        </w:rPr>
        <w:t>Bug</w:t>
      </w:r>
      <w:r w:rsidR="00EC53E0" w:rsidRPr="00DC6511">
        <w:rPr>
          <w:rFonts w:hint="eastAsia"/>
          <w:b/>
          <w:color w:val="000000" w:themeColor="text1"/>
        </w:rPr>
        <w:t>类，对沿着水平线爬行的虫子建模。</w:t>
      </w:r>
      <w:r w:rsidR="00EC53E0" w:rsidRPr="00DC6511">
        <w:rPr>
          <w:rFonts w:hint="eastAsia"/>
          <w:b/>
          <w:color w:val="000000" w:themeColor="text1"/>
        </w:rPr>
        <w:t>move</w:t>
      </w:r>
      <w:r w:rsidR="00EC53E0" w:rsidRPr="00DC6511">
        <w:rPr>
          <w:rFonts w:hint="eastAsia"/>
          <w:b/>
          <w:color w:val="000000" w:themeColor="text1"/>
        </w:rPr>
        <w:t>方法向当前方向移动，</w:t>
      </w:r>
      <w:r w:rsidR="00EC53E0" w:rsidRPr="00DC6511">
        <w:rPr>
          <w:rFonts w:hint="eastAsia"/>
          <w:b/>
          <w:color w:val="000000" w:themeColor="text1"/>
        </w:rPr>
        <w:t>turn</w:t>
      </w:r>
      <w:r w:rsidR="00EC53E0" w:rsidRPr="00DC6511">
        <w:rPr>
          <w:rFonts w:hint="eastAsia"/>
          <w:b/>
          <w:color w:val="000000" w:themeColor="text1"/>
        </w:rPr>
        <w:t>方法让虫子转身，</w:t>
      </w:r>
      <w:r w:rsidR="00EC53E0" w:rsidRPr="00DC6511">
        <w:rPr>
          <w:rFonts w:hint="eastAsia"/>
          <w:b/>
          <w:color w:val="000000" w:themeColor="text1"/>
        </w:rPr>
        <w:t>show</w:t>
      </w:r>
      <w:r w:rsidR="00EC53E0" w:rsidRPr="00DC6511">
        <w:rPr>
          <w:rFonts w:hint="eastAsia"/>
          <w:b/>
          <w:color w:val="000000" w:themeColor="text1"/>
        </w:rPr>
        <w:t>方法打印出当前的位置。让这些方法可以被串接调用。例如：</w:t>
      </w:r>
      <w:r w:rsidR="00EC53E0" w:rsidRPr="00DC6511">
        <w:rPr>
          <w:rFonts w:hint="eastAsia"/>
          <w:b/>
          <w:color w:val="000000" w:themeColor="text1"/>
        </w:rPr>
        <w:br/>
        <w:t>bugsy.move(4).show().move(6).show().turn().move(5).show()</w:t>
      </w:r>
      <w:r w:rsidR="00EC53E0" w:rsidRPr="00DC6511">
        <w:rPr>
          <w:rFonts w:hint="eastAsia"/>
          <w:b/>
          <w:color w:val="000000" w:themeColor="text1"/>
        </w:rPr>
        <w:br/>
      </w:r>
      <w:r w:rsidR="00EC53E0" w:rsidRPr="00DC6511">
        <w:rPr>
          <w:rFonts w:hint="eastAsia"/>
          <w:b/>
          <w:color w:val="000000" w:themeColor="text1"/>
        </w:rPr>
        <w:t>上述代码应显示</w:t>
      </w:r>
      <w:r w:rsidR="00EC53E0" w:rsidRPr="00DC6511">
        <w:rPr>
          <w:rFonts w:hint="eastAsia"/>
          <w:b/>
          <w:color w:val="000000" w:themeColor="text1"/>
        </w:rPr>
        <w:t>4 10 5</w:t>
      </w:r>
      <w:r w:rsidR="00EC53E0" w:rsidRPr="00DC6511">
        <w:rPr>
          <w:rFonts w:hint="eastAsia"/>
          <w:b/>
          <w:color w:val="000000" w:themeColor="text1"/>
        </w:rPr>
        <w:t>。</w:t>
      </w:r>
    </w:p>
    <w:p w:rsid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package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_1801 {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Bug(var pos: Int = 0) {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var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forword: Int = 1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move(up: Int):this.type = {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pos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+= forword * up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this</w:t>
      </w:r>
      <w:proofErr w:type="gramEnd"/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lastRenderedPageBreak/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show():this.type = {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print(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pos + " ")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this</w:t>
      </w:r>
      <w:proofErr w:type="gramEnd"/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turn():this.type = {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forword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= -forword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this</w:t>
      </w:r>
      <w:proofErr w:type="gramEnd"/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Test extends App {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bugsy = new Bug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bugsy.move(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4).show().move(6).show().turn().move(5).show()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}</w:t>
      </w:r>
    </w:p>
    <w:p w:rsidR="00DC6511" w:rsidRPr="00DC6511" w:rsidRDefault="00DC6511" w:rsidP="00DC6511">
      <w:pPr>
        <w:shd w:val="clear" w:color="auto" w:fill="FFFFFF"/>
        <w:spacing w:before="150" w:after="150"/>
        <w:jc w:val="both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DC6511" w:rsidRP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EC53E0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  <w:r>
        <w:rPr>
          <w:rFonts w:hint="eastAsia"/>
          <w:bCs/>
          <w:color w:val="000000" w:themeColor="text1"/>
        </w:rPr>
        <w:t>2</w:t>
      </w:r>
      <w:r>
        <w:rPr>
          <w:rFonts w:hint="eastAsia"/>
          <w:bCs/>
          <w:color w:val="000000" w:themeColor="text1"/>
        </w:rPr>
        <w:t>、</w:t>
      </w:r>
      <w:r w:rsidR="00EC53E0" w:rsidRPr="00DC6511">
        <w:rPr>
          <w:rFonts w:hint="eastAsia"/>
          <w:b/>
          <w:color w:val="000000" w:themeColor="text1"/>
        </w:rPr>
        <w:t>为前一个练习中的</w:t>
      </w:r>
      <w:r w:rsidR="00EC53E0" w:rsidRPr="00DC6511">
        <w:rPr>
          <w:rFonts w:hint="eastAsia"/>
          <w:b/>
          <w:color w:val="000000" w:themeColor="text1"/>
        </w:rPr>
        <w:t>Bug</w:t>
      </w:r>
      <w:r w:rsidR="00EC53E0" w:rsidRPr="00DC6511">
        <w:rPr>
          <w:rFonts w:hint="eastAsia"/>
          <w:b/>
          <w:color w:val="000000" w:themeColor="text1"/>
        </w:rPr>
        <w:t>类提供一个流利接口，达到能编写如下代码的效果：</w:t>
      </w:r>
      <w:r w:rsidR="00EC53E0" w:rsidRPr="00DC6511">
        <w:rPr>
          <w:rFonts w:hint="eastAsia"/>
          <w:b/>
          <w:color w:val="000000" w:themeColor="text1"/>
        </w:rPr>
        <w:br/>
      </w:r>
      <w:proofErr w:type="gramStart"/>
      <w:r w:rsidR="00EC53E0" w:rsidRPr="00DC6511">
        <w:rPr>
          <w:rFonts w:hint="eastAsia"/>
          <w:b/>
          <w:color w:val="000000" w:themeColor="text1"/>
        </w:rPr>
        <w:t>bugsy</w:t>
      </w:r>
      <w:proofErr w:type="gramEnd"/>
      <w:r w:rsidR="00EC53E0" w:rsidRPr="00DC6511">
        <w:rPr>
          <w:rFonts w:hint="eastAsia"/>
          <w:b/>
          <w:color w:val="000000" w:themeColor="text1"/>
        </w:rPr>
        <w:t xml:space="preserve"> move 4 and show and then move 6 and show turn around move 5 and show</w:t>
      </w:r>
    </w:p>
    <w:p w:rsidR="00DC6511" w:rsidRDefault="00DC6511" w:rsidP="00DC6511">
      <w:pPr>
        <w:shd w:val="clear" w:color="auto" w:fill="FFFFFF"/>
        <w:spacing w:before="150" w:after="150"/>
        <w:jc w:val="both"/>
        <w:rPr>
          <w:b/>
          <w:color w:val="000000" w:themeColor="text1"/>
        </w:rPr>
      </w:pP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package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_1802 {</w:t>
      </w:r>
      <w:bookmarkStart w:id="15" w:name="_GoBack"/>
      <w:bookmarkEnd w:id="15"/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r w:rsidR="006B7462">
        <w:rPr>
          <w:rFonts w:ascii="Lucida Console" w:hAnsi="Lucida Console" w:cs="Courier New" w:hint="eastAsia"/>
          <w:b/>
          <w:bCs/>
          <w:color w:val="000080"/>
          <w:sz w:val="18"/>
          <w:szCs w:val="18"/>
        </w:rPr>
        <w:t xml:space="preserve">   </w:t>
      </w: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//</w:t>
      </w: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非动词</w:t>
      </w: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non-verb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then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show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object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around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Bug(var pos: Int = 0) {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var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forword: Int = 1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move(num: Int): this.type = { pos += num; this }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and(obj: then.type): this.type = this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and(obj: show.type): this.type = { print(pos + " "); this}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def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turn(obj: around.type): this.type = { pos = 0; this}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class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Test extends App {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val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bugsy = new Bug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bugsy</w:t>
      </w:r>
      <w:proofErr w:type="gramEnd"/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move 4 and show and then move 6 and show turn around move 5 and show</w:t>
      </w:r>
    </w:p>
    <w:p w:rsidR="00DC6511" w:rsidRPr="00DC6511" w:rsidRDefault="00DC6511" w:rsidP="006B7462">
      <w:pPr>
        <w:pStyle w:val="HTML0"/>
        <w:shd w:val="clear" w:color="auto" w:fill="F7F7F7"/>
        <w:ind w:left="420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DC6511" w:rsidRPr="00DC6511" w:rsidRDefault="00DC6511" w:rsidP="00DC6511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DC6511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EC53E0" w:rsidRDefault="00EC53E0" w:rsidP="006B7462">
      <w:pPr>
        <w:pStyle w:val="af9"/>
        <w:shd w:val="clear" w:color="auto" w:fill="FFFFFF"/>
        <w:spacing w:before="150" w:beforeAutospacing="0" w:after="150" w:afterAutospacing="0"/>
        <w:jc w:val="both"/>
        <w:rPr>
          <w:rFonts w:ascii="Microsoft JhengHei" w:eastAsia="Microsoft JhengHei" w:hAnsi="Microsoft JhengHei"/>
          <w:color w:val="555555"/>
        </w:rPr>
      </w:pPr>
    </w:p>
    <w:p w:rsidR="00EC53E0" w:rsidRDefault="00EC53E0" w:rsidP="00EC53E0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color w:val="555555"/>
        </w:rPr>
        <w:lastRenderedPageBreak/>
        <w:br/>
      </w:r>
      <w:r w:rsidR="006B7462">
        <w:rPr>
          <w:rFonts w:eastAsia="宋体" w:hint="eastAsia"/>
          <w:b/>
          <w:color w:val="000000" w:themeColor="text1"/>
        </w:rPr>
        <w:t>3</w:t>
      </w:r>
      <w:r w:rsidR="006B7462">
        <w:rPr>
          <w:rFonts w:eastAsia="宋体" w:hint="eastAsia"/>
          <w:b/>
          <w:color w:val="000000" w:themeColor="text1"/>
        </w:rPr>
        <w:t>、</w:t>
      </w:r>
      <w:r w:rsidRPr="006B7462">
        <w:rPr>
          <w:rFonts w:eastAsia="宋体" w:hint="eastAsia"/>
          <w:b/>
          <w:color w:val="000000" w:themeColor="text1"/>
        </w:rPr>
        <w:t>实现一个方法，接受任何具备如下方法的类的对象和一个处理该对象的函数。</w:t>
      </w:r>
      <w:r w:rsidRPr="006B7462">
        <w:rPr>
          <w:rFonts w:eastAsia="宋体" w:hint="eastAsia"/>
          <w:b/>
          <w:color w:val="000000" w:themeColor="text1"/>
        </w:rPr>
        <w:br/>
      </w:r>
      <w:r w:rsidRPr="006B7462">
        <w:rPr>
          <w:rFonts w:eastAsia="宋体" w:hint="eastAsia"/>
          <w:b/>
          <w:color w:val="000000" w:themeColor="text1"/>
        </w:rPr>
        <w:t>调用该函数，并在完成或有任何异常发生时调用</w:t>
      </w:r>
      <w:r w:rsidRPr="006B7462">
        <w:rPr>
          <w:rFonts w:eastAsia="宋体" w:hint="eastAsia"/>
          <w:b/>
          <w:color w:val="000000" w:themeColor="text1"/>
        </w:rPr>
        <w:t>close</w:t>
      </w:r>
      <w:r w:rsidRPr="006B7462">
        <w:rPr>
          <w:rFonts w:eastAsia="宋体" w:hint="eastAsia"/>
          <w:b/>
          <w:color w:val="000000" w:themeColor="text1"/>
        </w:rPr>
        <w:t>方法。</w:t>
      </w:r>
      <w:r>
        <w:rPr>
          <w:rFonts w:ascii="Microsoft JhengHei" w:eastAsia="Microsoft JhengHei" w:hAnsi="Microsoft JhengHei" w:hint="eastAsia"/>
          <w:color w:val="555555"/>
        </w:rPr>
        <w:br/>
      </w:r>
      <w:proofErr w:type="gramStart"/>
      <w:r w:rsidRPr="006B7462">
        <w:rPr>
          <w:rFonts w:eastAsia="宋体" w:hint="eastAsia"/>
          <w:b/>
          <w:color w:val="000000" w:themeColor="text1"/>
        </w:rPr>
        <w:t>def</w:t>
      </w:r>
      <w:proofErr w:type="gramEnd"/>
      <w:r w:rsidRPr="006B7462">
        <w:rPr>
          <w:rFonts w:eastAsia="宋体" w:hint="eastAsia"/>
          <w:b/>
          <w:color w:val="000000" w:themeColor="text1"/>
        </w:rPr>
        <w:t xml:space="preserve"> close(): Unit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def tryWithClose[T&lt;:{def close():Unit}](obj:T,func: T =&gt; Unit)={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try{</w:t>
      </w:r>
      <w:proofErr w:type="gramEnd"/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func(</w:t>
      </w:r>
      <w:proofErr w:type="gramEnd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obj)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}finally</w:t>
      </w:r>
      <w:proofErr w:type="gramEnd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{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obj.close()</w:t>
      </w:r>
      <w:proofErr w:type="gramEnd"/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6B7462" w:rsidRDefault="006B7462" w:rsidP="00EC53E0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Cs/>
          <w:color w:val="000000" w:themeColor="text1"/>
        </w:rPr>
      </w:pPr>
    </w:p>
    <w:p w:rsidR="00EC53E0" w:rsidRDefault="006B7462" w:rsidP="00EC53E0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  <w:r>
        <w:rPr>
          <w:rFonts w:eastAsia="宋体" w:hint="eastAsia"/>
          <w:bCs/>
          <w:color w:val="000000" w:themeColor="text1"/>
        </w:rPr>
        <w:t>4</w:t>
      </w:r>
      <w:r>
        <w:rPr>
          <w:rFonts w:eastAsia="宋体" w:hint="eastAsia"/>
          <w:bCs/>
          <w:color w:val="000000" w:themeColor="text1"/>
        </w:rPr>
        <w:t>、</w:t>
      </w:r>
      <w:r w:rsidR="00EC53E0" w:rsidRPr="006B7462">
        <w:rPr>
          <w:rFonts w:eastAsia="宋体" w:hint="eastAsia"/>
          <w:b/>
          <w:color w:val="000000" w:themeColor="text1"/>
        </w:rPr>
        <w:t>编写一个函数</w:t>
      </w:r>
      <w:r w:rsidR="00EC53E0" w:rsidRPr="006B7462">
        <w:rPr>
          <w:rFonts w:eastAsia="宋体" w:hint="eastAsia"/>
          <w:b/>
          <w:color w:val="000000" w:themeColor="text1"/>
        </w:rPr>
        <w:t>printValues</w:t>
      </w:r>
      <w:r w:rsidR="00EC53E0" w:rsidRPr="006B7462">
        <w:rPr>
          <w:rFonts w:eastAsia="宋体" w:hint="eastAsia"/>
          <w:b/>
          <w:color w:val="000000" w:themeColor="text1"/>
        </w:rPr>
        <w:t>，带有三个参数</w:t>
      </w:r>
      <w:r w:rsidR="00EC53E0" w:rsidRPr="006B7462">
        <w:rPr>
          <w:rFonts w:eastAsia="宋体" w:hint="eastAsia"/>
          <w:b/>
          <w:color w:val="000000" w:themeColor="text1"/>
        </w:rPr>
        <w:t>f</w:t>
      </w:r>
      <w:r w:rsidR="00EC53E0" w:rsidRPr="006B7462">
        <w:rPr>
          <w:rFonts w:eastAsia="宋体" w:hint="eastAsia"/>
          <w:b/>
          <w:color w:val="000000" w:themeColor="text1"/>
        </w:rPr>
        <w:t>、</w:t>
      </w:r>
      <w:r w:rsidR="00EC53E0" w:rsidRPr="006B7462">
        <w:rPr>
          <w:rFonts w:eastAsia="宋体" w:hint="eastAsia"/>
          <w:b/>
          <w:color w:val="000000" w:themeColor="text1"/>
        </w:rPr>
        <w:t>from</w:t>
      </w:r>
      <w:r w:rsidR="00EC53E0" w:rsidRPr="006B7462">
        <w:rPr>
          <w:rFonts w:eastAsia="宋体" w:hint="eastAsia"/>
          <w:b/>
          <w:color w:val="000000" w:themeColor="text1"/>
        </w:rPr>
        <w:t>和</w:t>
      </w:r>
      <w:r w:rsidR="00EC53E0" w:rsidRPr="006B7462">
        <w:rPr>
          <w:rFonts w:eastAsia="宋体" w:hint="eastAsia"/>
          <w:b/>
          <w:color w:val="000000" w:themeColor="text1"/>
        </w:rPr>
        <w:t>to</w:t>
      </w:r>
      <w:r w:rsidR="00EC53E0" w:rsidRPr="006B7462">
        <w:rPr>
          <w:rFonts w:eastAsia="宋体" w:hint="eastAsia"/>
          <w:b/>
          <w:color w:val="000000" w:themeColor="text1"/>
        </w:rPr>
        <w:t>，打印出所有给定区间范围内的输入值经过</w:t>
      </w:r>
      <w:r w:rsidR="00EC53E0" w:rsidRPr="006B7462">
        <w:rPr>
          <w:rFonts w:eastAsia="宋体" w:hint="eastAsia"/>
          <w:b/>
          <w:color w:val="000000" w:themeColor="text1"/>
        </w:rPr>
        <w:t>f</w:t>
      </w:r>
      <w:r w:rsidR="00EC53E0" w:rsidRPr="006B7462">
        <w:rPr>
          <w:rFonts w:eastAsia="宋体" w:hint="eastAsia"/>
          <w:b/>
          <w:color w:val="000000" w:themeColor="text1"/>
        </w:rPr>
        <w:t>计算后的结果。这里的</w:t>
      </w:r>
      <w:r w:rsidR="00EC53E0" w:rsidRPr="006B7462">
        <w:rPr>
          <w:rFonts w:eastAsia="宋体" w:hint="eastAsia"/>
          <w:b/>
          <w:color w:val="000000" w:themeColor="text1"/>
        </w:rPr>
        <w:t>f</w:t>
      </w:r>
      <w:r w:rsidR="00EC53E0" w:rsidRPr="006B7462">
        <w:rPr>
          <w:rFonts w:eastAsia="宋体" w:hint="eastAsia"/>
          <w:b/>
          <w:color w:val="000000" w:themeColor="text1"/>
        </w:rPr>
        <w:t>应该是任何带有接受</w:t>
      </w:r>
      <w:r w:rsidR="00EC53E0" w:rsidRPr="006B7462">
        <w:rPr>
          <w:rFonts w:eastAsia="宋体" w:hint="eastAsia"/>
          <w:b/>
          <w:color w:val="000000" w:themeColor="text1"/>
        </w:rPr>
        <w:t>Int</w:t>
      </w:r>
      <w:r w:rsidR="00EC53E0" w:rsidRPr="006B7462">
        <w:rPr>
          <w:rFonts w:eastAsia="宋体" w:hint="eastAsia"/>
          <w:b/>
          <w:color w:val="000000" w:themeColor="text1"/>
        </w:rPr>
        <w:t>产出</w:t>
      </w:r>
      <w:r w:rsidR="00EC53E0" w:rsidRPr="006B7462">
        <w:rPr>
          <w:rFonts w:eastAsia="宋体" w:hint="eastAsia"/>
          <w:b/>
          <w:color w:val="000000" w:themeColor="text1"/>
        </w:rPr>
        <w:t>Int</w:t>
      </w:r>
      <w:r w:rsidR="00EC53E0" w:rsidRPr="006B7462">
        <w:rPr>
          <w:rFonts w:eastAsia="宋体" w:hint="eastAsia"/>
          <w:b/>
          <w:color w:val="000000" w:themeColor="text1"/>
        </w:rPr>
        <w:t>的</w:t>
      </w:r>
      <w:r w:rsidR="00EC53E0" w:rsidRPr="006B7462">
        <w:rPr>
          <w:rFonts w:eastAsia="宋体" w:hint="eastAsia"/>
          <w:b/>
          <w:color w:val="000000" w:themeColor="text1"/>
        </w:rPr>
        <w:t>apply</w:t>
      </w:r>
      <w:r w:rsidR="00EC53E0" w:rsidRPr="006B7462">
        <w:rPr>
          <w:rFonts w:eastAsia="宋体" w:hint="eastAsia"/>
          <w:b/>
          <w:color w:val="000000" w:themeColor="text1"/>
        </w:rPr>
        <w:t>方法的对象。例如：</w:t>
      </w:r>
      <w:r w:rsidR="00EC53E0" w:rsidRPr="006B7462">
        <w:rPr>
          <w:rFonts w:eastAsia="宋体" w:hint="eastAsia"/>
          <w:b/>
          <w:color w:val="000000" w:themeColor="text1"/>
        </w:rPr>
        <w:br/>
        <w:t>printValues((x: Int) =&gt; x*x, 3, 6) //</w:t>
      </w:r>
      <w:r w:rsidR="00EC53E0" w:rsidRPr="006B7462">
        <w:rPr>
          <w:rFonts w:eastAsia="宋体" w:hint="eastAsia"/>
          <w:b/>
          <w:color w:val="000000" w:themeColor="text1"/>
        </w:rPr>
        <w:t>将打印</w:t>
      </w:r>
      <w:r w:rsidR="00EC53E0" w:rsidRPr="006B7462">
        <w:rPr>
          <w:rFonts w:eastAsia="宋体" w:hint="eastAsia"/>
          <w:b/>
          <w:color w:val="000000" w:themeColor="text1"/>
        </w:rPr>
        <w:t xml:space="preserve"> 9 16 25 36</w:t>
      </w:r>
      <w:r w:rsidR="00EC53E0" w:rsidRPr="006B7462">
        <w:rPr>
          <w:rFonts w:eastAsia="宋体" w:hint="eastAsia"/>
          <w:b/>
          <w:color w:val="000000" w:themeColor="text1"/>
        </w:rPr>
        <w:br/>
        <w:t>printValues(Array(1, 1, 2, 3, 5, 8, 13, 21, 34, 55), 3, 6) //</w:t>
      </w:r>
      <w:r w:rsidR="00EC53E0" w:rsidRPr="006B7462">
        <w:rPr>
          <w:rFonts w:eastAsia="宋体" w:hint="eastAsia"/>
          <w:b/>
          <w:color w:val="000000" w:themeColor="text1"/>
        </w:rPr>
        <w:t>将打印</w:t>
      </w:r>
      <w:r w:rsidR="00EC53E0" w:rsidRPr="006B7462">
        <w:rPr>
          <w:rFonts w:eastAsia="宋体" w:hint="eastAsia"/>
          <w:b/>
          <w:color w:val="000000" w:themeColor="text1"/>
        </w:rPr>
        <w:t xml:space="preserve"> 3 5 8 13</w:t>
      </w:r>
    </w:p>
    <w:p w:rsidR="006B7462" w:rsidRPr="006B7462" w:rsidRDefault="006B7462" w:rsidP="00EC53E0">
      <w:pPr>
        <w:pStyle w:val="af9"/>
        <w:shd w:val="clear" w:color="auto" w:fill="FFFFFF"/>
        <w:spacing w:before="150" w:beforeAutospacing="0" w:after="150" w:afterAutospacing="0"/>
        <w:jc w:val="both"/>
        <w:rPr>
          <w:rFonts w:eastAsia="宋体"/>
          <w:b/>
          <w:color w:val="000000" w:themeColor="text1"/>
        </w:rPr>
      </w:pP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def printValues(f:{def apply(param:Int):Int}, from:Int, to:Int)={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</w:t>
      </w:r>
      <w:proofErr w:type="gramStart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for(</w:t>
      </w:r>
      <w:proofErr w:type="gramEnd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i &lt;- from to to) {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  </w:t>
      </w:r>
      <w:proofErr w:type="gramStart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print(</w:t>
      </w:r>
      <w:proofErr w:type="gramEnd"/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f.apply(i) + " ")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 }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}</w:t>
      </w:r>
    </w:p>
    <w:p w:rsidR="006B7462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b/>
          <w:bCs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printValues((x: Int) =&gt; x*x, 3, 6) //</w:t>
      </w: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将打印</w:t>
      </w: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9 16 25 36</w:t>
      </w:r>
    </w:p>
    <w:p w:rsidR="009F3F71" w:rsidRPr="006B7462" w:rsidRDefault="006B7462" w:rsidP="006B7462">
      <w:pPr>
        <w:pStyle w:val="HTML0"/>
        <w:shd w:val="clear" w:color="auto" w:fill="F7F7F7"/>
        <w:rPr>
          <w:rFonts w:ascii="Lucida Console" w:hAnsi="Lucida Console" w:cs="Courier New"/>
          <w:color w:val="000080"/>
          <w:sz w:val="18"/>
          <w:szCs w:val="18"/>
        </w:rPr>
      </w:pP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printValues(Array(1, 1, 2, 3, 5, 8, 13, 21, 34, 55), 3, 6) //</w:t>
      </w: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>将打印</w:t>
      </w:r>
      <w:r w:rsidRPr="006B7462">
        <w:rPr>
          <w:rFonts w:ascii="Lucida Console" w:hAnsi="Lucida Console" w:cs="Courier New"/>
          <w:b/>
          <w:bCs/>
          <w:color w:val="000080"/>
          <w:sz w:val="18"/>
          <w:szCs w:val="18"/>
        </w:rPr>
        <w:t xml:space="preserve"> 3 5 8 13</w:t>
      </w:r>
    </w:p>
    <w:sectPr w:rsidR="009F3F71" w:rsidRPr="006B7462" w:rsidSect="00E7473A">
      <w:type w:val="continuous"/>
      <w:pgSz w:w="11906" w:h="16838"/>
      <w:pgMar w:top="1418" w:right="1418" w:bottom="1418" w:left="1701" w:header="851" w:footer="992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B9E" w:rsidRDefault="00BD1B9E">
      <w:r>
        <w:separator/>
      </w:r>
    </w:p>
  </w:endnote>
  <w:endnote w:type="continuationSeparator" w:id="0">
    <w:p w:rsidR="00BD1B9E" w:rsidRDefault="00BD1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Mono">
    <w:altName w:val="Courier New"/>
    <w:charset w:val="00"/>
    <w:family w:val="auto"/>
    <w:pitch w:val="variable"/>
    <w:sig w:usb0="00000001" w:usb1="500078EB" w:usb2="00000000" w:usb3="00000000" w:csb0="000000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155" w:rsidRPr="00E026A4" w:rsidRDefault="00935155" w:rsidP="00E026A4">
    <w:pPr>
      <w:pStyle w:val="af3"/>
      <w:ind w:firstLine="0"/>
      <w:jc w:val="center"/>
      <w:rPr>
        <w:rFonts w:ascii="黑体" w:eastAsia="黑体" w:hAnsi="黑体"/>
        <w:color w:val="000000"/>
        <w:szCs w:val="21"/>
      </w:rPr>
    </w:pPr>
    <w:r w:rsidRPr="000F5ED1">
      <w:rPr>
        <w:rFonts w:ascii="黑体" w:eastAsia="黑体" w:hAnsi="黑体" w:hint="eastAsia"/>
        <w:color w:val="000000"/>
        <w:szCs w:val="21"/>
      </w:rPr>
      <w:t>【更多</w:t>
    </w:r>
    <w:r w:rsidRPr="000F5ED1">
      <w:rPr>
        <w:rFonts w:ascii="黑体" w:eastAsia="黑体" w:hAnsi="黑体"/>
        <w:color w:val="000000"/>
        <w:szCs w:val="21"/>
      </w:rPr>
      <w:t>Java</w:t>
    </w:r>
    <w:r w:rsidRPr="000F5ED1">
      <w:rPr>
        <w:rFonts w:ascii="黑体" w:eastAsia="黑体" w:hAnsi="黑体" w:hint="eastAsia"/>
        <w:color w:val="000000"/>
        <w:szCs w:val="21"/>
      </w:rPr>
      <w:t>、HTML</w:t>
    </w:r>
    <w:r w:rsidRPr="000F5ED1">
      <w:rPr>
        <w:rFonts w:ascii="黑体" w:eastAsia="黑体" w:hAnsi="黑体"/>
        <w:color w:val="000000"/>
        <w:szCs w:val="21"/>
      </w:rPr>
      <w:t>5</w:t>
    </w:r>
    <w:r w:rsidRPr="000F5ED1">
      <w:rPr>
        <w:rFonts w:ascii="黑体" w:eastAsia="黑体" w:hAnsi="黑体" w:hint="eastAsia"/>
        <w:color w:val="000000"/>
        <w:szCs w:val="21"/>
      </w:rPr>
      <w:t>、</w:t>
    </w:r>
    <w:r w:rsidRPr="000F5ED1">
      <w:rPr>
        <w:rFonts w:ascii="黑体" w:eastAsia="黑体" w:hAnsi="黑体"/>
        <w:color w:val="000000"/>
        <w:szCs w:val="21"/>
      </w:rPr>
      <w:t>Android</w:t>
    </w:r>
    <w:r w:rsidRPr="000F5ED1">
      <w:rPr>
        <w:rFonts w:ascii="黑体" w:eastAsia="黑体" w:hAnsi="黑体" w:hint="eastAsia"/>
        <w:color w:val="000000"/>
        <w:szCs w:val="21"/>
      </w:rPr>
      <w:t>、python、大数据</w:t>
    </w:r>
    <w:r w:rsidRPr="000F5ED1">
      <w:rPr>
        <w:rFonts w:ascii="黑体" w:eastAsia="黑体" w:hAnsi="黑体"/>
        <w:color w:val="000000"/>
        <w:szCs w:val="21"/>
      </w:rPr>
      <w:t xml:space="preserve"> </w:t>
    </w:r>
    <w:r>
      <w:rPr>
        <w:rFonts w:ascii="黑体" w:eastAsia="黑体" w:hAnsi="黑体" w:hint="eastAsia"/>
        <w:color w:val="000000"/>
        <w:szCs w:val="21"/>
      </w:rPr>
      <w:t>资料</w:t>
    </w:r>
    <w:r w:rsidRPr="000F5ED1">
      <w:rPr>
        <w:rFonts w:ascii="黑体" w:eastAsia="黑体" w:hAnsi="黑体" w:hint="eastAsia"/>
        <w:color w:val="000000"/>
        <w:szCs w:val="21"/>
      </w:rPr>
      <w:t>，可访问尚硅谷（中国）官网</w:t>
    </w:r>
    <w:r w:rsidRPr="000F5ED1">
      <w:rPr>
        <w:rFonts w:ascii="黑体" w:eastAsia="黑体" w:hAnsi="黑体"/>
        <w:color w:val="000000"/>
        <w:szCs w:val="21"/>
      </w:rPr>
      <w:t xml:space="preserve"> </w:t>
    </w:r>
    <w:hyperlink r:id="rId1" w:history="1">
      <w:r w:rsidRPr="000F5ED1">
        <w:rPr>
          <w:rStyle w:val="a5"/>
          <w:rFonts w:ascii="黑体" w:eastAsia="黑体" w:hAnsi="黑体"/>
          <w:color w:val="000000"/>
          <w:szCs w:val="21"/>
        </w:rPr>
        <w:t>www.atguigu.com</w:t>
      </w:r>
    </w:hyperlink>
    <w:r w:rsidRPr="000F5ED1">
      <w:rPr>
        <w:rFonts w:ascii="黑体" w:eastAsia="黑体" w:hAnsi="黑体"/>
        <w:color w:val="000000"/>
        <w:szCs w:val="21"/>
      </w:rPr>
      <w:t xml:space="preserve"> </w:t>
    </w:r>
    <w:r w:rsidRPr="000F5ED1">
      <w:rPr>
        <w:rFonts w:ascii="黑体" w:eastAsia="黑体" w:hAnsi="黑体" w:hint="eastAsia"/>
        <w:color w:val="000000"/>
        <w:szCs w:val="21"/>
      </w:rPr>
      <w:t>】</w:t>
    </w:r>
    <w:r w:rsidR="00015F3B" w:rsidRPr="00015F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1" o:spid="_x0000_s2058" type="#_x0000_t202" style="position:absolute;left:0;text-align:left;margin-left:0;margin-top:0;width:4.55pt;height:10.35pt;z-index:251655168;visibility:visible;mso-wrap-style:non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" filled="f" stroked="f">
          <v:textbox style="mso-fit-shape-to-text:t" inset="0,0,0,0">
            <w:txbxContent>
              <w:p w:rsidR="00935155" w:rsidRDefault="00015F3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935155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57F98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155" w:rsidRPr="00E026A4" w:rsidRDefault="00935155" w:rsidP="000F5ED1">
    <w:pPr>
      <w:pStyle w:val="af3"/>
      <w:ind w:firstLine="0"/>
      <w:rPr>
        <w:rFonts w:ascii="黑体" w:eastAsia="黑体" w:hAnsi="黑体"/>
        <w:color w:val="000000"/>
        <w:szCs w:val="21"/>
      </w:rPr>
    </w:pPr>
    <w:r w:rsidRPr="000F5ED1">
      <w:rPr>
        <w:rFonts w:ascii="黑体" w:eastAsia="黑体" w:hAnsi="黑体" w:hint="eastAsia"/>
        <w:color w:val="000000"/>
        <w:szCs w:val="21"/>
      </w:rPr>
      <w:t>【更多</w:t>
    </w:r>
    <w:r w:rsidRPr="000F5ED1">
      <w:rPr>
        <w:rFonts w:ascii="黑体" w:eastAsia="黑体" w:hAnsi="黑体"/>
        <w:color w:val="000000"/>
        <w:szCs w:val="21"/>
      </w:rPr>
      <w:t>Java</w:t>
    </w:r>
    <w:r w:rsidRPr="000F5ED1">
      <w:rPr>
        <w:rFonts w:ascii="黑体" w:eastAsia="黑体" w:hAnsi="黑体" w:hint="eastAsia"/>
        <w:color w:val="000000"/>
        <w:szCs w:val="21"/>
      </w:rPr>
      <w:t>、HTML</w:t>
    </w:r>
    <w:r w:rsidRPr="000F5ED1">
      <w:rPr>
        <w:rFonts w:ascii="黑体" w:eastAsia="黑体" w:hAnsi="黑体"/>
        <w:color w:val="000000"/>
        <w:szCs w:val="21"/>
      </w:rPr>
      <w:t>5</w:t>
    </w:r>
    <w:r w:rsidRPr="000F5ED1">
      <w:rPr>
        <w:rFonts w:ascii="黑体" w:eastAsia="黑体" w:hAnsi="黑体" w:hint="eastAsia"/>
        <w:color w:val="000000"/>
        <w:szCs w:val="21"/>
      </w:rPr>
      <w:t>、</w:t>
    </w:r>
    <w:r w:rsidRPr="000F5ED1">
      <w:rPr>
        <w:rFonts w:ascii="黑体" w:eastAsia="黑体" w:hAnsi="黑体"/>
        <w:color w:val="000000"/>
        <w:szCs w:val="21"/>
      </w:rPr>
      <w:t>Android</w:t>
    </w:r>
    <w:r w:rsidRPr="000F5ED1">
      <w:rPr>
        <w:rFonts w:ascii="黑体" w:eastAsia="黑体" w:hAnsi="黑体" w:hint="eastAsia"/>
        <w:color w:val="000000"/>
        <w:szCs w:val="21"/>
      </w:rPr>
      <w:t>、python、大数据</w:t>
    </w:r>
    <w:r w:rsidRPr="000F5ED1">
      <w:rPr>
        <w:rFonts w:ascii="黑体" w:eastAsia="黑体" w:hAnsi="黑体"/>
        <w:color w:val="000000"/>
        <w:szCs w:val="21"/>
      </w:rPr>
      <w:t xml:space="preserve"> </w:t>
    </w:r>
    <w:r w:rsidRPr="000F5ED1">
      <w:rPr>
        <w:rFonts w:ascii="黑体" w:eastAsia="黑体" w:hAnsi="黑体" w:hint="eastAsia"/>
        <w:color w:val="000000"/>
        <w:szCs w:val="21"/>
      </w:rPr>
      <w:t>资料下载，可访问尚硅谷（中国）官网</w:t>
    </w:r>
    <w:r w:rsidRPr="000F5ED1">
      <w:rPr>
        <w:rFonts w:ascii="黑体" w:eastAsia="黑体" w:hAnsi="黑体"/>
        <w:color w:val="000000"/>
        <w:szCs w:val="21"/>
      </w:rPr>
      <w:t xml:space="preserve"> </w:t>
    </w:r>
    <w:hyperlink r:id="rId1" w:history="1">
      <w:r w:rsidRPr="000F5ED1">
        <w:rPr>
          <w:rStyle w:val="a5"/>
          <w:rFonts w:ascii="黑体" w:eastAsia="黑体" w:hAnsi="黑体"/>
          <w:color w:val="000000"/>
          <w:szCs w:val="21"/>
        </w:rPr>
        <w:t>www.atguigu.com</w:t>
      </w:r>
    </w:hyperlink>
    <w:r w:rsidRPr="000F5ED1">
      <w:rPr>
        <w:rFonts w:ascii="黑体" w:eastAsia="黑体" w:hAnsi="黑体"/>
        <w:color w:val="000000"/>
        <w:szCs w:val="21"/>
      </w:rPr>
      <w:t xml:space="preserve"> </w:t>
    </w:r>
    <w:r w:rsidRPr="000F5ED1">
      <w:rPr>
        <w:rFonts w:ascii="黑体" w:eastAsia="黑体" w:hAnsi="黑体" w:hint="eastAsia"/>
        <w:color w:val="000000"/>
        <w:szCs w:val="21"/>
      </w:rPr>
      <w:t>下载区】</w:t>
    </w:r>
    <w:r w:rsidR="00015F3B" w:rsidRPr="00015F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3" o:spid="_x0000_s2057" type="#_x0000_t202" style="position:absolute;margin-left:0;margin-top:0;width:3pt;height:10.35pt;z-index:251654144;visibility:visible;mso-wrap-style:non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" filled="f" stroked="f">
          <v:textbox style="mso-fit-shape-to-text:t" inset="0,0,0,0">
            <w:txbxContent>
              <w:p w:rsidR="00935155" w:rsidRDefault="00015F3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935155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57F98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B9E" w:rsidRDefault="00BD1B9E">
      <w:r>
        <w:separator/>
      </w:r>
    </w:p>
  </w:footnote>
  <w:footnote w:type="continuationSeparator" w:id="0">
    <w:p w:rsidR="00BD1B9E" w:rsidRDefault="00BD1B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155" w:rsidRDefault="00935155" w:rsidP="00465E77">
    <w:pPr>
      <w:pStyle w:val="ac"/>
      <w:pBdr>
        <w:bottom w:val="thickThinSmallGap" w:sz="12" w:space="1" w:color="auto"/>
      </w:pBdr>
      <w:jc w:val="right"/>
    </w:pPr>
    <w:r>
      <w:rPr>
        <w:rFonts w:hint="eastAsia"/>
      </w:rPr>
      <w:t>项目实战教程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155" w:rsidRPr="000F5ED1" w:rsidRDefault="00015F3B" w:rsidP="000F5ED1">
    <w:pPr>
      <w:pStyle w:val="ac"/>
      <w:jc w:val="right"/>
      <w:rPr>
        <w:rFonts w:ascii="黑体" w:eastAsia="黑体" w:hAnsi="黑体"/>
        <w:b/>
        <w:sz w:val="21"/>
        <w:szCs w:val="21"/>
      </w:rPr>
    </w:pPr>
    <w:r w:rsidRPr="00015F3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3765" o:spid="_x0000_s2053" type="#_x0000_t136" style="position:absolute;left:0;text-align:left;margin-left:0;margin-top:0;width:378pt;height:54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54pt" string="尚硅谷版权所有"/>
          <w10:wrap anchorx="margin" anchory="margin"/>
        </v:shape>
      </w:pict>
    </w:r>
    <w:r w:rsidR="00935155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-134620</wp:posOffset>
          </wp:positionV>
          <wp:extent cx="1124585" cy="368300"/>
          <wp:effectExtent l="0" t="0" r="0" b="0"/>
          <wp:wrapNone/>
          <wp:docPr id="136" name="图片 109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9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58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5155" w:rsidRPr="00C10A9B">
      <w:rPr>
        <w:rFonts w:ascii="黑体" w:eastAsia="黑体" w:hAnsi="黑体" w:hint="eastAsia"/>
        <w:b/>
        <w:sz w:val="22"/>
      </w:rPr>
      <w:t>尚硅谷大数据技术之</w:t>
    </w:r>
    <w:r w:rsidR="00935155">
      <w:rPr>
        <w:rFonts w:ascii="黑体" w:eastAsia="黑体" w:hAnsi="黑体" w:hint="eastAsia"/>
        <w:b/>
        <w:sz w:val="22"/>
      </w:rPr>
      <w:t>Scala程序设计</w:t>
    </w:r>
    <w:r w:rsidR="00935155" w:rsidRPr="00C10A9B">
      <w:rPr>
        <w:rFonts w:ascii="黑体" w:eastAsia="黑体" w:hAnsi="黑体" w:hint="eastAsia"/>
        <w:b/>
        <w:sz w:val="22"/>
      </w:rPr>
      <w:t>解析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155" w:rsidRPr="000F5ED1" w:rsidRDefault="00935155" w:rsidP="000F5ED1">
    <w:pPr>
      <w:pStyle w:val="ac"/>
      <w:pBdr>
        <w:bottom w:val="thickThinSmallGap" w:sz="12" w:space="1" w:color="auto"/>
      </w:pBd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-123190</wp:posOffset>
          </wp:positionV>
          <wp:extent cx="1124585" cy="368300"/>
          <wp:effectExtent l="0" t="0" r="0" b="0"/>
          <wp:wrapNone/>
          <wp:docPr id="3" name="图片 76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6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58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5F3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3770" o:spid="_x0000_s2056" type="#_x0000_t136" style="position:absolute;left:0;text-align:left;margin-left:0;margin-top:0;width:378pt;height:5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54pt" string="尚硅谷版权所有"/>
          <w10:wrap anchorx="margin" anchory="margin"/>
        </v:shape>
      </w:pict>
    </w:r>
    <w:r w:rsidRPr="00C10A9B">
      <w:rPr>
        <w:rFonts w:ascii="黑体" w:eastAsia="黑体" w:hAnsi="黑体" w:hint="eastAsia"/>
        <w:b/>
        <w:sz w:val="22"/>
      </w:rPr>
      <w:t>尚硅谷大数据技术之</w:t>
    </w:r>
    <w:r>
      <w:rPr>
        <w:rFonts w:ascii="黑体" w:eastAsia="黑体" w:hAnsi="黑体" w:hint="eastAsia"/>
        <w:b/>
        <w:sz w:val="22"/>
      </w:rPr>
      <w:t>Scala程序设计</w:t>
    </w:r>
    <w:r w:rsidRPr="00C10A9B">
      <w:rPr>
        <w:rFonts w:ascii="黑体" w:eastAsia="黑体" w:hAnsi="黑体" w:hint="eastAsia"/>
        <w:b/>
        <w:sz w:val="22"/>
      </w:rPr>
      <w:t>解析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9"/>
    <w:multiLevelType w:val="multilevel"/>
    <w:tmpl w:val="05DADCE8"/>
    <w:lvl w:ilvl="0">
      <w:start w:val="1"/>
      <w:numFmt w:val="decimal"/>
      <w:pStyle w:val="1"/>
      <w:lvlText w:val="第%1章"/>
      <w:lvlJc w:val="left"/>
      <w:pPr>
        <w:tabs>
          <w:tab w:val="num" w:pos="1931"/>
        </w:tabs>
        <w:ind w:left="1283" w:hanging="432"/>
      </w:pPr>
      <w:rPr>
        <w:rFonts w:ascii="Arial" w:eastAsia="黑体" w:hAnsi="Arial" w:hint="default"/>
        <w:b/>
        <w:i w:val="0"/>
        <w:spacing w:val="20"/>
        <w:sz w:val="36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AE3946"/>
    <w:multiLevelType w:val="multilevel"/>
    <w:tmpl w:val="1BA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EA156D"/>
    <w:multiLevelType w:val="hybridMultilevel"/>
    <w:tmpl w:val="5A280490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10FB31AC"/>
    <w:multiLevelType w:val="hybridMultilevel"/>
    <w:tmpl w:val="82A42C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>
    <w:nsid w:val="121E371D"/>
    <w:multiLevelType w:val="hybridMultilevel"/>
    <w:tmpl w:val="34306DE4"/>
    <w:lvl w:ilvl="0" w:tplc="8CD2C75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C1FB0"/>
    <w:multiLevelType w:val="hybridMultilevel"/>
    <w:tmpl w:val="3396538A"/>
    <w:lvl w:ilvl="0" w:tplc="554008E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2687C"/>
    <w:multiLevelType w:val="hybridMultilevel"/>
    <w:tmpl w:val="364C67FC"/>
    <w:lvl w:ilvl="0" w:tplc="94E8368E">
      <w:start w:val="1"/>
      <w:numFmt w:val="decimal"/>
      <w:lvlText w:val="%1、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518E4"/>
    <w:multiLevelType w:val="hybridMultilevel"/>
    <w:tmpl w:val="0AA0F56E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>
    <w:nsid w:val="1C5D51D1"/>
    <w:multiLevelType w:val="hybridMultilevel"/>
    <w:tmpl w:val="E5DE1136"/>
    <w:lvl w:ilvl="0" w:tplc="108AFDD2">
      <w:start w:val="1"/>
      <w:numFmt w:val="decimal"/>
      <w:lvlText w:val="%1、"/>
      <w:lvlJc w:val="left"/>
      <w:pPr>
        <w:ind w:left="1080" w:hanging="720"/>
      </w:pPr>
      <w:rPr>
        <w:rFonts w:ascii="Times New Roman" w:eastAsia="宋体" w:hAnsi="Times New Roman"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D5521"/>
    <w:multiLevelType w:val="hybridMultilevel"/>
    <w:tmpl w:val="3668B6B6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>
    <w:nsid w:val="23E42358"/>
    <w:multiLevelType w:val="multilevel"/>
    <w:tmpl w:val="52805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092060"/>
    <w:multiLevelType w:val="hybridMultilevel"/>
    <w:tmpl w:val="65CA65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D808BE"/>
    <w:multiLevelType w:val="hybridMultilevel"/>
    <w:tmpl w:val="25B877A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313756CE"/>
    <w:multiLevelType w:val="hybridMultilevel"/>
    <w:tmpl w:val="418A97C0"/>
    <w:lvl w:ilvl="0" w:tplc="014AE8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1157EA"/>
    <w:multiLevelType w:val="hybridMultilevel"/>
    <w:tmpl w:val="680CF902"/>
    <w:lvl w:ilvl="0" w:tplc="D12AD27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E81138"/>
    <w:multiLevelType w:val="hybridMultilevel"/>
    <w:tmpl w:val="D4BA696A"/>
    <w:lvl w:ilvl="0" w:tplc="2D1E3642">
      <w:start w:val="1"/>
      <w:numFmt w:val="decimal"/>
      <w:lvlText w:val="%1、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D0185"/>
    <w:multiLevelType w:val="hybridMultilevel"/>
    <w:tmpl w:val="E6AE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97ED1"/>
    <w:multiLevelType w:val="hybridMultilevel"/>
    <w:tmpl w:val="FC7A5E1C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>
    <w:nsid w:val="49661AA1"/>
    <w:multiLevelType w:val="hybridMultilevel"/>
    <w:tmpl w:val="ED2894F2"/>
    <w:lvl w:ilvl="0" w:tplc="00540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C161CFC"/>
    <w:multiLevelType w:val="multilevel"/>
    <w:tmpl w:val="4E4AF8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7B2BF7"/>
    <w:multiLevelType w:val="multilevel"/>
    <w:tmpl w:val="CE10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8F436E"/>
    <w:multiLevelType w:val="hybridMultilevel"/>
    <w:tmpl w:val="7BAA9A2E"/>
    <w:lvl w:ilvl="0" w:tplc="E1087622">
      <w:start w:val="1"/>
      <w:numFmt w:val="decimal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600E6"/>
    <w:multiLevelType w:val="hybridMultilevel"/>
    <w:tmpl w:val="49EE9F9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1476353"/>
    <w:multiLevelType w:val="hybridMultilevel"/>
    <w:tmpl w:val="84A65A4C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6">
    <w:nsid w:val="51CA7A68"/>
    <w:multiLevelType w:val="hybridMultilevel"/>
    <w:tmpl w:val="52921A94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7">
    <w:nsid w:val="52043B9F"/>
    <w:multiLevelType w:val="hybridMultilevel"/>
    <w:tmpl w:val="DAA8F9FA"/>
    <w:lvl w:ilvl="0" w:tplc="0736193E">
      <w:start w:val="1"/>
      <w:numFmt w:val="decimal"/>
      <w:lvlText w:val="%1、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D13B6D"/>
    <w:multiLevelType w:val="hybridMultilevel"/>
    <w:tmpl w:val="0AA0F56E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9">
    <w:nsid w:val="5A37315F"/>
    <w:multiLevelType w:val="hybridMultilevel"/>
    <w:tmpl w:val="7E143704"/>
    <w:lvl w:ilvl="0" w:tplc="04090011">
      <w:start w:val="1"/>
      <w:numFmt w:val="decimal"/>
      <w:lvlText w:val="%1)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0">
    <w:nsid w:val="613A2BBC"/>
    <w:multiLevelType w:val="hybridMultilevel"/>
    <w:tmpl w:val="62945CA2"/>
    <w:lvl w:ilvl="0" w:tplc="CC80EBE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897021"/>
    <w:multiLevelType w:val="hybridMultilevel"/>
    <w:tmpl w:val="5DB210FE"/>
    <w:lvl w:ilvl="0" w:tplc="11AA13F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2">
    <w:nsid w:val="6ECD75E6"/>
    <w:multiLevelType w:val="hybridMultilevel"/>
    <w:tmpl w:val="D024AAE8"/>
    <w:lvl w:ilvl="0" w:tplc="5240D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14"/>
  </w:num>
  <w:num w:numId="6">
    <w:abstractNumId w:val="15"/>
  </w:num>
  <w:num w:numId="7">
    <w:abstractNumId w:val="32"/>
  </w:num>
  <w:num w:numId="8">
    <w:abstractNumId w:val="20"/>
  </w:num>
  <w:num w:numId="9">
    <w:abstractNumId w:val="26"/>
  </w:num>
  <w:num w:numId="10">
    <w:abstractNumId w:val="13"/>
  </w:num>
  <w:num w:numId="11">
    <w:abstractNumId w:val="29"/>
  </w:num>
  <w:num w:numId="12">
    <w:abstractNumId w:val="11"/>
  </w:num>
  <w:num w:numId="13">
    <w:abstractNumId w:val="25"/>
  </w:num>
  <w:num w:numId="14">
    <w:abstractNumId w:val="19"/>
  </w:num>
  <w:num w:numId="15">
    <w:abstractNumId w:val="4"/>
  </w:num>
  <w:num w:numId="16">
    <w:abstractNumId w:val="28"/>
  </w:num>
  <w:num w:numId="17">
    <w:abstractNumId w:val="9"/>
  </w:num>
  <w:num w:numId="18">
    <w:abstractNumId w:val="24"/>
  </w:num>
  <w:num w:numId="19">
    <w:abstractNumId w:val="31"/>
  </w:num>
  <w:num w:numId="20">
    <w:abstractNumId w:val="22"/>
  </w:num>
  <w:num w:numId="21">
    <w:abstractNumId w:val="3"/>
  </w:num>
  <w:num w:numId="22">
    <w:abstractNumId w:val="7"/>
  </w:num>
  <w:num w:numId="23">
    <w:abstractNumId w:val="18"/>
  </w:num>
  <w:num w:numId="2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6"/>
  </w:num>
  <w:num w:numId="27">
    <w:abstractNumId w:val="23"/>
  </w:num>
  <w:num w:numId="28">
    <w:abstractNumId w:val="10"/>
  </w:num>
  <w:num w:numId="29">
    <w:abstractNumId w:val="8"/>
  </w:num>
  <w:num w:numId="30">
    <w:abstractNumId w:val="17"/>
  </w:num>
  <w:num w:numId="31">
    <w:abstractNumId w:val="27"/>
  </w:num>
  <w:num w:numId="32">
    <w:abstractNumId w:val="16"/>
  </w:num>
  <w:num w:numId="33">
    <w:abstractNumId w:val="3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proofState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3F7"/>
    <w:rsid w:val="00011076"/>
    <w:rsid w:val="00012518"/>
    <w:rsid w:val="00015F3B"/>
    <w:rsid w:val="000205C2"/>
    <w:rsid w:val="00020B03"/>
    <w:rsid w:val="000232FD"/>
    <w:rsid w:val="00025943"/>
    <w:rsid w:val="000330F7"/>
    <w:rsid w:val="000338E4"/>
    <w:rsid w:val="0003390F"/>
    <w:rsid w:val="00035E30"/>
    <w:rsid w:val="00040CB0"/>
    <w:rsid w:val="00042540"/>
    <w:rsid w:val="000456AD"/>
    <w:rsid w:val="000460DC"/>
    <w:rsid w:val="000577EF"/>
    <w:rsid w:val="00061AB1"/>
    <w:rsid w:val="00064601"/>
    <w:rsid w:val="0007328C"/>
    <w:rsid w:val="00082C88"/>
    <w:rsid w:val="000873CC"/>
    <w:rsid w:val="00091E18"/>
    <w:rsid w:val="000A3C46"/>
    <w:rsid w:val="000A7AF0"/>
    <w:rsid w:val="000B3911"/>
    <w:rsid w:val="000B58C8"/>
    <w:rsid w:val="000C675C"/>
    <w:rsid w:val="000C748B"/>
    <w:rsid w:val="000C74AE"/>
    <w:rsid w:val="000C766E"/>
    <w:rsid w:val="000D4BF1"/>
    <w:rsid w:val="000D64B6"/>
    <w:rsid w:val="000D7C4F"/>
    <w:rsid w:val="000E2248"/>
    <w:rsid w:val="000F3E59"/>
    <w:rsid w:val="000F4FF6"/>
    <w:rsid w:val="000F5C95"/>
    <w:rsid w:val="000F5ED1"/>
    <w:rsid w:val="001026BC"/>
    <w:rsid w:val="001049BC"/>
    <w:rsid w:val="00114CF4"/>
    <w:rsid w:val="0013141A"/>
    <w:rsid w:val="00131605"/>
    <w:rsid w:val="001368E9"/>
    <w:rsid w:val="0014494C"/>
    <w:rsid w:val="001451E4"/>
    <w:rsid w:val="0014666E"/>
    <w:rsid w:val="00147C64"/>
    <w:rsid w:val="00147FCA"/>
    <w:rsid w:val="00157242"/>
    <w:rsid w:val="00167AC4"/>
    <w:rsid w:val="00171507"/>
    <w:rsid w:val="0017162B"/>
    <w:rsid w:val="00172A27"/>
    <w:rsid w:val="00177944"/>
    <w:rsid w:val="00182A23"/>
    <w:rsid w:val="001836A4"/>
    <w:rsid w:val="00183F84"/>
    <w:rsid w:val="001849E9"/>
    <w:rsid w:val="00190885"/>
    <w:rsid w:val="00190D54"/>
    <w:rsid w:val="00192793"/>
    <w:rsid w:val="00193966"/>
    <w:rsid w:val="001954C6"/>
    <w:rsid w:val="00195D8D"/>
    <w:rsid w:val="001A1A84"/>
    <w:rsid w:val="001A6C3A"/>
    <w:rsid w:val="001B4716"/>
    <w:rsid w:val="001C06D2"/>
    <w:rsid w:val="001C0A92"/>
    <w:rsid w:val="001C1546"/>
    <w:rsid w:val="001C6D3B"/>
    <w:rsid w:val="001D0B54"/>
    <w:rsid w:val="001D51B9"/>
    <w:rsid w:val="001E17F6"/>
    <w:rsid w:val="001F03CD"/>
    <w:rsid w:val="001F13DB"/>
    <w:rsid w:val="001F517F"/>
    <w:rsid w:val="0020019E"/>
    <w:rsid w:val="002118B6"/>
    <w:rsid w:val="002177DB"/>
    <w:rsid w:val="002179F2"/>
    <w:rsid w:val="00224639"/>
    <w:rsid w:val="00224F45"/>
    <w:rsid w:val="00227FBE"/>
    <w:rsid w:val="002320E0"/>
    <w:rsid w:val="002422FA"/>
    <w:rsid w:val="00243923"/>
    <w:rsid w:val="00244684"/>
    <w:rsid w:val="0024515F"/>
    <w:rsid w:val="002464C7"/>
    <w:rsid w:val="00253FCD"/>
    <w:rsid w:val="002634EB"/>
    <w:rsid w:val="00270EFF"/>
    <w:rsid w:val="00271356"/>
    <w:rsid w:val="00272233"/>
    <w:rsid w:val="00273AE9"/>
    <w:rsid w:val="0028090E"/>
    <w:rsid w:val="00280C70"/>
    <w:rsid w:val="00281FE6"/>
    <w:rsid w:val="00284CC8"/>
    <w:rsid w:val="0028648C"/>
    <w:rsid w:val="00290656"/>
    <w:rsid w:val="00293F39"/>
    <w:rsid w:val="002949DC"/>
    <w:rsid w:val="002A11B8"/>
    <w:rsid w:val="002A3901"/>
    <w:rsid w:val="002A451D"/>
    <w:rsid w:val="002A5FE3"/>
    <w:rsid w:val="002A5FEA"/>
    <w:rsid w:val="002C2646"/>
    <w:rsid w:val="002D204B"/>
    <w:rsid w:val="002D34D2"/>
    <w:rsid w:val="002E0214"/>
    <w:rsid w:val="002E48EC"/>
    <w:rsid w:val="002E70B3"/>
    <w:rsid w:val="002E731F"/>
    <w:rsid w:val="002F076B"/>
    <w:rsid w:val="00300507"/>
    <w:rsid w:val="00300F7D"/>
    <w:rsid w:val="00306643"/>
    <w:rsid w:val="003210A1"/>
    <w:rsid w:val="0032639F"/>
    <w:rsid w:val="00342ECC"/>
    <w:rsid w:val="00344A4E"/>
    <w:rsid w:val="00344B0F"/>
    <w:rsid w:val="0036505C"/>
    <w:rsid w:val="00365126"/>
    <w:rsid w:val="00376856"/>
    <w:rsid w:val="00377E45"/>
    <w:rsid w:val="003830A2"/>
    <w:rsid w:val="00385F10"/>
    <w:rsid w:val="003900B3"/>
    <w:rsid w:val="003915C7"/>
    <w:rsid w:val="003A015F"/>
    <w:rsid w:val="003A3B98"/>
    <w:rsid w:val="003A661F"/>
    <w:rsid w:val="003B45D1"/>
    <w:rsid w:val="003B4ADE"/>
    <w:rsid w:val="003C39FA"/>
    <w:rsid w:val="003C7E82"/>
    <w:rsid w:val="003D29F4"/>
    <w:rsid w:val="003D633C"/>
    <w:rsid w:val="003D79A4"/>
    <w:rsid w:val="003D7AA4"/>
    <w:rsid w:val="003E35A1"/>
    <w:rsid w:val="003E3F37"/>
    <w:rsid w:val="003E5B7B"/>
    <w:rsid w:val="003F00B6"/>
    <w:rsid w:val="003F054E"/>
    <w:rsid w:val="003F1198"/>
    <w:rsid w:val="003F1CC0"/>
    <w:rsid w:val="00402783"/>
    <w:rsid w:val="004037BC"/>
    <w:rsid w:val="0040675E"/>
    <w:rsid w:val="004112B6"/>
    <w:rsid w:val="00412EC4"/>
    <w:rsid w:val="004163A3"/>
    <w:rsid w:val="00427358"/>
    <w:rsid w:val="004279E0"/>
    <w:rsid w:val="00427CBC"/>
    <w:rsid w:val="00432705"/>
    <w:rsid w:val="0043451C"/>
    <w:rsid w:val="00436305"/>
    <w:rsid w:val="004369CC"/>
    <w:rsid w:val="004409FE"/>
    <w:rsid w:val="00443A53"/>
    <w:rsid w:val="00446E83"/>
    <w:rsid w:val="00450F11"/>
    <w:rsid w:val="00453E98"/>
    <w:rsid w:val="00456A4A"/>
    <w:rsid w:val="00457650"/>
    <w:rsid w:val="00457F98"/>
    <w:rsid w:val="00465E77"/>
    <w:rsid w:val="004667D0"/>
    <w:rsid w:val="0047716E"/>
    <w:rsid w:val="00477D32"/>
    <w:rsid w:val="004862D9"/>
    <w:rsid w:val="00486E27"/>
    <w:rsid w:val="00492CC5"/>
    <w:rsid w:val="00494150"/>
    <w:rsid w:val="004962F2"/>
    <w:rsid w:val="004A06B4"/>
    <w:rsid w:val="004A1B83"/>
    <w:rsid w:val="004A357F"/>
    <w:rsid w:val="004B01B6"/>
    <w:rsid w:val="004B3C3B"/>
    <w:rsid w:val="004C5EA2"/>
    <w:rsid w:val="004D4D6C"/>
    <w:rsid w:val="004E009B"/>
    <w:rsid w:val="004F535D"/>
    <w:rsid w:val="005050A3"/>
    <w:rsid w:val="005069E5"/>
    <w:rsid w:val="00514E43"/>
    <w:rsid w:val="00516C13"/>
    <w:rsid w:val="00531737"/>
    <w:rsid w:val="005325A4"/>
    <w:rsid w:val="00533CEA"/>
    <w:rsid w:val="005404EC"/>
    <w:rsid w:val="00540E54"/>
    <w:rsid w:val="0054304E"/>
    <w:rsid w:val="0054604F"/>
    <w:rsid w:val="005477C1"/>
    <w:rsid w:val="00551670"/>
    <w:rsid w:val="00552DF1"/>
    <w:rsid w:val="00561030"/>
    <w:rsid w:val="005659E6"/>
    <w:rsid w:val="00566DEF"/>
    <w:rsid w:val="00573F2F"/>
    <w:rsid w:val="005761AF"/>
    <w:rsid w:val="00577C32"/>
    <w:rsid w:val="0058019D"/>
    <w:rsid w:val="00581E4D"/>
    <w:rsid w:val="005836D8"/>
    <w:rsid w:val="00584FE1"/>
    <w:rsid w:val="00585001"/>
    <w:rsid w:val="00586F0B"/>
    <w:rsid w:val="00594CDC"/>
    <w:rsid w:val="005A026D"/>
    <w:rsid w:val="005A063C"/>
    <w:rsid w:val="005A0B39"/>
    <w:rsid w:val="005A11EA"/>
    <w:rsid w:val="005B3B7B"/>
    <w:rsid w:val="005B6DBF"/>
    <w:rsid w:val="005B70BE"/>
    <w:rsid w:val="005C0455"/>
    <w:rsid w:val="005C3268"/>
    <w:rsid w:val="005C60DB"/>
    <w:rsid w:val="005C630B"/>
    <w:rsid w:val="005D0EFE"/>
    <w:rsid w:val="005D225A"/>
    <w:rsid w:val="005D411B"/>
    <w:rsid w:val="005D5316"/>
    <w:rsid w:val="005E4CEF"/>
    <w:rsid w:val="005E6493"/>
    <w:rsid w:val="005F0C79"/>
    <w:rsid w:val="005F776E"/>
    <w:rsid w:val="006016B4"/>
    <w:rsid w:val="00602E3B"/>
    <w:rsid w:val="00604377"/>
    <w:rsid w:val="0060738D"/>
    <w:rsid w:val="00615381"/>
    <w:rsid w:val="00615E36"/>
    <w:rsid w:val="0062069A"/>
    <w:rsid w:val="006207B1"/>
    <w:rsid w:val="00622B08"/>
    <w:rsid w:val="006232AB"/>
    <w:rsid w:val="00624BBB"/>
    <w:rsid w:val="0062568F"/>
    <w:rsid w:val="00625C33"/>
    <w:rsid w:val="006359D5"/>
    <w:rsid w:val="00636FD2"/>
    <w:rsid w:val="006421B5"/>
    <w:rsid w:val="006438CA"/>
    <w:rsid w:val="0065684E"/>
    <w:rsid w:val="00657B36"/>
    <w:rsid w:val="00661D89"/>
    <w:rsid w:val="00667BB1"/>
    <w:rsid w:val="0067318E"/>
    <w:rsid w:val="0067400F"/>
    <w:rsid w:val="00677E0F"/>
    <w:rsid w:val="00682162"/>
    <w:rsid w:val="00682F05"/>
    <w:rsid w:val="00683634"/>
    <w:rsid w:val="00683EDF"/>
    <w:rsid w:val="00684A46"/>
    <w:rsid w:val="00687953"/>
    <w:rsid w:val="00687A04"/>
    <w:rsid w:val="0069162D"/>
    <w:rsid w:val="0069335E"/>
    <w:rsid w:val="00694193"/>
    <w:rsid w:val="00696670"/>
    <w:rsid w:val="006A3470"/>
    <w:rsid w:val="006B50EC"/>
    <w:rsid w:val="006B68F8"/>
    <w:rsid w:val="006B7462"/>
    <w:rsid w:val="006C0BFE"/>
    <w:rsid w:val="006C4057"/>
    <w:rsid w:val="006C4520"/>
    <w:rsid w:val="006C6CC7"/>
    <w:rsid w:val="006D1171"/>
    <w:rsid w:val="006E17A8"/>
    <w:rsid w:val="006E5241"/>
    <w:rsid w:val="006E77BA"/>
    <w:rsid w:val="006F24B8"/>
    <w:rsid w:val="006F29C6"/>
    <w:rsid w:val="006F7764"/>
    <w:rsid w:val="006F7FF7"/>
    <w:rsid w:val="007004A0"/>
    <w:rsid w:val="00701D7D"/>
    <w:rsid w:val="007025E6"/>
    <w:rsid w:val="00704022"/>
    <w:rsid w:val="00711DF0"/>
    <w:rsid w:val="00712596"/>
    <w:rsid w:val="00713767"/>
    <w:rsid w:val="00714226"/>
    <w:rsid w:val="0071619B"/>
    <w:rsid w:val="00716AAF"/>
    <w:rsid w:val="00717D83"/>
    <w:rsid w:val="00723094"/>
    <w:rsid w:val="00724DBD"/>
    <w:rsid w:val="0072510D"/>
    <w:rsid w:val="00725DDB"/>
    <w:rsid w:val="00727307"/>
    <w:rsid w:val="00730DE7"/>
    <w:rsid w:val="007338FD"/>
    <w:rsid w:val="00733F7E"/>
    <w:rsid w:val="00737E43"/>
    <w:rsid w:val="00742430"/>
    <w:rsid w:val="00743002"/>
    <w:rsid w:val="007430BB"/>
    <w:rsid w:val="00746E5C"/>
    <w:rsid w:val="00753209"/>
    <w:rsid w:val="00760A32"/>
    <w:rsid w:val="00760BC9"/>
    <w:rsid w:val="00761BC9"/>
    <w:rsid w:val="00763694"/>
    <w:rsid w:val="0076565E"/>
    <w:rsid w:val="00772328"/>
    <w:rsid w:val="00772F90"/>
    <w:rsid w:val="00787999"/>
    <w:rsid w:val="00791FA0"/>
    <w:rsid w:val="007920ED"/>
    <w:rsid w:val="0079606B"/>
    <w:rsid w:val="007A1358"/>
    <w:rsid w:val="007A2A04"/>
    <w:rsid w:val="007B7D33"/>
    <w:rsid w:val="007C119E"/>
    <w:rsid w:val="007C629F"/>
    <w:rsid w:val="007C723D"/>
    <w:rsid w:val="007D1360"/>
    <w:rsid w:val="007D63C9"/>
    <w:rsid w:val="007E4D07"/>
    <w:rsid w:val="007E52E8"/>
    <w:rsid w:val="007F0B2E"/>
    <w:rsid w:val="007F17C1"/>
    <w:rsid w:val="007F19A3"/>
    <w:rsid w:val="007F2E06"/>
    <w:rsid w:val="007F5718"/>
    <w:rsid w:val="007F65A5"/>
    <w:rsid w:val="0081214B"/>
    <w:rsid w:val="008127CD"/>
    <w:rsid w:val="00814731"/>
    <w:rsid w:val="008175FF"/>
    <w:rsid w:val="0081761F"/>
    <w:rsid w:val="0082028A"/>
    <w:rsid w:val="00823F07"/>
    <w:rsid w:val="0082491A"/>
    <w:rsid w:val="00824E03"/>
    <w:rsid w:val="00825C83"/>
    <w:rsid w:val="00831446"/>
    <w:rsid w:val="008328E3"/>
    <w:rsid w:val="0083637A"/>
    <w:rsid w:val="008404C4"/>
    <w:rsid w:val="00840AC7"/>
    <w:rsid w:val="00841446"/>
    <w:rsid w:val="00844A33"/>
    <w:rsid w:val="0085036F"/>
    <w:rsid w:val="00851367"/>
    <w:rsid w:val="00853671"/>
    <w:rsid w:val="00862CC6"/>
    <w:rsid w:val="00870741"/>
    <w:rsid w:val="00871BFE"/>
    <w:rsid w:val="00871E44"/>
    <w:rsid w:val="00871E50"/>
    <w:rsid w:val="00875F77"/>
    <w:rsid w:val="008765FF"/>
    <w:rsid w:val="008803E6"/>
    <w:rsid w:val="00880ED8"/>
    <w:rsid w:val="0088157A"/>
    <w:rsid w:val="00883893"/>
    <w:rsid w:val="00884E48"/>
    <w:rsid w:val="008919C8"/>
    <w:rsid w:val="00893030"/>
    <w:rsid w:val="008932AC"/>
    <w:rsid w:val="008932F8"/>
    <w:rsid w:val="008A5027"/>
    <w:rsid w:val="008A79C2"/>
    <w:rsid w:val="008B6802"/>
    <w:rsid w:val="008B77B2"/>
    <w:rsid w:val="008C0149"/>
    <w:rsid w:val="008D3031"/>
    <w:rsid w:val="008D71BA"/>
    <w:rsid w:val="008E3032"/>
    <w:rsid w:val="008E322E"/>
    <w:rsid w:val="008E3E2A"/>
    <w:rsid w:val="008F00D4"/>
    <w:rsid w:val="008F066C"/>
    <w:rsid w:val="008F479B"/>
    <w:rsid w:val="008F4B3A"/>
    <w:rsid w:val="008F7566"/>
    <w:rsid w:val="008F7C4C"/>
    <w:rsid w:val="008F7E7B"/>
    <w:rsid w:val="00905472"/>
    <w:rsid w:val="00905CFC"/>
    <w:rsid w:val="0090664B"/>
    <w:rsid w:val="00912CDA"/>
    <w:rsid w:val="009134BB"/>
    <w:rsid w:val="0092199E"/>
    <w:rsid w:val="00922AD5"/>
    <w:rsid w:val="00924371"/>
    <w:rsid w:val="00930DDA"/>
    <w:rsid w:val="0093199F"/>
    <w:rsid w:val="00935155"/>
    <w:rsid w:val="0093710B"/>
    <w:rsid w:val="009417C3"/>
    <w:rsid w:val="00944982"/>
    <w:rsid w:val="0094680F"/>
    <w:rsid w:val="00947CA2"/>
    <w:rsid w:val="00947ED6"/>
    <w:rsid w:val="00963310"/>
    <w:rsid w:val="00967F1A"/>
    <w:rsid w:val="00971672"/>
    <w:rsid w:val="00977F1B"/>
    <w:rsid w:val="009813FC"/>
    <w:rsid w:val="00985AC7"/>
    <w:rsid w:val="00993AFB"/>
    <w:rsid w:val="009964A7"/>
    <w:rsid w:val="009A35FD"/>
    <w:rsid w:val="009B05A0"/>
    <w:rsid w:val="009B1976"/>
    <w:rsid w:val="009B2C24"/>
    <w:rsid w:val="009B7D5E"/>
    <w:rsid w:val="009C0E49"/>
    <w:rsid w:val="009C144D"/>
    <w:rsid w:val="009C68B1"/>
    <w:rsid w:val="009D03F0"/>
    <w:rsid w:val="009D29A3"/>
    <w:rsid w:val="009D2A05"/>
    <w:rsid w:val="009D6A7C"/>
    <w:rsid w:val="009D7A66"/>
    <w:rsid w:val="009E265B"/>
    <w:rsid w:val="009E6750"/>
    <w:rsid w:val="009F2BE6"/>
    <w:rsid w:val="009F3F71"/>
    <w:rsid w:val="009F7ACD"/>
    <w:rsid w:val="00A00D65"/>
    <w:rsid w:val="00A039AC"/>
    <w:rsid w:val="00A05FA5"/>
    <w:rsid w:val="00A10363"/>
    <w:rsid w:val="00A1680D"/>
    <w:rsid w:val="00A21362"/>
    <w:rsid w:val="00A22B3B"/>
    <w:rsid w:val="00A23B1B"/>
    <w:rsid w:val="00A25C74"/>
    <w:rsid w:val="00A27190"/>
    <w:rsid w:val="00A316CD"/>
    <w:rsid w:val="00A33EFB"/>
    <w:rsid w:val="00A41B3A"/>
    <w:rsid w:val="00A43490"/>
    <w:rsid w:val="00A45608"/>
    <w:rsid w:val="00A5257D"/>
    <w:rsid w:val="00A642BA"/>
    <w:rsid w:val="00A71FAB"/>
    <w:rsid w:val="00A73BA6"/>
    <w:rsid w:val="00A76454"/>
    <w:rsid w:val="00A809BA"/>
    <w:rsid w:val="00A8181E"/>
    <w:rsid w:val="00A835ED"/>
    <w:rsid w:val="00A9214D"/>
    <w:rsid w:val="00A92D21"/>
    <w:rsid w:val="00A93A7B"/>
    <w:rsid w:val="00A941FC"/>
    <w:rsid w:val="00A95EB5"/>
    <w:rsid w:val="00A963FE"/>
    <w:rsid w:val="00AA0681"/>
    <w:rsid w:val="00AA6220"/>
    <w:rsid w:val="00AA69C5"/>
    <w:rsid w:val="00AA6CF9"/>
    <w:rsid w:val="00AC2CE6"/>
    <w:rsid w:val="00AC3FF8"/>
    <w:rsid w:val="00AC55CC"/>
    <w:rsid w:val="00AC6181"/>
    <w:rsid w:val="00AC6521"/>
    <w:rsid w:val="00AC6B69"/>
    <w:rsid w:val="00AD18FD"/>
    <w:rsid w:val="00AD555E"/>
    <w:rsid w:val="00AE1967"/>
    <w:rsid w:val="00AE521F"/>
    <w:rsid w:val="00AE6545"/>
    <w:rsid w:val="00AE66BB"/>
    <w:rsid w:val="00B05417"/>
    <w:rsid w:val="00B10A7A"/>
    <w:rsid w:val="00B22FF6"/>
    <w:rsid w:val="00B232E7"/>
    <w:rsid w:val="00B2434A"/>
    <w:rsid w:val="00B30B90"/>
    <w:rsid w:val="00B30FF0"/>
    <w:rsid w:val="00B331B3"/>
    <w:rsid w:val="00B33568"/>
    <w:rsid w:val="00B40347"/>
    <w:rsid w:val="00B71327"/>
    <w:rsid w:val="00B753BC"/>
    <w:rsid w:val="00B869D3"/>
    <w:rsid w:val="00B91B4A"/>
    <w:rsid w:val="00BA0A57"/>
    <w:rsid w:val="00BA0A84"/>
    <w:rsid w:val="00BA2052"/>
    <w:rsid w:val="00BB111E"/>
    <w:rsid w:val="00BB7B4D"/>
    <w:rsid w:val="00BC1DEE"/>
    <w:rsid w:val="00BC6FEA"/>
    <w:rsid w:val="00BD1883"/>
    <w:rsid w:val="00BD1B9E"/>
    <w:rsid w:val="00BD2A8A"/>
    <w:rsid w:val="00BD3821"/>
    <w:rsid w:val="00BD5338"/>
    <w:rsid w:val="00BE068E"/>
    <w:rsid w:val="00BF03D5"/>
    <w:rsid w:val="00BF0425"/>
    <w:rsid w:val="00C02D7A"/>
    <w:rsid w:val="00C0315C"/>
    <w:rsid w:val="00C07659"/>
    <w:rsid w:val="00C10233"/>
    <w:rsid w:val="00C128DD"/>
    <w:rsid w:val="00C1507E"/>
    <w:rsid w:val="00C15C6B"/>
    <w:rsid w:val="00C27296"/>
    <w:rsid w:val="00C33FC2"/>
    <w:rsid w:val="00C45CBD"/>
    <w:rsid w:val="00C4635F"/>
    <w:rsid w:val="00C47724"/>
    <w:rsid w:val="00C62EB0"/>
    <w:rsid w:val="00C651A2"/>
    <w:rsid w:val="00C65742"/>
    <w:rsid w:val="00C712CF"/>
    <w:rsid w:val="00C723EE"/>
    <w:rsid w:val="00C82FF8"/>
    <w:rsid w:val="00C83BF7"/>
    <w:rsid w:val="00C86096"/>
    <w:rsid w:val="00C91F29"/>
    <w:rsid w:val="00CA4F00"/>
    <w:rsid w:val="00CA59AA"/>
    <w:rsid w:val="00CA5A93"/>
    <w:rsid w:val="00CA7D13"/>
    <w:rsid w:val="00CB52C4"/>
    <w:rsid w:val="00CC16FA"/>
    <w:rsid w:val="00CC6A20"/>
    <w:rsid w:val="00CD20F9"/>
    <w:rsid w:val="00CD70C4"/>
    <w:rsid w:val="00CE61FD"/>
    <w:rsid w:val="00CE76C9"/>
    <w:rsid w:val="00CF4E40"/>
    <w:rsid w:val="00CF4F94"/>
    <w:rsid w:val="00D00B97"/>
    <w:rsid w:val="00D0194F"/>
    <w:rsid w:val="00D01F1B"/>
    <w:rsid w:val="00D12938"/>
    <w:rsid w:val="00D157FE"/>
    <w:rsid w:val="00D33C73"/>
    <w:rsid w:val="00D379D1"/>
    <w:rsid w:val="00D4131E"/>
    <w:rsid w:val="00D44C70"/>
    <w:rsid w:val="00D47FF7"/>
    <w:rsid w:val="00D55B63"/>
    <w:rsid w:val="00D647A6"/>
    <w:rsid w:val="00D7681E"/>
    <w:rsid w:val="00DA0218"/>
    <w:rsid w:val="00DB06FA"/>
    <w:rsid w:val="00DB1AF3"/>
    <w:rsid w:val="00DB3A49"/>
    <w:rsid w:val="00DB4A5C"/>
    <w:rsid w:val="00DC0E91"/>
    <w:rsid w:val="00DC6511"/>
    <w:rsid w:val="00DD00E6"/>
    <w:rsid w:val="00DD1270"/>
    <w:rsid w:val="00DD20C2"/>
    <w:rsid w:val="00DE0F8D"/>
    <w:rsid w:val="00DE5FF9"/>
    <w:rsid w:val="00DE6DDE"/>
    <w:rsid w:val="00DF5132"/>
    <w:rsid w:val="00DF5775"/>
    <w:rsid w:val="00DF598C"/>
    <w:rsid w:val="00DF7BA6"/>
    <w:rsid w:val="00E026A4"/>
    <w:rsid w:val="00E12EE1"/>
    <w:rsid w:val="00E13931"/>
    <w:rsid w:val="00E13E8D"/>
    <w:rsid w:val="00E23C10"/>
    <w:rsid w:val="00E26817"/>
    <w:rsid w:val="00E3343F"/>
    <w:rsid w:val="00E35D6B"/>
    <w:rsid w:val="00E3798B"/>
    <w:rsid w:val="00E506DD"/>
    <w:rsid w:val="00E54CB8"/>
    <w:rsid w:val="00E57E5C"/>
    <w:rsid w:val="00E62E7E"/>
    <w:rsid w:val="00E663A6"/>
    <w:rsid w:val="00E7473A"/>
    <w:rsid w:val="00E753BA"/>
    <w:rsid w:val="00E762E3"/>
    <w:rsid w:val="00E82C41"/>
    <w:rsid w:val="00E8391B"/>
    <w:rsid w:val="00E83F2E"/>
    <w:rsid w:val="00E87333"/>
    <w:rsid w:val="00E8766B"/>
    <w:rsid w:val="00E906FE"/>
    <w:rsid w:val="00E92862"/>
    <w:rsid w:val="00E93095"/>
    <w:rsid w:val="00E930EE"/>
    <w:rsid w:val="00E941EB"/>
    <w:rsid w:val="00E94802"/>
    <w:rsid w:val="00E94EB4"/>
    <w:rsid w:val="00E9662F"/>
    <w:rsid w:val="00E97BF7"/>
    <w:rsid w:val="00EA0956"/>
    <w:rsid w:val="00EA144C"/>
    <w:rsid w:val="00EA54F3"/>
    <w:rsid w:val="00EB75F9"/>
    <w:rsid w:val="00EC0103"/>
    <w:rsid w:val="00EC13A8"/>
    <w:rsid w:val="00EC3141"/>
    <w:rsid w:val="00EC53E0"/>
    <w:rsid w:val="00EC56AE"/>
    <w:rsid w:val="00ED01F1"/>
    <w:rsid w:val="00ED2068"/>
    <w:rsid w:val="00EE1113"/>
    <w:rsid w:val="00EE1257"/>
    <w:rsid w:val="00EE3F29"/>
    <w:rsid w:val="00EE4023"/>
    <w:rsid w:val="00EE430F"/>
    <w:rsid w:val="00EE5198"/>
    <w:rsid w:val="00EF00DD"/>
    <w:rsid w:val="00EF07EF"/>
    <w:rsid w:val="00EF39F7"/>
    <w:rsid w:val="00F01363"/>
    <w:rsid w:val="00F05C8B"/>
    <w:rsid w:val="00F1303A"/>
    <w:rsid w:val="00F137D1"/>
    <w:rsid w:val="00F16EB6"/>
    <w:rsid w:val="00F21F72"/>
    <w:rsid w:val="00F27E7D"/>
    <w:rsid w:val="00F30BA1"/>
    <w:rsid w:val="00F4346B"/>
    <w:rsid w:val="00F51F4E"/>
    <w:rsid w:val="00F52614"/>
    <w:rsid w:val="00F60EC2"/>
    <w:rsid w:val="00F64C1F"/>
    <w:rsid w:val="00F66A4A"/>
    <w:rsid w:val="00F70460"/>
    <w:rsid w:val="00F70769"/>
    <w:rsid w:val="00F72F23"/>
    <w:rsid w:val="00F7423E"/>
    <w:rsid w:val="00F8082D"/>
    <w:rsid w:val="00F80D94"/>
    <w:rsid w:val="00F81C41"/>
    <w:rsid w:val="00F840F3"/>
    <w:rsid w:val="00FA1E3D"/>
    <w:rsid w:val="00FA4D8D"/>
    <w:rsid w:val="00FA58FF"/>
    <w:rsid w:val="00FB4296"/>
    <w:rsid w:val="00FB4A2E"/>
    <w:rsid w:val="00FB5B2F"/>
    <w:rsid w:val="00FB615F"/>
    <w:rsid w:val="00FB7832"/>
    <w:rsid w:val="00FC064C"/>
    <w:rsid w:val="00FD1AEB"/>
    <w:rsid w:val="00FD79C8"/>
    <w:rsid w:val="00FF0920"/>
    <w:rsid w:val="00FF369F"/>
    <w:rsid w:val="00FF6A81"/>
    <w:rsid w:val="00FF6E47"/>
    <w:rsid w:val="04330E05"/>
    <w:rsid w:val="5AAD1FFD"/>
    <w:rsid w:val="7071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semiHidden="1" w:unhideWhenUsed="1"/>
    <w:lsdException w:name="annotation text" w:uiPriority="0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0" w:qFormat="1"/>
    <w:lsdException w:name="Colorful Grid Accent 1" w:qFormat="1"/>
    <w:lsdException w:name="Light Shading Accent 2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a">
    <w:name w:val="Normal"/>
    <w:qFormat/>
    <w:rsid w:val="00DF5132"/>
    <w:rPr>
      <w:sz w:val="24"/>
      <w:szCs w:val="24"/>
    </w:rPr>
  </w:style>
  <w:style w:type="paragraph" w:styleId="1">
    <w:name w:val="heading 1"/>
    <w:basedOn w:val="a"/>
    <w:next w:val="NormalIndent1"/>
    <w:link w:val="1Char"/>
    <w:qFormat/>
    <w:rsid w:val="00015F3B"/>
    <w:pPr>
      <w:keepNext/>
      <w:keepLines/>
      <w:numPr>
        <w:numId w:val="1"/>
      </w:numPr>
      <w:tabs>
        <w:tab w:val="clear" w:pos="1931"/>
        <w:tab w:val="num" w:pos="1080"/>
      </w:tabs>
      <w:spacing w:before="360" w:after="360" w:line="360" w:lineRule="auto"/>
      <w:ind w:left="432"/>
      <w:outlineLvl w:val="0"/>
    </w:pPr>
    <w:rPr>
      <w:rFonts w:ascii="Arial" w:eastAsia="黑体" w:hAnsi="Arial"/>
      <w:b/>
      <w:spacing w:val="10"/>
      <w:kern w:val="36"/>
      <w:sz w:val="36"/>
    </w:rPr>
  </w:style>
  <w:style w:type="paragraph" w:styleId="2">
    <w:name w:val="heading 2"/>
    <w:basedOn w:val="a"/>
    <w:next w:val="a"/>
    <w:link w:val="2Char"/>
    <w:uiPriority w:val="9"/>
    <w:qFormat/>
    <w:rsid w:val="00015F3B"/>
    <w:pPr>
      <w:keepNext/>
      <w:keepLines/>
      <w:numPr>
        <w:ilvl w:val="1"/>
        <w:numId w:val="1"/>
      </w:numPr>
      <w:tabs>
        <w:tab w:val="left" w:pos="720"/>
      </w:tabs>
      <w:spacing w:before="120" w:after="120" w:line="360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015F3B"/>
    <w:pPr>
      <w:keepNext/>
      <w:keepLines/>
      <w:numPr>
        <w:ilvl w:val="2"/>
        <w:numId w:val="1"/>
      </w:numPr>
      <w:spacing w:before="120" w:after="120" w:line="400" w:lineRule="exact"/>
      <w:outlineLvl w:val="2"/>
    </w:pPr>
    <w:rPr>
      <w:rFonts w:ascii="Arial" w:eastAsia="黑体" w:hAnsi="Arial"/>
      <w:b/>
      <w:spacing w:val="10"/>
      <w:sz w:val="28"/>
    </w:rPr>
  </w:style>
  <w:style w:type="paragraph" w:styleId="4">
    <w:name w:val="heading 4"/>
    <w:basedOn w:val="a"/>
    <w:next w:val="a0"/>
    <w:link w:val="4Char"/>
    <w:qFormat/>
    <w:rsid w:val="00015F3B"/>
    <w:pPr>
      <w:keepNext/>
      <w:keepLines/>
      <w:numPr>
        <w:ilvl w:val="3"/>
        <w:numId w:val="1"/>
      </w:numPr>
      <w:tabs>
        <w:tab w:val="left" w:pos="1440"/>
      </w:tabs>
      <w:spacing w:before="60" w:after="60" w:line="400" w:lineRule="exact"/>
      <w:outlineLvl w:val="3"/>
    </w:pPr>
    <w:rPr>
      <w:rFonts w:ascii="Arial" w:eastAsia="黑体" w:hAnsi="Arial"/>
      <w:b/>
      <w:spacing w:val="10"/>
    </w:rPr>
  </w:style>
  <w:style w:type="paragraph" w:styleId="5">
    <w:name w:val="heading 5"/>
    <w:basedOn w:val="a"/>
    <w:next w:val="a0"/>
    <w:link w:val="5Char"/>
    <w:qFormat/>
    <w:rsid w:val="00015F3B"/>
    <w:pPr>
      <w:keepNext/>
      <w:keepLines/>
      <w:numPr>
        <w:ilvl w:val="4"/>
        <w:numId w:val="1"/>
      </w:numPr>
      <w:tabs>
        <w:tab w:val="left" w:pos="1440"/>
      </w:tabs>
      <w:spacing w:before="60" w:after="60" w:line="400" w:lineRule="exact"/>
      <w:outlineLvl w:val="4"/>
    </w:pPr>
    <w:rPr>
      <w:rFonts w:ascii="Arial" w:eastAsia="黑体" w:hAnsi="Arial"/>
      <w:b/>
      <w:spacing w:val="10"/>
    </w:rPr>
  </w:style>
  <w:style w:type="paragraph" w:styleId="6">
    <w:name w:val="heading 6"/>
    <w:basedOn w:val="a"/>
    <w:next w:val="a0"/>
    <w:link w:val="6Char"/>
    <w:qFormat/>
    <w:rsid w:val="00015F3B"/>
    <w:pPr>
      <w:keepNext/>
      <w:keepLines/>
      <w:numPr>
        <w:ilvl w:val="5"/>
        <w:numId w:val="1"/>
      </w:numPr>
      <w:tabs>
        <w:tab w:val="left" w:pos="1152"/>
      </w:tabs>
      <w:spacing w:line="360" w:lineRule="auto"/>
      <w:outlineLvl w:val="5"/>
    </w:pPr>
    <w:rPr>
      <w:rFonts w:ascii="Arial" w:eastAsia="黑体" w:hAnsi="Arial"/>
      <w:b/>
      <w:spacing w:val="10"/>
    </w:rPr>
  </w:style>
  <w:style w:type="paragraph" w:styleId="7">
    <w:name w:val="heading 7"/>
    <w:basedOn w:val="a"/>
    <w:next w:val="a0"/>
    <w:link w:val="7Char"/>
    <w:qFormat/>
    <w:rsid w:val="00015F3B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宋体" w:hAnsi="宋体"/>
      <w:b/>
      <w:spacing w:val="10"/>
    </w:rPr>
  </w:style>
  <w:style w:type="paragraph" w:styleId="8">
    <w:name w:val="heading 8"/>
    <w:basedOn w:val="a"/>
    <w:next w:val="a0"/>
    <w:link w:val="8Char"/>
    <w:qFormat/>
    <w:rsid w:val="00015F3B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pacing w:val="10"/>
    </w:rPr>
  </w:style>
  <w:style w:type="paragraph" w:styleId="9">
    <w:name w:val="heading 9"/>
    <w:basedOn w:val="a"/>
    <w:next w:val="a"/>
    <w:link w:val="9Char"/>
    <w:qFormat/>
    <w:rsid w:val="00015F3B"/>
    <w:pPr>
      <w:keepNext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sid w:val="00015F3B"/>
    <w:rPr>
      <w:color w:val="800080"/>
      <w:u w:val="single"/>
    </w:rPr>
  </w:style>
  <w:style w:type="character" w:customStyle="1" w:styleId="6Char">
    <w:name w:val="标题 6 Char"/>
    <w:link w:val="6"/>
    <w:rsid w:val="00015F3B"/>
    <w:rPr>
      <w:rFonts w:ascii="Arial" w:eastAsia="黑体" w:hAnsi="Arial"/>
      <w:b/>
      <w:spacing w:val="10"/>
      <w:sz w:val="24"/>
      <w:szCs w:val="24"/>
    </w:rPr>
  </w:style>
  <w:style w:type="character" w:styleId="a5">
    <w:name w:val="Hyperlink"/>
    <w:uiPriority w:val="99"/>
    <w:rsid w:val="00015F3B"/>
    <w:rPr>
      <w:color w:val="0000FF"/>
      <w:u w:val="single"/>
    </w:rPr>
  </w:style>
  <w:style w:type="character" w:styleId="a6">
    <w:name w:val="page number"/>
    <w:basedOn w:val="a1"/>
    <w:rsid w:val="00015F3B"/>
  </w:style>
  <w:style w:type="character" w:styleId="a7">
    <w:name w:val="annotation reference"/>
    <w:rsid w:val="00015F3B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">
    <w:name w:val="批注主题 Char"/>
    <w:link w:val="a8"/>
    <w:rsid w:val="00015F3B"/>
    <w:rPr>
      <w:b/>
      <w:bCs/>
      <w:kern w:val="2"/>
      <w:sz w:val="21"/>
      <w:szCs w:val="24"/>
    </w:rPr>
  </w:style>
  <w:style w:type="character" w:customStyle="1" w:styleId="EmailStyle61">
    <w:name w:val="EmailStyle61"/>
    <w:rsid w:val="00015F3B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8Char">
    <w:name w:val="标题 8 Char"/>
    <w:link w:val="8"/>
    <w:rsid w:val="00015F3B"/>
    <w:rPr>
      <w:rFonts w:ascii="Arial" w:eastAsia="黑体" w:hAnsi="Arial"/>
      <w:spacing w:val="10"/>
      <w:sz w:val="24"/>
      <w:szCs w:val="24"/>
    </w:rPr>
  </w:style>
  <w:style w:type="character" w:customStyle="1" w:styleId="4Char">
    <w:name w:val="标题 4 Char"/>
    <w:link w:val="4"/>
    <w:rsid w:val="00015F3B"/>
    <w:rPr>
      <w:rFonts w:ascii="Arial" w:eastAsia="黑体" w:hAnsi="Arial"/>
      <w:b/>
      <w:spacing w:val="10"/>
      <w:sz w:val="24"/>
      <w:szCs w:val="24"/>
    </w:rPr>
  </w:style>
  <w:style w:type="character" w:customStyle="1" w:styleId="Char1Char">
    <w:name w:val="二级条标题 Char1 Char"/>
    <w:rsid w:val="00015F3B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">
    <w:name w:val="二级条标题 Char1"/>
    <w:link w:val="a9"/>
    <w:rsid w:val="00015F3B"/>
    <w:rPr>
      <w:rFonts w:ascii="黑体" w:eastAsia="黑体" w:hAnsi="黑体"/>
      <w:color w:val="FF0000"/>
      <w:kern w:val="2"/>
      <w:sz w:val="21"/>
      <w:szCs w:val="21"/>
    </w:rPr>
  </w:style>
  <w:style w:type="character" w:customStyle="1" w:styleId="Char0">
    <w:name w:val="批注框文本 Char"/>
    <w:link w:val="aa"/>
    <w:rsid w:val="00015F3B"/>
    <w:rPr>
      <w:rFonts w:ascii="Tahoma" w:hAnsi="Tahoma" w:cs="Tahoma"/>
      <w:kern w:val="2"/>
      <w:sz w:val="16"/>
      <w:szCs w:val="16"/>
    </w:rPr>
  </w:style>
  <w:style w:type="character" w:customStyle="1" w:styleId="Char2">
    <w:name w:val="批注文字 Char"/>
    <w:link w:val="ab"/>
    <w:rsid w:val="00015F3B"/>
    <w:rPr>
      <w:kern w:val="2"/>
      <w:sz w:val="21"/>
      <w:szCs w:val="24"/>
    </w:rPr>
  </w:style>
  <w:style w:type="character" w:customStyle="1" w:styleId="Char3">
    <w:name w:val="页眉 Char"/>
    <w:link w:val="ac"/>
    <w:rsid w:val="00015F3B"/>
    <w:rPr>
      <w:kern w:val="2"/>
      <w:sz w:val="18"/>
    </w:rPr>
  </w:style>
  <w:style w:type="character" w:customStyle="1" w:styleId="Char4">
    <w:name w:val="副标题 Char"/>
    <w:link w:val="ad"/>
    <w:rsid w:val="00015F3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Char0">
    <w:name w:val="正文首行缩进 2 Char"/>
    <w:basedOn w:val="Char5"/>
    <w:link w:val="20"/>
    <w:rsid w:val="00015F3B"/>
    <w:rPr>
      <w:kern w:val="2"/>
      <w:sz w:val="21"/>
      <w:szCs w:val="24"/>
    </w:rPr>
  </w:style>
  <w:style w:type="character" w:customStyle="1" w:styleId="Char5">
    <w:name w:val="正文文本缩进 Char"/>
    <w:link w:val="ae"/>
    <w:rsid w:val="00015F3B"/>
    <w:rPr>
      <w:kern w:val="2"/>
      <w:sz w:val="21"/>
      <w:szCs w:val="24"/>
    </w:rPr>
  </w:style>
  <w:style w:type="character" w:customStyle="1" w:styleId="Char6">
    <w:name w:val="日期 Char"/>
    <w:link w:val="af"/>
    <w:rsid w:val="00015F3B"/>
    <w:rPr>
      <w:rFonts w:eastAsia="楷体_GB2312"/>
      <w:kern w:val="2"/>
      <w:sz w:val="24"/>
    </w:rPr>
  </w:style>
  <w:style w:type="character" w:customStyle="1" w:styleId="3Char">
    <w:name w:val="标题 3 Char"/>
    <w:link w:val="3"/>
    <w:rsid w:val="00015F3B"/>
    <w:rPr>
      <w:rFonts w:ascii="Arial" w:eastAsia="黑体" w:hAnsi="Arial"/>
      <w:b/>
      <w:spacing w:val="10"/>
      <w:sz w:val="28"/>
      <w:szCs w:val="24"/>
    </w:rPr>
  </w:style>
  <w:style w:type="character" w:customStyle="1" w:styleId="Char10">
    <w:name w:val="批注框文本 Char1"/>
    <w:rsid w:val="00015F3B"/>
    <w:rPr>
      <w:kern w:val="2"/>
      <w:sz w:val="18"/>
      <w:szCs w:val="18"/>
    </w:rPr>
  </w:style>
  <w:style w:type="character" w:customStyle="1" w:styleId="2Char1">
    <w:name w:val="正文首行缩进 2 Char1"/>
    <w:rsid w:val="00015F3B"/>
  </w:style>
  <w:style w:type="character" w:customStyle="1" w:styleId="Char7">
    <w:name w:val="正文文本 Char"/>
    <w:link w:val="af0"/>
    <w:rsid w:val="00015F3B"/>
    <w:rPr>
      <w:rFonts w:ascii="宋体"/>
      <w:kern w:val="2"/>
      <w:sz w:val="24"/>
    </w:rPr>
  </w:style>
  <w:style w:type="character" w:customStyle="1" w:styleId="9Char">
    <w:name w:val="标题 9 Char"/>
    <w:link w:val="9"/>
    <w:rsid w:val="00015F3B"/>
    <w:rPr>
      <w:b/>
      <w:bCs/>
      <w:sz w:val="24"/>
      <w:szCs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015F3B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uiPriority w:val="9"/>
    <w:rsid w:val="00015F3B"/>
    <w:rPr>
      <w:rFonts w:ascii="Arial" w:eastAsia="黑体" w:hAnsi="Arial"/>
      <w:b/>
      <w:sz w:val="32"/>
      <w:szCs w:val="24"/>
    </w:rPr>
  </w:style>
  <w:style w:type="character" w:customStyle="1" w:styleId="Char8">
    <w:name w:val="正文首行缩进 Char"/>
    <w:link w:val="af1"/>
    <w:rsid w:val="00015F3B"/>
    <w:rPr>
      <w:kern w:val="2"/>
      <w:sz w:val="21"/>
      <w:szCs w:val="24"/>
    </w:rPr>
  </w:style>
  <w:style w:type="character" w:customStyle="1" w:styleId="Char11">
    <w:name w:val="批注主题 Char1"/>
    <w:rsid w:val="00015F3B"/>
    <w:rPr>
      <w:b/>
      <w:bCs/>
      <w:kern w:val="2"/>
      <w:sz w:val="21"/>
      <w:szCs w:val="24"/>
    </w:rPr>
  </w:style>
  <w:style w:type="character" w:customStyle="1" w:styleId="Char12">
    <w:name w:val="正文文本 Char1"/>
    <w:rsid w:val="00015F3B"/>
    <w:rPr>
      <w:kern w:val="2"/>
      <w:sz w:val="21"/>
      <w:szCs w:val="24"/>
    </w:rPr>
  </w:style>
  <w:style w:type="character" w:customStyle="1" w:styleId="1Char">
    <w:name w:val="标题 1 Char"/>
    <w:link w:val="1"/>
    <w:rsid w:val="00015F3B"/>
    <w:rPr>
      <w:rFonts w:ascii="Arial" w:eastAsia="黑体" w:hAnsi="Arial"/>
      <w:b/>
      <w:spacing w:val="10"/>
      <w:kern w:val="36"/>
      <w:sz w:val="36"/>
      <w:szCs w:val="24"/>
    </w:rPr>
  </w:style>
  <w:style w:type="character" w:customStyle="1" w:styleId="Char13">
    <w:name w:val="批注文字 Char1"/>
    <w:rsid w:val="00015F3B"/>
    <w:rPr>
      <w:kern w:val="2"/>
      <w:sz w:val="21"/>
      <w:szCs w:val="24"/>
    </w:rPr>
  </w:style>
  <w:style w:type="character" w:customStyle="1" w:styleId="HTML">
    <w:name w:val="HTML 站点"/>
    <w:rsid w:val="00015F3B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4">
    <w:name w:val="正文文本缩进 Char1"/>
    <w:rsid w:val="00015F3B"/>
    <w:rPr>
      <w:kern w:val="2"/>
      <w:sz w:val="21"/>
      <w:szCs w:val="24"/>
    </w:rPr>
  </w:style>
  <w:style w:type="character" w:customStyle="1" w:styleId="Char9">
    <w:name w:val="文档结构图 Char"/>
    <w:link w:val="af2"/>
    <w:rsid w:val="00015F3B"/>
    <w:rPr>
      <w:kern w:val="2"/>
      <w:sz w:val="24"/>
      <w:shd w:val="clear" w:color="auto" w:fill="000080"/>
    </w:rPr>
  </w:style>
  <w:style w:type="character" w:customStyle="1" w:styleId="Chara">
    <w:name w:val="页脚 Char"/>
    <w:link w:val="af3"/>
    <w:uiPriority w:val="99"/>
    <w:rsid w:val="00015F3B"/>
    <w:rPr>
      <w:rFonts w:ascii="宋体"/>
      <w:sz w:val="18"/>
    </w:rPr>
  </w:style>
  <w:style w:type="character" w:customStyle="1" w:styleId="Char15">
    <w:name w:val="副标题 Char1"/>
    <w:rsid w:val="00015F3B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b">
    <w:name w:val="正文缩进 Char"/>
    <w:link w:val="a0"/>
    <w:rsid w:val="00015F3B"/>
    <w:rPr>
      <w:spacing w:val="10"/>
      <w:kern w:val="2"/>
      <w:sz w:val="24"/>
    </w:rPr>
  </w:style>
  <w:style w:type="character" w:customStyle="1" w:styleId="5Char">
    <w:name w:val="标题 5 Char"/>
    <w:link w:val="5"/>
    <w:rsid w:val="00015F3B"/>
    <w:rPr>
      <w:rFonts w:ascii="Arial" w:eastAsia="黑体" w:hAnsi="Arial"/>
      <w:b/>
      <w:spacing w:val="10"/>
      <w:sz w:val="24"/>
      <w:szCs w:val="24"/>
    </w:rPr>
  </w:style>
  <w:style w:type="character" w:customStyle="1" w:styleId="7Char">
    <w:name w:val="标题 7 Char"/>
    <w:link w:val="7"/>
    <w:rsid w:val="00015F3B"/>
    <w:rPr>
      <w:rFonts w:ascii="宋体" w:hAnsi="宋体"/>
      <w:b/>
      <w:spacing w:val="10"/>
      <w:sz w:val="24"/>
      <w:szCs w:val="24"/>
    </w:rPr>
  </w:style>
  <w:style w:type="paragraph" w:customStyle="1" w:styleId="-11">
    <w:name w:val="彩色列表 - 着色 11"/>
    <w:basedOn w:val="a"/>
    <w:qFormat/>
    <w:rsid w:val="00015F3B"/>
    <w:pPr>
      <w:ind w:left="720"/>
      <w:contextualSpacing/>
    </w:pPr>
  </w:style>
  <w:style w:type="paragraph" w:styleId="20">
    <w:name w:val="Body Text First Indent 2"/>
    <w:basedOn w:val="ae"/>
    <w:link w:val="2Char0"/>
    <w:rsid w:val="00015F3B"/>
    <w:pPr>
      <w:ind w:firstLineChars="200" w:firstLine="420"/>
    </w:pPr>
  </w:style>
  <w:style w:type="paragraph" w:styleId="a0">
    <w:name w:val="Normal Indent"/>
    <w:basedOn w:val="a"/>
    <w:link w:val="Charb"/>
    <w:rsid w:val="00015F3B"/>
    <w:pPr>
      <w:spacing w:before="20" w:after="20" w:line="400" w:lineRule="exact"/>
      <w:ind w:firstLine="420"/>
    </w:pPr>
    <w:rPr>
      <w:spacing w:val="10"/>
    </w:rPr>
  </w:style>
  <w:style w:type="paragraph" w:styleId="60">
    <w:name w:val="toc 6"/>
    <w:basedOn w:val="a"/>
    <w:next w:val="a"/>
    <w:uiPriority w:val="39"/>
    <w:rsid w:val="00015F3B"/>
    <w:pPr>
      <w:ind w:leftChars="1000" w:left="2100"/>
    </w:pPr>
  </w:style>
  <w:style w:type="paragraph" w:styleId="ad">
    <w:name w:val="Subtitle"/>
    <w:basedOn w:val="a"/>
    <w:next w:val="a"/>
    <w:link w:val="Char4"/>
    <w:qFormat/>
    <w:rsid w:val="00015F3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annotation text"/>
    <w:basedOn w:val="a"/>
    <w:link w:val="Char2"/>
    <w:rsid w:val="00015F3B"/>
  </w:style>
  <w:style w:type="paragraph" w:styleId="10">
    <w:name w:val="toc 1"/>
    <w:basedOn w:val="a"/>
    <w:next w:val="a"/>
    <w:uiPriority w:val="39"/>
    <w:rsid w:val="00015F3B"/>
    <w:pPr>
      <w:tabs>
        <w:tab w:val="left" w:pos="1260"/>
        <w:tab w:val="right" w:leader="dot" w:pos="8820"/>
      </w:tabs>
      <w:spacing w:line="360" w:lineRule="auto"/>
    </w:pPr>
    <w:rPr>
      <w:rFonts w:ascii="楷体_GB2312" w:eastAsia="楷体_GB2312"/>
      <w:b/>
      <w:bCs/>
      <w:spacing w:val="20"/>
      <w:szCs w:val="36"/>
    </w:rPr>
  </w:style>
  <w:style w:type="paragraph" w:styleId="80">
    <w:name w:val="toc 8"/>
    <w:basedOn w:val="a"/>
    <w:next w:val="a"/>
    <w:uiPriority w:val="39"/>
    <w:rsid w:val="00015F3B"/>
    <w:pPr>
      <w:ind w:leftChars="1400" w:left="2940"/>
    </w:pPr>
  </w:style>
  <w:style w:type="paragraph" w:styleId="af1">
    <w:name w:val="Body Text First Indent"/>
    <w:basedOn w:val="af0"/>
    <w:link w:val="Char8"/>
    <w:rsid w:val="00015F3B"/>
    <w:pPr>
      <w:spacing w:after="120"/>
      <w:ind w:firstLineChars="100" w:firstLine="420"/>
    </w:pPr>
    <w:rPr>
      <w:sz w:val="21"/>
    </w:rPr>
  </w:style>
  <w:style w:type="paragraph" w:styleId="30">
    <w:name w:val="toc 3"/>
    <w:basedOn w:val="a"/>
    <w:next w:val="a"/>
    <w:uiPriority w:val="39"/>
    <w:rsid w:val="00015F3B"/>
    <w:pPr>
      <w:spacing w:line="400" w:lineRule="exact"/>
      <w:ind w:left="839"/>
    </w:pPr>
    <w:rPr>
      <w:rFonts w:ascii="楷体_GB2312" w:eastAsia="楷体_GB2312"/>
      <w:spacing w:val="10"/>
      <w:szCs w:val="20"/>
    </w:rPr>
  </w:style>
  <w:style w:type="paragraph" w:styleId="70">
    <w:name w:val="toc 7"/>
    <w:basedOn w:val="a"/>
    <w:next w:val="a"/>
    <w:uiPriority w:val="39"/>
    <w:rsid w:val="00015F3B"/>
    <w:pPr>
      <w:ind w:leftChars="1200" w:left="2520"/>
    </w:pPr>
  </w:style>
  <w:style w:type="paragraph" w:styleId="50">
    <w:name w:val="toc 5"/>
    <w:basedOn w:val="a"/>
    <w:next w:val="a"/>
    <w:uiPriority w:val="39"/>
    <w:rsid w:val="00015F3B"/>
    <w:pPr>
      <w:ind w:leftChars="800" w:left="1680"/>
    </w:pPr>
  </w:style>
  <w:style w:type="paragraph" w:styleId="90">
    <w:name w:val="toc 9"/>
    <w:basedOn w:val="a"/>
    <w:next w:val="a"/>
    <w:uiPriority w:val="39"/>
    <w:rsid w:val="00015F3B"/>
    <w:pPr>
      <w:ind w:leftChars="1600" w:left="3360"/>
    </w:pPr>
  </w:style>
  <w:style w:type="paragraph" w:styleId="af3">
    <w:name w:val="footer"/>
    <w:basedOn w:val="a"/>
    <w:link w:val="Chara"/>
    <w:uiPriority w:val="99"/>
    <w:rsid w:val="00015F3B"/>
    <w:pPr>
      <w:tabs>
        <w:tab w:val="center" w:pos="4153"/>
        <w:tab w:val="right" w:pos="8306"/>
      </w:tabs>
      <w:spacing w:before="120" w:after="120" w:line="240" w:lineRule="atLeast"/>
      <w:ind w:firstLine="425"/>
      <w:textAlignment w:val="baseline"/>
    </w:pPr>
    <w:rPr>
      <w:rFonts w:ascii="宋体"/>
      <w:sz w:val="18"/>
    </w:rPr>
  </w:style>
  <w:style w:type="paragraph" w:styleId="ae">
    <w:name w:val="Body Text Indent"/>
    <w:basedOn w:val="a"/>
    <w:link w:val="Char5"/>
    <w:rsid w:val="00015F3B"/>
    <w:pPr>
      <w:spacing w:after="120"/>
      <w:ind w:leftChars="200" w:left="420"/>
    </w:pPr>
  </w:style>
  <w:style w:type="paragraph" w:styleId="aa">
    <w:name w:val="Balloon Text"/>
    <w:basedOn w:val="a"/>
    <w:link w:val="Char0"/>
    <w:rsid w:val="00015F3B"/>
    <w:rPr>
      <w:rFonts w:ascii="Tahoma" w:hAnsi="Tahoma" w:cs="Tahoma"/>
      <w:sz w:val="16"/>
      <w:szCs w:val="16"/>
    </w:rPr>
  </w:style>
  <w:style w:type="paragraph" w:styleId="a8">
    <w:name w:val="annotation subject"/>
    <w:basedOn w:val="ab"/>
    <w:next w:val="ab"/>
    <w:link w:val="Char"/>
    <w:rsid w:val="00015F3B"/>
    <w:rPr>
      <w:b/>
      <w:bCs/>
    </w:rPr>
  </w:style>
  <w:style w:type="paragraph" w:styleId="21">
    <w:name w:val="toc 2"/>
    <w:basedOn w:val="a"/>
    <w:next w:val="a"/>
    <w:uiPriority w:val="39"/>
    <w:rsid w:val="00015F3B"/>
    <w:pPr>
      <w:spacing w:line="400" w:lineRule="exact"/>
      <w:ind w:left="420"/>
    </w:pPr>
    <w:rPr>
      <w:rFonts w:ascii="楷体_GB2312" w:eastAsia="楷体_GB2312"/>
      <w:spacing w:val="10"/>
      <w:szCs w:val="20"/>
    </w:rPr>
  </w:style>
  <w:style w:type="paragraph" w:styleId="40">
    <w:name w:val="toc 4"/>
    <w:basedOn w:val="a"/>
    <w:next w:val="a"/>
    <w:uiPriority w:val="39"/>
    <w:rsid w:val="00015F3B"/>
    <w:pPr>
      <w:ind w:leftChars="600" w:left="1260"/>
    </w:pPr>
  </w:style>
  <w:style w:type="paragraph" w:styleId="af2">
    <w:name w:val="Document Map"/>
    <w:basedOn w:val="a"/>
    <w:link w:val="Char9"/>
    <w:rsid w:val="00015F3B"/>
    <w:pPr>
      <w:shd w:val="clear" w:color="auto" w:fill="000080"/>
      <w:spacing w:line="360" w:lineRule="exact"/>
    </w:pPr>
    <w:rPr>
      <w:shd w:val="clear" w:color="auto" w:fill="000080"/>
    </w:rPr>
  </w:style>
  <w:style w:type="paragraph" w:styleId="ac">
    <w:name w:val="header"/>
    <w:basedOn w:val="a"/>
    <w:link w:val="Char3"/>
    <w:rsid w:val="0001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exact"/>
      <w:jc w:val="center"/>
    </w:pPr>
    <w:rPr>
      <w:sz w:val="18"/>
    </w:rPr>
  </w:style>
  <w:style w:type="paragraph" w:styleId="af">
    <w:name w:val="Date"/>
    <w:basedOn w:val="a"/>
    <w:next w:val="a"/>
    <w:link w:val="Char6"/>
    <w:rsid w:val="00015F3B"/>
    <w:pPr>
      <w:spacing w:line="360" w:lineRule="exact"/>
    </w:pPr>
    <w:rPr>
      <w:rFonts w:eastAsia="楷体_GB2312"/>
    </w:rPr>
  </w:style>
  <w:style w:type="paragraph" w:styleId="af0">
    <w:name w:val="Body Text"/>
    <w:basedOn w:val="a"/>
    <w:link w:val="Char7"/>
    <w:rsid w:val="00015F3B"/>
    <w:rPr>
      <w:rFonts w:ascii="宋体"/>
    </w:rPr>
  </w:style>
  <w:style w:type="paragraph" w:customStyle="1" w:styleId="NormalIndent1">
    <w:name w:val="Normal Indent1"/>
    <w:basedOn w:val="a"/>
    <w:rsid w:val="00015F3B"/>
    <w:pPr>
      <w:spacing w:before="60" w:after="60" w:line="400" w:lineRule="exact"/>
      <w:ind w:firstLine="397"/>
    </w:pPr>
    <w:rPr>
      <w:rFonts w:hint="eastAsia"/>
      <w:spacing w:val="10"/>
    </w:rPr>
  </w:style>
  <w:style w:type="paragraph" w:customStyle="1" w:styleId="p0">
    <w:name w:val="p0"/>
    <w:basedOn w:val="a"/>
    <w:rsid w:val="00015F3B"/>
    <w:rPr>
      <w:szCs w:val="21"/>
    </w:rPr>
  </w:style>
  <w:style w:type="paragraph" w:customStyle="1" w:styleId="a9">
    <w:name w:val="二级条标题"/>
    <w:basedOn w:val="af4"/>
    <w:next w:val="af5"/>
    <w:link w:val="Char1"/>
    <w:rsid w:val="00015F3B"/>
    <w:pPr>
      <w:tabs>
        <w:tab w:val="left" w:pos="1440"/>
      </w:tabs>
      <w:ind w:left="864" w:hanging="864"/>
      <w:outlineLvl w:val="3"/>
    </w:pPr>
    <w:rPr>
      <w:rFonts w:ascii="黑体" w:eastAsia="黑体" w:hAnsi="黑体"/>
      <w:color w:val="FF0000"/>
      <w:kern w:val="2"/>
      <w:sz w:val="21"/>
      <w:szCs w:val="21"/>
    </w:rPr>
  </w:style>
  <w:style w:type="paragraph" w:customStyle="1" w:styleId="af5">
    <w:name w:val="段"/>
    <w:rsid w:val="00015F3B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p15">
    <w:name w:val="p15"/>
    <w:basedOn w:val="a"/>
    <w:rsid w:val="00015F3B"/>
    <w:rPr>
      <w:szCs w:val="21"/>
    </w:rPr>
  </w:style>
  <w:style w:type="paragraph" w:customStyle="1" w:styleId="11">
    <w:name w:val="正文1"/>
    <w:basedOn w:val="a"/>
    <w:rsid w:val="00015F3B"/>
    <w:pPr>
      <w:ind w:firstLine="431"/>
    </w:pPr>
    <w:rPr>
      <w:spacing w:val="20"/>
      <w:szCs w:val="20"/>
    </w:rPr>
  </w:style>
  <w:style w:type="paragraph" w:customStyle="1" w:styleId="af4">
    <w:name w:val="一级条标题"/>
    <w:next w:val="af5"/>
    <w:rsid w:val="00015F3B"/>
    <w:pPr>
      <w:tabs>
        <w:tab w:val="left" w:pos="1080"/>
      </w:tabs>
      <w:ind w:left="431" w:hanging="431"/>
      <w:outlineLvl w:val="2"/>
    </w:pPr>
  </w:style>
  <w:style w:type="paragraph" w:customStyle="1" w:styleId="31">
    <w:name w:val="正文3"/>
    <w:basedOn w:val="a"/>
    <w:rsid w:val="00015F3B"/>
    <w:pPr>
      <w:spacing w:before="60" w:after="60" w:line="360" w:lineRule="auto"/>
      <w:outlineLvl w:val="8"/>
    </w:pPr>
    <w:rPr>
      <w:szCs w:val="21"/>
    </w:rPr>
  </w:style>
  <w:style w:type="paragraph" w:customStyle="1" w:styleId="22">
    <w:name w:val="样式 首行缩进:  2 字符"/>
    <w:basedOn w:val="a"/>
    <w:rsid w:val="00015F3B"/>
    <w:pPr>
      <w:spacing w:line="300" w:lineRule="auto"/>
      <w:ind w:firstLineChars="200" w:firstLine="480"/>
    </w:pPr>
    <w:rPr>
      <w:rFonts w:cs="宋体"/>
      <w:szCs w:val="20"/>
    </w:rPr>
  </w:style>
  <w:style w:type="paragraph" w:customStyle="1" w:styleId="23">
    <w:name w:val="样式2"/>
    <w:basedOn w:val="af3"/>
    <w:rsid w:val="00015F3B"/>
    <w:pPr>
      <w:pBdr>
        <w:top w:val="single" w:sz="6" w:space="1" w:color="auto"/>
      </w:pBdr>
      <w:spacing w:before="0"/>
      <w:jc w:val="center"/>
    </w:pPr>
  </w:style>
  <w:style w:type="paragraph" w:customStyle="1" w:styleId="af6">
    <w:name w:val="三级条标题"/>
    <w:basedOn w:val="a9"/>
    <w:next w:val="af5"/>
    <w:rsid w:val="00015F3B"/>
    <w:pPr>
      <w:adjustRightInd w:val="0"/>
      <w:ind w:left="1008" w:hanging="1008"/>
    </w:pPr>
    <w:rPr>
      <w:rFonts w:ascii="华文细黑" w:hAnsi="华文细黑"/>
    </w:rPr>
  </w:style>
  <w:style w:type="paragraph" w:customStyle="1" w:styleId="AltX2">
    <w:name w:val="Alt+X_首行空2"/>
    <w:basedOn w:val="a"/>
    <w:rsid w:val="00015F3B"/>
    <w:pPr>
      <w:spacing w:line="300" w:lineRule="auto"/>
      <w:ind w:firstLineChars="200" w:firstLine="480"/>
    </w:pPr>
    <w:rPr>
      <w:rFonts w:ascii="Calibri" w:hAnsi="Calibri" w:cs="宋体"/>
    </w:rPr>
  </w:style>
  <w:style w:type="paragraph" w:customStyle="1" w:styleId="ListParagraph1">
    <w:name w:val="List Paragraph1"/>
    <w:basedOn w:val="a"/>
    <w:rsid w:val="00015F3B"/>
    <w:pPr>
      <w:spacing w:line="360" w:lineRule="auto"/>
      <w:ind w:firstLineChars="202" w:firstLine="420"/>
    </w:pPr>
    <w:rPr>
      <w:rFonts w:ascii="宋体" w:hAnsi="宋体"/>
      <w:sz w:val="28"/>
      <w:szCs w:val="28"/>
    </w:rPr>
  </w:style>
  <w:style w:type="paragraph" w:customStyle="1" w:styleId="p16">
    <w:name w:val="p16"/>
    <w:basedOn w:val="a"/>
    <w:rsid w:val="00015F3B"/>
    <w:pPr>
      <w:spacing w:line="360" w:lineRule="auto"/>
      <w:ind w:left="420" w:hanging="420"/>
    </w:pPr>
    <w:rPr>
      <w:szCs w:val="21"/>
    </w:rPr>
  </w:style>
  <w:style w:type="paragraph" w:customStyle="1" w:styleId="12">
    <w:name w:val="样式1"/>
    <w:basedOn w:val="af3"/>
    <w:rsid w:val="00015F3B"/>
    <w:pPr>
      <w:pBdr>
        <w:top w:val="single" w:sz="6" w:space="1" w:color="auto"/>
      </w:pBdr>
      <w:spacing w:before="0"/>
    </w:pPr>
  </w:style>
  <w:style w:type="paragraph" w:customStyle="1" w:styleId="af7">
    <w:name w:val="列表文字"/>
    <w:basedOn w:val="a"/>
    <w:rsid w:val="00015F3B"/>
    <w:pPr>
      <w:tabs>
        <w:tab w:val="left" w:pos="1276"/>
      </w:tabs>
      <w:spacing w:before="156"/>
    </w:pPr>
  </w:style>
  <w:style w:type="paragraph" w:customStyle="1" w:styleId="af8">
    <w:name w:val="项目列表"/>
    <w:rsid w:val="00015F3B"/>
    <w:pPr>
      <w:tabs>
        <w:tab w:val="left" w:pos="1032"/>
      </w:tabs>
      <w:spacing w:before="156"/>
    </w:pPr>
    <w:rPr>
      <w:kern w:val="2"/>
      <w:sz w:val="24"/>
      <w:szCs w:val="24"/>
    </w:rPr>
  </w:style>
  <w:style w:type="paragraph" w:customStyle="1" w:styleId="24">
    <w:name w:val="正文2"/>
    <w:basedOn w:val="a"/>
    <w:rsid w:val="00015F3B"/>
    <w:pPr>
      <w:spacing w:before="60" w:after="60" w:line="360" w:lineRule="auto"/>
      <w:outlineLvl w:val="7"/>
    </w:pPr>
  </w:style>
  <w:style w:type="paragraph" w:styleId="af9">
    <w:name w:val="Normal (Web)"/>
    <w:basedOn w:val="a"/>
    <w:uiPriority w:val="99"/>
    <w:unhideWhenUsed/>
    <w:rsid w:val="00622B08"/>
    <w:pPr>
      <w:spacing w:before="100" w:beforeAutospacing="1" w:after="100" w:afterAutospacing="1"/>
    </w:pPr>
    <w:rPr>
      <w:rFonts w:eastAsia="等线"/>
    </w:rPr>
  </w:style>
  <w:style w:type="character" w:styleId="afa">
    <w:name w:val="Strong"/>
    <w:uiPriority w:val="22"/>
    <w:qFormat/>
    <w:rsid w:val="00DF598C"/>
    <w:rPr>
      <w:b/>
      <w:bCs/>
    </w:rPr>
  </w:style>
  <w:style w:type="paragraph" w:styleId="afb">
    <w:name w:val="Title"/>
    <w:basedOn w:val="a"/>
    <w:next w:val="a"/>
    <w:link w:val="Charc"/>
    <w:uiPriority w:val="10"/>
    <w:qFormat/>
    <w:rsid w:val="00F27E7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c">
    <w:name w:val="标题 Char"/>
    <w:link w:val="afb"/>
    <w:uiPriority w:val="10"/>
    <w:rsid w:val="00F27E7D"/>
    <w:rPr>
      <w:rFonts w:ascii="Calibri Light" w:hAnsi="Calibri Light" w:cs="Times New Roman"/>
      <w:b/>
      <w:bCs/>
      <w:kern w:val="2"/>
      <w:sz w:val="32"/>
      <w:szCs w:val="32"/>
    </w:rPr>
  </w:style>
  <w:style w:type="table" w:styleId="afc">
    <w:name w:val="Table Grid"/>
    <w:basedOn w:val="a2"/>
    <w:uiPriority w:val="99"/>
    <w:unhideWhenUsed/>
    <w:rsid w:val="00FD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B10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0"/>
    <w:uiPriority w:val="99"/>
    <w:rsid w:val="00B10A7A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BA0A5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rsid w:val="00BA0A57"/>
  </w:style>
  <w:style w:type="character" w:customStyle="1" w:styleId="hljs-type">
    <w:name w:val="hljs-type"/>
    <w:rsid w:val="00BA0A57"/>
  </w:style>
  <w:style w:type="character" w:customStyle="1" w:styleId="hljs-comment">
    <w:name w:val="hljs-comment"/>
    <w:rsid w:val="00BA0A57"/>
  </w:style>
  <w:style w:type="character" w:customStyle="1" w:styleId="hljs-number">
    <w:name w:val="hljs-number"/>
    <w:rsid w:val="00BA0A57"/>
  </w:style>
  <w:style w:type="character" w:customStyle="1" w:styleId="kd">
    <w:name w:val="kd"/>
    <w:rsid w:val="000B58C8"/>
  </w:style>
  <w:style w:type="character" w:customStyle="1" w:styleId="nx">
    <w:name w:val="nx"/>
    <w:rsid w:val="000B58C8"/>
  </w:style>
  <w:style w:type="character" w:customStyle="1" w:styleId="p">
    <w:name w:val="p"/>
    <w:rsid w:val="000B58C8"/>
  </w:style>
  <w:style w:type="character" w:customStyle="1" w:styleId="o">
    <w:name w:val="o"/>
    <w:rsid w:val="000B58C8"/>
  </w:style>
  <w:style w:type="character" w:customStyle="1" w:styleId="k">
    <w:name w:val="k"/>
    <w:rsid w:val="000B58C8"/>
  </w:style>
  <w:style w:type="character" w:customStyle="1" w:styleId="mi">
    <w:name w:val="mi"/>
    <w:rsid w:val="000B58C8"/>
  </w:style>
  <w:style w:type="character" w:styleId="afd">
    <w:name w:val="Emphasis"/>
    <w:basedOn w:val="a1"/>
    <w:uiPriority w:val="20"/>
    <w:qFormat/>
    <w:rsid w:val="009B05A0"/>
    <w:rPr>
      <w:i/>
      <w:iCs/>
    </w:rPr>
  </w:style>
  <w:style w:type="character" w:customStyle="1" w:styleId="hljs-class">
    <w:name w:val="hljs-class"/>
    <w:basedOn w:val="a1"/>
    <w:rsid w:val="00AC55CC"/>
  </w:style>
  <w:style w:type="character" w:customStyle="1" w:styleId="hljs-title">
    <w:name w:val="hljs-title"/>
    <w:basedOn w:val="a1"/>
    <w:rsid w:val="00AC55CC"/>
  </w:style>
  <w:style w:type="character" w:customStyle="1" w:styleId="hljs-function">
    <w:name w:val="hljs-function"/>
    <w:basedOn w:val="a1"/>
    <w:rsid w:val="00AC55CC"/>
  </w:style>
  <w:style w:type="character" w:customStyle="1" w:styleId="hljs-params">
    <w:name w:val="hljs-params"/>
    <w:basedOn w:val="a1"/>
    <w:rsid w:val="00AC55CC"/>
  </w:style>
  <w:style w:type="character" w:customStyle="1" w:styleId="comment">
    <w:name w:val="comment"/>
    <w:basedOn w:val="a1"/>
    <w:rsid w:val="00BD5338"/>
  </w:style>
  <w:style w:type="character" w:customStyle="1" w:styleId="keyword">
    <w:name w:val="keyword"/>
    <w:basedOn w:val="a1"/>
    <w:rsid w:val="00BD5338"/>
  </w:style>
  <w:style w:type="character" w:customStyle="1" w:styleId="string">
    <w:name w:val="string"/>
    <w:basedOn w:val="a1"/>
    <w:rsid w:val="00BD5338"/>
  </w:style>
  <w:style w:type="character" w:customStyle="1" w:styleId="wpkeywordlinkaffiliate">
    <w:name w:val="wp_keywordlink_affiliate"/>
    <w:basedOn w:val="a1"/>
    <w:rsid w:val="00E9662F"/>
  </w:style>
  <w:style w:type="paragraph" w:customStyle="1" w:styleId="toctitle">
    <w:name w:val="toc_title"/>
    <w:basedOn w:val="a"/>
    <w:rsid w:val="00E753BA"/>
    <w:pPr>
      <w:spacing w:before="100" w:beforeAutospacing="1" w:after="100" w:afterAutospacing="1"/>
    </w:pPr>
  </w:style>
  <w:style w:type="character" w:customStyle="1" w:styleId="tocnumber">
    <w:name w:val="toc_number"/>
    <w:basedOn w:val="a1"/>
    <w:rsid w:val="00E753BA"/>
  </w:style>
  <w:style w:type="paragraph" w:styleId="afe">
    <w:name w:val="List Paragraph"/>
    <w:basedOn w:val="a"/>
    <w:uiPriority w:val="72"/>
    <w:qFormat/>
    <w:rsid w:val="00CD20F9"/>
    <w:pPr>
      <w:ind w:left="720"/>
      <w:contextualSpacing/>
    </w:pPr>
  </w:style>
  <w:style w:type="paragraph" w:styleId="aff">
    <w:name w:val="Revision"/>
    <w:hidden/>
    <w:uiPriority w:val="71"/>
    <w:rsid w:val="00A45608"/>
    <w:rPr>
      <w:sz w:val="24"/>
      <w:szCs w:val="24"/>
    </w:rPr>
  </w:style>
  <w:style w:type="character" w:customStyle="1" w:styleId="number">
    <w:name w:val="number"/>
    <w:basedOn w:val="a1"/>
    <w:rsid w:val="00561030"/>
  </w:style>
  <w:style w:type="character" w:customStyle="1" w:styleId="class">
    <w:name w:val="class"/>
    <w:basedOn w:val="a1"/>
    <w:rsid w:val="00561030"/>
  </w:style>
  <w:style w:type="character" w:customStyle="1" w:styleId="title1">
    <w:name w:val="title1"/>
    <w:basedOn w:val="a1"/>
    <w:rsid w:val="00561030"/>
  </w:style>
  <w:style w:type="character" w:customStyle="1" w:styleId="params">
    <w:name w:val="params"/>
    <w:basedOn w:val="a1"/>
    <w:rsid w:val="00561030"/>
  </w:style>
  <w:style w:type="character" w:customStyle="1" w:styleId="annotation">
    <w:name w:val="annotation"/>
    <w:basedOn w:val="a1"/>
    <w:rsid w:val="00724DBD"/>
  </w:style>
  <w:style w:type="character" w:customStyle="1" w:styleId="javadoc">
    <w:name w:val="javadoc"/>
    <w:basedOn w:val="a1"/>
    <w:rsid w:val="00724DBD"/>
  </w:style>
  <w:style w:type="character" w:customStyle="1" w:styleId="javadoctag">
    <w:name w:val="javadoctag"/>
    <w:basedOn w:val="a1"/>
    <w:rsid w:val="00724D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0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3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573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974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332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19957285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757948493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32079312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966817628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49194498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769274509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77755435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81371572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519466405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1801653116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  <w:div w:id="501354241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</w:divsChild>
    </w:div>
    <w:div w:id="576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897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</w:div>
      </w:divsChild>
    </w:div>
    <w:div w:id="1130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image" Target="media/image8.tif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0964;&#26195;\Desktop\&#38656;&#27714;&#35268;&#26684;&#35828;&#26126;&#20070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1D4BAB-2272-4741-AE6F-4688143A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需求规格说明书模版.dot</Template>
  <TotalTime>684</TotalTime>
  <Pages>34</Pages>
  <Words>4440</Words>
  <Characters>25314</Characters>
  <Application>Microsoft Office Word</Application>
  <DocSecurity>0</DocSecurity>
  <PresentationFormat/>
  <Lines>210</Lines>
  <Paragraphs>59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系统名称</vt:lpstr>
    </vt:vector>
  </TitlesOfParts>
  <Company>HP</Company>
  <LinksUpToDate>false</LinksUpToDate>
  <CharactersWithSpaces>29695</CharactersWithSpaces>
  <SharedDoc>false</SharedDoc>
  <HLinks>
    <vt:vector size="252" baseType="variant">
      <vt:variant>
        <vt:i4>5570588</vt:i4>
      </vt:variant>
      <vt:variant>
        <vt:i4>231</vt:i4>
      </vt:variant>
      <vt:variant>
        <vt:i4>0</vt:i4>
      </vt:variant>
      <vt:variant>
        <vt:i4>5</vt:i4>
      </vt:variant>
      <vt:variant>
        <vt:lpwstr>https://link.zhihu.com/?target=https%3A//en.wikipedia.org/wiki/Closure_%28computer_programming%29</vt:lpwstr>
      </vt:variant>
      <vt:variant>
        <vt:lpwstr/>
      </vt:variant>
      <vt:variant>
        <vt:i4>2359336</vt:i4>
      </vt:variant>
      <vt:variant>
        <vt:i4>228</vt:i4>
      </vt:variant>
      <vt:variant>
        <vt:i4>0</vt:i4>
      </vt:variant>
      <vt:variant>
        <vt:i4>5</vt:i4>
      </vt:variant>
      <vt:variant>
        <vt:lpwstr>../../../../../Program Files (x86)/scala/api/scala-library/scala/collection/convert/index.html</vt:lpwstr>
      </vt:variant>
      <vt:variant>
        <vt:lpwstr/>
      </vt:variant>
      <vt:variant>
        <vt:i4>6291508</vt:i4>
      </vt:variant>
      <vt:variant>
        <vt:i4>225</vt:i4>
      </vt:variant>
      <vt:variant>
        <vt:i4>0</vt:i4>
      </vt:variant>
      <vt:variant>
        <vt:i4>5</vt:i4>
      </vt:variant>
      <vt:variant>
        <vt:lpwstr>../../../../../Program Files (x86)/scala/api/scala-library/scala/collection/index.html</vt:lpwstr>
      </vt:variant>
      <vt:variant>
        <vt:lpwstr/>
      </vt:variant>
      <vt:variant>
        <vt:i4>7536754</vt:i4>
      </vt:variant>
      <vt:variant>
        <vt:i4>222</vt:i4>
      </vt:variant>
      <vt:variant>
        <vt:i4>0</vt:i4>
      </vt:variant>
      <vt:variant>
        <vt:i4>5</vt:i4>
      </vt:variant>
      <vt:variant>
        <vt:lpwstr>../../../../../Program Files (x86)/scala/api/scala-library/scala/index.html</vt:lpwstr>
      </vt:variant>
      <vt:variant>
        <vt:lpwstr/>
      </vt:variant>
      <vt:variant>
        <vt:i4>5701708</vt:i4>
      </vt:variant>
      <vt:variant>
        <vt:i4>213</vt:i4>
      </vt:variant>
      <vt:variant>
        <vt:i4>0</vt:i4>
      </vt:variant>
      <vt:variant>
        <vt:i4>5</vt:i4>
      </vt:variant>
      <vt:variant>
        <vt:lpwstr>http://www.scala-sbt.org/</vt:lpwstr>
      </vt:variant>
      <vt:variant>
        <vt:lpwstr/>
      </vt:variant>
      <vt:variant>
        <vt:i4>2687100</vt:i4>
      </vt:variant>
      <vt:variant>
        <vt:i4>210</vt:i4>
      </vt:variant>
      <vt:variant>
        <vt:i4>0</vt:i4>
      </vt:variant>
      <vt:variant>
        <vt:i4>5</vt:i4>
      </vt:variant>
      <vt:variant>
        <vt:lpwstr>http://www.scala-lang.org/</vt:lpwstr>
      </vt:variant>
      <vt:variant>
        <vt:lpwstr/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_Toc5602</vt:lpwstr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_Toc30934</vt:lpwstr>
      </vt:variant>
      <vt:variant>
        <vt:i4>1114169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_Toc11875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_Toc2241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_Toc26392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_Toc7979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_Toc32656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_Toc17470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_Toc17223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_Toc6448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_Toc7552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_Toc8228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_Toc26394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_Toc18278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_Toc3930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_Toc32679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_Toc9516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_Toc12195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_Toc12913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_Toc6698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_Toc24104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_Toc15861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_Toc29416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_Toc32246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_Toc3026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_Toc10190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_Toc18841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_Toc30199</vt:lpwstr>
      </vt:variant>
      <vt:variant>
        <vt:i4>4128887</vt:i4>
      </vt:variant>
      <vt:variant>
        <vt:i4>6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系统名称</dc:title>
  <dc:subject/>
  <dc:creator>wuyufei</dc:creator>
  <cp:keywords/>
  <dc:description/>
  <cp:lastModifiedBy>haibo lib</cp:lastModifiedBy>
  <cp:revision>17</cp:revision>
  <cp:lastPrinted>2017-09-07T14:22:00Z</cp:lastPrinted>
  <dcterms:created xsi:type="dcterms:W3CDTF">2017-09-07T01:00:00Z</dcterms:created>
  <dcterms:modified xsi:type="dcterms:W3CDTF">2018-06-11T22:54:00Z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